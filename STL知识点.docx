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6DB" w:rsidRDefault="00C2103A" w:rsidP="00C2103A">
      <w:pPr>
        <w:pStyle w:val="1"/>
        <w:spacing w:before="240" w:after="240"/>
        <w:rPr>
          <w:rFonts w:hint="eastAsia"/>
        </w:rPr>
      </w:pPr>
      <w:r>
        <w:rPr>
          <w:rFonts w:hint="eastAsia"/>
        </w:rPr>
        <w:t>unique</w:t>
      </w:r>
      <w:r>
        <w:rPr>
          <w:rFonts w:hint="eastAsia"/>
        </w:rPr>
        <w:t>函数</w:t>
      </w:r>
    </w:p>
    <w:p w:rsidR="005011DD" w:rsidRDefault="005011DD" w:rsidP="00F65FF3">
      <w:pPr>
        <w:spacing w:before="120"/>
        <w:ind w:firstLine="420"/>
        <w:rPr>
          <w:rFonts w:hint="eastAsia"/>
          <w:shd w:val="clear" w:color="auto" w:fill="FFFFFF"/>
        </w:rPr>
      </w:pPr>
      <w:r>
        <w:rPr>
          <w:shd w:val="clear" w:color="auto" w:fill="FFFFFF"/>
        </w:rPr>
        <w:t>类属性算法</w:t>
      </w:r>
      <w:r>
        <w:rPr>
          <w:shd w:val="clear" w:color="auto" w:fill="FFFFFF"/>
        </w:rPr>
        <w:t>unique</w:t>
      </w:r>
      <w:r>
        <w:rPr>
          <w:shd w:val="clear" w:color="auto" w:fill="FFFFFF"/>
        </w:rPr>
        <w:t>的作用是从输入序列中</w:t>
      </w:r>
      <w:r>
        <w:rPr>
          <w:shd w:val="clear" w:color="auto" w:fill="FFFFFF"/>
        </w:rPr>
        <w:t>“</w:t>
      </w:r>
      <w:r>
        <w:rPr>
          <w:rStyle w:val="ae"/>
          <w:rFonts w:ascii="Verdana" w:hAnsi="Verdana"/>
          <w:color w:val="4B4B4B"/>
          <w:sz w:val="23"/>
          <w:szCs w:val="23"/>
          <w:shd w:val="clear" w:color="auto" w:fill="FFFFFF"/>
        </w:rPr>
        <w:t>删除</w:t>
      </w:r>
      <w:r>
        <w:rPr>
          <w:rStyle w:val="ae"/>
          <w:rFonts w:ascii="Verdana" w:hAnsi="Verdana"/>
          <w:color w:val="4B4B4B"/>
          <w:sz w:val="23"/>
          <w:szCs w:val="23"/>
          <w:shd w:val="clear" w:color="auto" w:fill="FFFFFF"/>
        </w:rPr>
        <w:t>”</w:t>
      </w:r>
      <w:r>
        <w:rPr>
          <w:rStyle w:val="ae"/>
          <w:rFonts w:ascii="Verdana" w:hAnsi="Verdana"/>
          <w:color w:val="4B4B4B"/>
          <w:sz w:val="23"/>
          <w:szCs w:val="23"/>
          <w:shd w:val="clear" w:color="auto" w:fill="FFFFFF"/>
        </w:rPr>
        <w:t>所有相邻的重复元素</w:t>
      </w:r>
      <w:r>
        <w:rPr>
          <w:shd w:val="clear" w:color="auto" w:fill="FFFFFF"/>
        </w:rPr>
        <w:t>。该算法删除相邻的重复元素，然后重新排列输入范围内的元素，并且返回一个迭代器（容器的长度没变，只是元素顺序改变了），表示无重复的值范围得结束。</w:t>
      </w:r>
    </w:p>
    <w:p w:rsidR="005011DD" w:rsidRDefault="005011DD" w:rsidP="00F65FF3">
      <w:pPr>
        <w:spacing w:before="120"/>
        <w:ind w:firstLine="420"/>
        <w:rPr>
          <w:rFonts w:hint="eastAsia"/>
          <w:shd w:val="clear" w:color="auto" w:fill="FFFFFF"/>
        </w:rPr>
      </w:pPr>
      <w:r>
        <w:rPr>
          <w:shd w:val="clear" w:color="auto" w:fill="FFFFFF"/>
        </w:rPr>
        <w:t>U</w:t>
      </w:r>
      <w:r>
        <w:rPr>
          <w:rFonts w:hint="eastAsia"/>
          <w:shd w:val="clear" w:color="auto" w:fill="FFFFFF"/>
        </w:rPr>
        <w:t>nique</w:t>
      </w:r>
      <w:r>
        <w:rPr>
          <w:rFonts w:hint="eastAsia"/>
          <w:shd w:val="clear" w:color="auto" w:fill="FFFFFF"/>
        </w:rPr>
        <w:t>的返回值是指向剩余的元素的第一个！</w:t>
      </w:r>
    </w:p>
    <w:p w:rsidR="00C248ED" w:rsidRDefault="00D542FE" w:rsidP="00F65FF3">
      <w:pPr>
        <w:spacing w:before="120"/>
        <w:ind w:firstLine="420"/>
        <w:rPr>
          <w:rFonts w:hint="eastAsia"/>
          <w:shd w:val="clear" w:color="auto" w:fill="FFFFFF"/>
        </w:rPr>
      </w:pPr>
      <w:r>
        <w:rPr>
          <w:rFonts w:hint="eastAsia"/>
          <w:shd w:val="clear" w:color="auto" w:fill="FFFFFF"/>
        </w:rPr>
        <w:t>通常用法为</w:t>
      </w:r>
      <w:r>
        <w:rPr>
          <w:rFonts w:hint="eastAsia"/>
          <w:shd w:val="clear" w:color="auto" w:fill="FFFFFF"/>
        </w:rPr>
        <w:t xml:space="preserve">sort(arry.begin(),arry.end()); </w:t>
      </w:r>
    </w:p>
    <w:p w:rsidR="00D542FE" w:rsidRDefault="00D542FE" w:rsidP="00F65FF3">
      <w:pPr>
        <w:spacing w:before="120"/>
        <w:ind w:firstLine="420"/>
        <w:rPr>
          <w:rFonts w:hint="eastAsia"/>
          <w:shd w:val="clear" w:color="auto" w:fill="FFFFFF"/>
        </w:rPr>
      </w:pPr>
      <w:r>
        <w:rPr>
          <w:rFonts w:hint="eastAsia"/>
          <w:shd w:val="clear" w:color="auto" w:fill="FFFFFF"/>
        </w:rPr>
        <w:t>arry.erase(unique(arry.begin(), arry.end()), aryy.end())</w:t>
      </w:r>
      <w:r w:rsidR="00994BBB">
        <w:rPr>
          <w:rFonts w:hint="eastAsia"/>
          <w:shd w:val="clear" w:color="auto" w:fill="FFFFFF"/>
        </w:rPr>
        <w:t>;</w:t>
      </w:r>
    </w:p>
    <w:p w:rsidR="007E2F70" w:rsidRPr="005011DD" w:rsidRDefault="007E2F70" w:rsidP="00F65FF3">
      <w:pPr>
        <w:spacing w:before="120"/>
        <w:ind w:firstLine="420"/>
      </w:pPr>
      <w:r>
        <w:rPr>
          <w:rFonts w:hint="eastAsia"/>
          <w:shd w:val="clear" w:color="auto" w:fill="FFFFFF"/>
        </w:rPr>
        <w:t xml:space="preserve">2. </w:t>
      </w:r>
    </w:p>
    <w:sectPr w:rsidR="007E2F70" w:rsidRPr="005011DD" w:rsidSect="00567E0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FA5" w:rsidRDefault="00324FA5" w:rsidP="00BF4AED">
      <w:pPr>
        <w:spacing w:before="120"/>
        <w:ind w:firstLine="420"/>
      </w:pPr>
      <w:r>
        <w:separator/>
      </w:r>
    </w:p>
  </w:endnote>
  <w:endnote w:type="continuationSeparator" w:id="1">
    <w:p w:rsidR="00324FA5" w:rsidRDefault="00324FA5" w:rsidP="00BF4AED">
      <w:pPr>
        <w:spacing w:before="120"/>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pPr>
      <w:spacing w:before="120"/>
      <w:ind w:firstLine="420"/>
    </w:pPr>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6B08D2" w:rsidP="00567E09">
    <w:pPr>
      <w:pStyle w:val="a8"/>
      <w:spacing w:before="120"/>
      <w:ind w:firstLineChars="0" w:firstLine="0"/>
    </w:pPr>
    <w:r>
      <w:rPr>
        <w:noProof/>
      </w:rPr>
      <w:pict>
        <v:shapetype id="_x0000_t32" coordsize="21600,21600" o:spt="32" o:oned="t" path="m,l21600,21600e" filled="f">
          <v:path arrowok="t" fillok="f" o:connecttype="none"/>
          <o:lock v:ext="edit" shapetype="t"/>
        </v:shapetype>
        <v:shape id="_x0000_s2051" type="#_x0000_t32" style="position:absolute;margin-left:.8pt;margin-top:-3.9pt;width:430.8pt;height:0;z-index:251664384;v-text-anchor:middle" o:connectortype="straight" strokecolor="black [3213]" strokeweight=".25pt">
          <v:shadow color="#7f7f7f [1601]" opacity=".5" offset="-6pt,6pt"/>
        </v:shape>
      </w:pict>
    </w:r>
    <w:r>
      <w:rPr>
        <w:noProof/>
      </w:rPr>
      <w:pict>
        <v:shapetype id="_x0000_t202" coordsize="21600,21600" o:spt="202" path="m,l,21600r21600,l21600,xe">
          <v:stroke joinstyle="miter"/>
          <v:path gradientshapeok="t" o:connecttype="rect"/>
        </v:shapetype>
        <v:shape id="_x0000_s2050" type="#_x0000_t202" style="position:absolute;margin-left:.8pt;margin-top:-8.1pt;width:49.8pt;height:20.65pt;z-index:251663360;v-text-anchor:middle" strokecolor="white [3212]">
          <v:textbox style="mso-next-textbox:#_x0000_s2050" inset="0,0,0,0">
            <w:txbxContent>
              <w:p w:rsidR="008871EE" w:rsidRPr="000B197C" w:rsidRDefault="008871EE" w:rsidP="00567E09">
                <w:pPr>
                  <w:spacing w:before="120"/>
                  <w:ind w:firstLineChars="0" w:firstLine="0"/>
                  <w:jc w:val="left"/>
                  <w:rPr>
                    <w:rFonts w:asciiTheme="minorHAnsi" w:hAnsiTheme="minorHAnsi" w:cstheme="minorHAnsi"/>
                  </w:rPr>
                </w:pPr>
                <w:r w:rsidRPr="000B197C">
                  <w:rPr>
                    <w:rFonts w:asciiTheme="minorHAnsi" w:cstheme="minorHAnsi"/>
                  </w:rPr>
                  <w:t>第</w:t>
                </w:r>
                <w:r w:rsidRPr="000B197C">
                  <w:rPr>
                    <w:rFonts w:asciiTheme="minorHAnsi" w:hAnsiTheme="minorHAnsi" w:cstheme="minorHAnsi"/>
                  </w:rPr>
                  <w:t xml:space="preserve"> -</w:t>
                </w:r>
                <w:r w:rsidR="006B08D2" w:rsidRPr="000B197C">
                  <w:rPr>
                    <w:rFonts w:asciiTheme="minorHAnsi" w:hAnsiTheme="minorHAnsi" w:cstheme="minorHAnsi"/>
                  </w:rPr>
                  <w:fldChar w:fldCharType="begin"/>
                </w:r>
                <w:r w:rsidRPr="000B197C">
                  <w:rPr>
                    <w:rFonts w:asciiTheme="minorHAnsi" w:hAnsiTheme="minorHAnsi" w:cstheme="minorHAnsi"/>
                  </w:rPr>
                  <w:instrText xml:space="preserve"> PAGE  \* Arabic  \* MERGEFORMAT </w:instrText>
                </w:r>
                <w:r w:rsidR="006B08D2" w:rsidRPr="000B197C">
                  <w:rPr>
                    <w:rFonts w:asciiTheme="minorHAnsi" w:hAnsiTheme="minorHAnsi" w:cstheme="minorHAnsi"/>
                  </w:rPr>
                  <w:fldChar w:fldCharType="separate"/>
                </w:r>
                <w:r w:rsidR="00AF310E">
                  <w:rPr>
                    <w:rFonts w:asciiTheme="minorHAnsi" w:hAnsiTheme="minorHAnsi" w:cstheme="minorHAnsi"/>
                    <w:noProof/>
                  </w:rPr>
                  <w:t>1</w:t>
                </w:r>
                <w:r w:rsidR="006B08D2" w:rsidRPr="000B197C">
                  <w:rPr>
                    <w:rFonts w:asciiTheme="minorHAnsi" w:hAnsiTheme="minorHAnsi" w:cstheme="minorHAnsi"/>
                  </w:rPr>
                  <w:fldChar w:fldCharType="end"/>
                </w:r>
                <w:r w:rsidRPr="000B197C">
                  <w:rPr>
                    <w:rFonts w:asciiTheme="minorHAnsi" w:hAnsiTheme="minorHAnsi" w:cstheme="minorHAnsi"/>
                  </w:rPr>
                  <w:t xml:space="preserve">- </w:t>
                </w:r>
                <w:r w:rsidRPr="000B197C">
                  <w:rPr>
                    <w:rFonts w:asciiTheme="minorHAnsi" w:cstheme="minorHAnsi"/>
                  </w:rPr>
                  <w:t>页</w:t>
                </w:r>
              </w:p>
            </w:txbxContent>
          </v:textbox>
        </v:shape>
      </w:pict>
    </w:r>
    <w:r>
      <w:rPr>
        <w:noProof/>
      </w:rPr>
      <w:pict>
        <v:shape id="_x0000_s2049" type="#_x0000_t202" style="position:absolute;margin-left:375.3pt;margin-top:-8.1pt;width:56.3pt;height:20.65pt;z-index:251662336;v-text-anchor:middle" strokecolor="white [3212]">
          <v:textbox style="mso-next-textbox:#_x0000_s2049" inset="0,0,0,0">
            <w:txbxContent>
              <w:p w:rsidR="008871EE" w:rsidRPr="000B197C" w:rsidRDefault="008871EE" w:rsidP="00567E09">
                <w:pPr>
                  <w:spacing w:before="120"/>
                  <w:ind w:firstLineChars="0" w:firstLine="0"/>
                  <w:jc w:val="right"/>
                  <w:rPr>
                    <w:rFonts w:asciiTheme="minorHAnsi" w:hAnsiTheme="minorHAnsi" w:cstheme="minorHAnsi"/>
                  </w:rPr>
                </w:pPr>
                <w:r w:rsidRPr="000B197C">
                  <w:rPr>
                    <w:rFonts w:asciiTheme="minorHAnsi" w:cstheme="minorHAnsi"/>
                  </w:rPr>
                  <w:t>共</w:t>
                </w:r>
                <w:r w:rsidRPr="000B197C">
                  <w:rPr>
                    <w:rFonts w:asciiTheme="minorHAnsi" w:hAnsiTheme="minorHAnsi" w:cstheme="minorHAnsi"/>
                  </w:rPr>
                  <w:t xml:space="preserve"> -</w:t>
                </w:r>
                <w:fldSimple w:instr=" NUMPAGES   \* MERGEFORMAT ">
                  <w:r w:rsidR="00AF310E" w:rsidRPr="00AF310E">
                    <w:rPr>
                      <w:rFonts w:asciiTheme="minorHAnsi" w:hAnsiTheme="minorHAnsi" w:cstheme="minorHAnsi"/>
                      <w:noProof/>
                    </w:rPr>
                    <w:t>1</w:t>
                  </w:r>
                </w:fldSimple>
                <w:r w:rsidRPr="000B197C">
                  <w:rPr>
                    <w:rFonts w:asciiTheme="minorHAnsi" w:hAnsiTheme="minorHAnsi" w:cstheme="minorHAnsi"/>
                  </w:rPr>
                  <w:t xml:space="preserve">- </w:t>
                </w:r>
                <w:r w:rsidRPr="000B197C">
                  <w:rPr>
                    <w:rFonts w:asciiTheme="minorHAnsi" w:cstheme="minorHAnsi"/>
                  </w:rPr>
                  <w:t>页</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rsidP="00567E09">
    <w:pPr>
      <w:pStyle w:val="a8"/>
      <w:spacing w:before="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FA5" w:rsidRDefault="00324FA5" w:rsidP="00BF4AED">
      <w:pPr>
        <w:spacing w:before="120"/>
        <w:ind w:firstLine="420"/>
      </w:pPr>
      <w:r>
        <w:separator/>
      </w:r>
    </w:p>
  </w:footnote>
  <w:footnote w:type="continuationSeparator" w:id="1">
    <w:p w:rsidR="00324FA5" w:rsidRDefault="00324FA5" w:rsidP="00BF4AED">
      <w:pPr>
        <w:spacing w:before="120"/>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rsidP="00567E09">
    <w:pPr>
      <w:pStyle w:val="a4"/>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Pr="00373A2B" w:rsidRDefault="008871EE" w:rsidP="00567E09">
    <w:pPr>
      <w:pStyle w:val="a4"/>
      <w:tabs>
        <w:tab w:val="clear" w:pos="8306"/>
        <w:tab w:val="right" w:pos="8647"/>
      </w:tabs>
      <w:spacing w:before="120"/>
      <w:ind w:rightChars="-3" w:right="-6" w:firstLine="360"/>
      <w:jc w:val="right"/>
      <w:rPr>
        <w:rFonts w:asciiTheme="minorHAnsi" w:hAnsiTheme="minorHAnsi" w:cstheme="minorHAnsi"/>
        <w:szCs w:val="21"/>
      </w:rPr>
    </w:pPr>
    <w:r w:rsidRPr="00373A2B">
      <w:rPr>
        <w:rFonts w:asciiTheme="minorHAnsi" w:hAnsiTheme="minorHAnsi" w:cstheme="minorHAnsi"/>
        <w:noProof/>
        <w:szCs w:val="21"/>
      </w:rPr>
      <w:drawing>
        <wp:anchor distT="0" distB="0" distL="114300" distR="114300" simplePos="0" relativeHeight="251660288" behindDoc="0" locked="0" layoutInCell="1" allowOverlap="1">
          <wp:simplePos x="0" y="0"/>
          <wp:positionH relativeFrom="column">
            <wp:posOffset>-73325</wp:posOffset>
          </wp:positionH>
          <wp:positionV relativeFrom="paragraph">
            <wp:posOffset>34506</wp:posOffset>
          </wp:positionV>
          <wp:extent cx="957533" cy="241540"/>
          <wp:effectExtent l="0" t="0" r="0" b="0"/>
          <wp:wrapNone/>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957533" cy="241540"/>
                  </a:xfrm>
                  <a:prstGeom prst="rect">
                    <a:avLst/>
                  </a:prstGeom>
                  <a:noFill/>
                  <a:ln w="9525">
                    <a:noFill/>
                    <a:miter lim="800000"/>
                    <a:headEnd/>
                    <a:tailEnd/>
                  </a:ln>
                  <a:effectLst>
                    <a:outerShdw sx="1000" sy="1000" algn="ctr" rotWithShape="0">
                      <a:schemeClr val="bg1"/>
                    </a:outerShdw>
                  </a:effectLst>
                </pic:spPr>
              </pic:pic>
            </a:graphicData>
          </a:graphic>
        </wp:anchor>
      </w:drawing>
    </w:r>
    <w:fldSimple w:instr=" FILENAME   \* MERGEFORMAT ">
      <w:r w:rsidR="00510916" w:rsidRPr="00510916">
        <w:rPr>
          <w:rFonts w:asciiTheme="minorHAnsi" w:hAnsiTheme="minorHAnsi" w:cstheme="minorHAnsi" w:hint="eastAsia"/>
          <w:noProof/>
          <w:szCs w:val="21"/>
        </w:rPr>
        <w:t>文档</w:t>
      </w:r>
      <w:r w:rsidR="00510916">
        <w:rPr>
          <w:rFonts w:hint="eastAsia"/>
          <w:noProof/>
        </w:rPr>
        <w:t xml:space="preserve"> 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1EE" w:rsidRDefault="008871EE" w:rsidP="00567E09">
    <w:pPr>
      <w:pStyle w:val="a4"/>
      <w:spacing w:before="120"/>
      <w:ind w:firstLine="360"/>
      <w:jc w:val="right"/>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-36195</wp:posOffset>
          </wp:positionV>
          <wp:extent cx="571500" cy="381000"/>
          <wp:effectExtent l="19050" t="0" r="0" b="0"/>
          <wp:wrapNone/>
          <wp:docPr id="1" name="图片 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srcRect/>
                  <a:stretch>
                    <a:fillRect/>
                  </a:stretch>
                </pic:blipFill>
                <pic:spPr bwMode="auto">
                  <a:xfrm>
                    <a:off x="0" y="0"/>
                    <a:ext cx="571500" cy="381000"/>
                  </a:xfrm>
                  <a:prstGeom prst="rect">
                    <a:avLst/>
                  </a:prstGeom>
                  <a:noFill/>
                </pic:spPr>
              </pic:pic>
            </a:graphicData>
          </a:graphic>
        </wp:anchor>
      </w:drawing>
    </w:r>
    <w:r>
      <w:rPr>
        <w:rFonts w:hint="eastAsia"/>
      </w:rPr>
      <w:t>YOM1.0项目文档说明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1880"/>
    <w:multiLevelType w:val="hybridMultilevel"/>
    <w:tmpl w:val="926CA4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3B6B66"/>
    <w:multiLevelType w:val="hybridMultilevel"/>
    <w:tmpl w:val="52969B36"/>
    <w:lvl w:ilvl="0" w:tplc="DC600D2C">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5A0436"/>
    <w:multiLevelType w:val="hybridMultilevel"/>
    <w:tmpl w:val="BE6A708E"/>
    <w:lvl w:ilvl="0" w:tplc="29FACF20">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C14AC0"/>
    <w:multiLevelType w:val="hybridMultilevel"/>
    <w:tmpl w:val="E438F4D0"/>
    <w:lvl w:ilvl="0" w:tplc="7D40A242">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D420C5"/>
    <w:multiLevelType w:val="hybridMultilevel"/>
    <w:tmpl w:val="BE6A708E"/>
    <w:lvl w:ilvl="0" w:tplc="29FACF20">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0C1359"/>
    <w:multiLevelType w:val="hybridMultilevel"/>
    <w:tmpl w:val="EEDE7C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3B1276"/>
    <w:multiLevelType w:val="hybridMultilevel"/>
    <w:tmpl w:val="CDD87F32"/>
    <w:lvl w:ilvl="0" w:tplc="7D40A24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CEC1DF5"/>
    <w:multiLevelType w:val="hybridMultilevel"/>
    <w:tmpl w:val="F6CA25A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13E47A8"/>
    <w:multiLevelType w:val="hybridMultilevel"/>
    <w:tmpl w:val="51E4323A"/>
    <w:lvl w:ilvl="0" w:tplc="7D40A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620A39"/>
    <w:multiLevelType w:val="hybridMultilevel"/>
    <w:tmpl w:val="DFC87D66"/>
    <w:lvl w:ilvl="0" w:tplc="7D40A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697749A"/>
    <w:multiLevelType w:val="hybridMultilevel"/>
    <w:tmpl w:val="52969B36"/>
    <w:lvl w:ilvl="0" w:tplc="DC600D2C">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6BA3FF4"/>
    <w:multiLevelType w:val="hybridMultilevel"/>
    <w:tmpl w:val="97A8B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7EF7961"/>
    <w:multiLevelType w:val="hybridMultilevel"/>
    <w:tmpl w:val="7EC866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45E7C5D"/>
    <w:multiLevelType w:val="hybridMultilevel"/>
    <w:tmpl w:val="926CA4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0739FC"/>
    <w:multiLevelType w:val="hybridMultilevel"/>
    <w:tmpl w:val="78C6A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C5A400F"/>
    <w:multiLevelType w:val="hybridMultilevel"/>
    <w:tmpl w:val="7A3A7FD4"/>
    <w:lvl w:ilvl="0" w:tplc="04090017">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815311C"/>
    <w:multiLevelType w:val="hybridMultilevel"/>
    <w:tmpl w:val="5BF685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C595AA2"/>
    <w:multiLevelType w:val="hybridMultilevel"/>
    <w:tmpl w:val="78C6A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DE41C88"/>
    <w:multiLevelType w:val="hybridMultilevel"/>
    <w:tmpl w:val="6DA48F64"/>
    <w:lvl w:ilvl="0" w:tplc="7D40A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50256B"/>
    <w:multiLevelType w:val="multilevel"/>
    <w:tmpl w:val="0150A432"/>
    <w:lvl w:ilvl="0">
      <w:start w:val="1"/>
      <w:numFmt w:val="decimal"/>
      <w:pStyle w:val="1"/>
      <w:lvlText w:val="%1"/>
      <w:lvlJc w:val="left"/>
      <w:pPr>
        <w:tabs>
          <w:tab w:val="num" w:pos="438"/>
        </w:tabs>
        <w:ind w:left="438" w:hanging="432"/>
      </w:pPr>
    </w:lvl>
    <w:lvl w:ilvl="1">
      <w:start w:val="1"/>
      <w:numFmt w:val="decimal"/>
      <w:pStyle w:val="2"/>
      <w:lvlText w:val="%1.%2"/>
      <w:lvlJc w:val="left"/>
      <w:pPr>
        <w:tabs>
          <w:tab w:val="num" w:pos="582"/>
        </w:tabs>
        <w:ind w:left="582" w:hanging="576"/>
      </w:pPr>
      <w:rPr>
        <w:rFonts w:hint="default"/>
      </w:rPr>
    </w:lvl>
    <w:lvl w:ilvl="2">
      <w:start w:val="1"/>
      <w:numFmt w:val="decimal"/>
      <w:pStyle w:val="3"/>
      <w:lvlText w:val="%1.%2.%3"/>
      <w:lvlJc w:val="left"/>
      <w:pPr>
        <w:tabs>
          <w:tab w:val="num" w:pos="868"/>
        </w:tabs>
        <w:ind w:left="868" w:hanging="720"/>
      </w:pPr>
    </w:lvl>
    <w:lvl w:ilvl="3">
      <w:start w:val="1"/>
      <w:numFmt w:val="decimal"/>
      <w:pStyle w:val="4"/>
      <w:lvlText w:val="%1.%2.%3.%4"/>
      <w:lvlJc w:val="left"/>
      <w:pPr>
        <w:tabs>
          <w:tab w:val="num" w:pos="870"/>
        </w:tabs>
        <w:ind w:left="870" w:hanging="864"/>
      </w:pPr>
    </w:lvl>
    <w:lvl w:ilvl="4">
      <w:start w:val="1"/>
      <w:numFmt w:val="decimal"/>
      <w:pStyle w:val="5"/>
      <w:lvlText w:val="%1.%2.%3.%4.%5"/>
      <w:lvlJc w:val="left"/>
      <w:pPr>
        <w:tabs>
          <w:tab w:val="num" w:pos="1014"/>
        </w:tabs>
        <w:ind w:left="1014" w:hanging="1008"/>
      </w:pPr>
    </w:lvl>
    <w:lvl w:ilvl="5">
      <w:start w:val="1"/>
      <w:numFmt w:val="decimal"/>
      <w:pStyle w:val="6"/>
      <w:lvlText w:val="%1.%2.%3.%4.%5.%6"/>
      <w:lvlJc w:val="left"/>
      <w:pPr>
        <w:tabs>
          <w:tab w:val="num" w:pos="1158"/>
        </w:tabs>
        <w:ind w:left="1158" w:hanging="1152"/>
      </w:pPr>
    </w:lvl>
    <w:lvl w:ilvl="6">
      <w:start w:val="1"/>
      <w:numFmt w:val="decimal"/>
      <w:pStyle w:val="7"/>
      <w:lvlText w:val="%1.%2.%3.%4.%5.%6.%7"/>
      <w:lvlJc w:val="left"/>
      <w:pPr>
        <w:tabs>
          <w:tab w:val="num" w:pos="1302"/>
        </w:tabs>
        <w:ind w:left="1302" w:hanging="1296"/>
      </w:pPr>
    </w:lvl>
    <w:lvl w:ilvl="7">
      <w:start w:val="1"/>
      <w:numFmt w:val="decimal"/>
      <w:pStyle w:val="8"/>
      <w:lvlText w:val="%1.%2.%3.%4.%5.%6.%7.%8"/>
      <w:lvlJc w:val="left"/>
      <w:pPr>
        <w:tabs>
          <w:tab w:val="num" w:pos="1446"/>
        </w:tabs>
        <w:ind w:left="1446" w:hanging="1440"/>
      </w:pPr>
    </w:lvl>
    <w:lvl w:ilvl="8">
      <w:start w:val="1"/>
      <w:numFmt w:val="decimal"/>
      <w:pStyle w:val="9"/>
      <w:lvlText w:val="%1.%2.%3.%4.%5.%6.%7.%8.%9"/>
      <w:lvlJc w:val="left"/>
      <w:pPr>
        <w:tabs>
          <w:tab w:val="num" w:pos="1590"/>
        </w:tabs>
        <w:ind w:left="1590" w:hanging="1584"/>
      </w:pPr>
    </w:lvl>
  </w:abstractNum>
  <w:abstractNum w:abstractNumId="20">
    <w:nsid w:val="77764998"/>
    <w:multiLevelType w:val="hybridMultilevel"/>
    <w:tmpl w:val="25DE2918"/>
    <w:lvl w:ilvl="0" w:tplc="FA088904">
      <w:start w:val="1"/>
      <w:numFmt w:val="decimal"/>
      <w:lvlText w:val="定义%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7A82E37"/>
    <w:multiLevelType w:val="hybridMultilevel"/>
    <w:tmpl w:val="78C6A1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7"/>
  </w:num>
  <w:num w:numId="3">
    <w:abstractNumId w:val="3"/>
  </w:num>
  <w:num w:numId="4">
    <w:abstractNumId w:val="8"/>
  </w:num>
  <w:num w:numId="5">
    <w:abstractNumId w:val="13"/>
  </w:num>
  <w:num w:numId="6">
    <w:abstractNumId w:val="10"/>
  </w:num>
  <w:num w:numId="7">
    <w:abstractNumId w:val="6"/>
  </w:num>
  <w:num w:numId="8">
    <w:abstractNumId w:val="15"/>
  </w:num>
  <w:num w:numId="9">
    <w:abstractNumId w:val="20"/>
  </w:num>
  <w:num w:numId="10">
    <w:abstractNumId w:val="4"/>
  </w:num>
  <w:num w:numId="11">
    <w:abstractNumId w:val="19"/>
  </w:num>
  <w:num w:numId="12">
    <w:abstractNumId w:val="19"/>
  </w:num>
  <w:num w:numId="13">
    <w:abstractNumId w:val="11"/>
  </w:num>
  <w:num w:numId="14">
    <w:abstractNumId w:val="5"/>
  </w:num>
  <w:num w:numId="15">
    <w:abstractNumId w:val="21"/>
  </w:num>
  <w:num w:numId="16">
    <w:abstractNumId w:val="19"/>
  </w:num>
  <w:num w:numId="17">
    <w:abstractNumId w:val="14"/>
  </w:num>
  <w:num w:numId="18">
    <w:abstractNumId w:val="17"/>
  </w:num>
  <w:num w:numId="19">
    <w:abstractNumId w:val="19"/>
  </w:num>
  <w:num w:numId="20">
    <w:abstractNumId w:val="12"/>
  </w:num>
  <w:num w:numId="21">
    <w:abstractNumId w:val="1"/>
  </w:num>
  <w:num w:numId="22">
    <w:abstractNumId w:val="0"/>
  </w:num>
  <w:num w:numId="23">
    <w:abstractNumId w:val="16"/>
  </w:num>
  <w:num w:numId="24">
    <w:abstractNumId w:val="2"/>
  </w:num>
  <w:num w:numId="25">
    <w:abstractNumId w:val="9"/>
  </w:num>
  <w:num w:numId="26">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53602"/>
    <o:shapelayout v:ext="edit">
      <o:idmap v:ext="edit" data="2"/>
      <o:rules v:ext="edit">
        <o:r id="V:Rule2" type="connector" idref="#_x0000_s205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103A"/>
    <w:rsid w:val="00000F28"/>
    <w:rsid w:val="000025CA"/>
    <w:rsid w:val="0000577B"/>
    <w:rsid w:val="000101DA"/>
    <w:rsid w:val="000109BB"/>
    <w:rsid w:val="00012D25"/>
    <w:rsid w:val="0001355D"/>
    <w:rsid w:val="00013F2C"/>
    <w:rsid w:val="0001417B"/>
    <w:rsid w:val="00014C4A"/>
    <w:rsid w:val="00016928"/>
    <w:rsid w:val="00017092"/>
    <w:rsid w:val="00017884"/>
    <w:rsid w:val="00020435"/>
    <w:rsid w:val="00021FB5"/>
    <w:rsid w:val="00022A01"/>
    <w:rsid w:val="00025353"/>
    <w:rsid w:val="00025B5F"/>
    <w:rsid w:val="00026AF4"/>
    <w:rsid w:val="00036EF7"/>
    <w:rsid w:val="000375C6"/>
    <w:rsid w:val="0004103D"/>
    <w:rsid w:val="00041B75"/>
    <w:rsid w:val="0004430A"/>
    <w:rsid w:val="0004548D"/>
    <w:rsid w:val="00046AD1"/>
    <w:rsid w:val="000470D2"/>
    <w:rsid w:val="00047F3B"/>
    <w:rsid w:val="0005287F"/>
    <w:rsid w:val="00053F27"/>
    <w:rsid w:val="000542BA"/>
    <w:rsid w:val="000557D5"/>
    <w:rsid w:val="0006129F"/>
    <w:rsid w:val="00061362"/>
    <w:rsid w:val="00061A05"/>
    <w:rsid w:val="00061BC4"/>
    <w:rsid w:val="000629EA"/>
    <w:rsid w:val="00063D8E"/>
    <w:rsid w:val="00066BA3"/>
    <w:rsid w:val="00070BAA"/>
    <w:rsid w:val="00072849"/>
    <w:rsid w:val="00072ECA"/>
    <w:rsid w:val="000733CC"/>
    <w:rsid w:val="00074E34"/>
    <w:rsid w:val="00080030"/>
    <w:rsid w:val="0008160A"/>
    <w:rsid w:val="0008224D"/>
    <w:rsid w:val="00083CD0"/>
    <w:rsid w:val="00085118"/>
    <w:rsid w:val="00085524"/>
    <w:rsid w:val="0008581D"/>
    <w:rsid w:val="00085A2D"/>
    <w:rsid w:val="00085D5C"/>
    <w:rsid w:val="00087879"/>
    <w:rsid w:val="0008790F"/>
    <w:rsid w:val="00087D82"/>
    <w:rsid w:val="00092817"/>
    <w:rsid w:val="00093891"/>
    <w:rsid w:val="000938A3"/>
    <w:rsid w:val="00093AD4"/>
    <w:rsid w:val="00096028"/>
    <w:rsid w:val="00096F7B"/>
    <w:rsid w:val="000972B0"/>
    <w:rsid w:val="000A2E80"/>
    <w:rsid w:val="000A519C"/>
    <w:rsid w:val="000A6D35"/>
    <w:rsid w:val="000A78B1"/>
    <w:rsid w:val="000B0B6D"/>
    <w:rsid w:val="000B13AA"/>
    <w:rsid w:val="000B1708"/>
    <w:rsid w:val="000B197C"/>
    <w:rsid w:val="000B390A"/>
    <w:rsid w:val="000B697D"/>
    <w:rsid w:val="000B7A6A"/>
    <w:rsid w:val="000C0611"/>
    <w:rsid w:val="000C2516"/>
    <w:rsid w:val="000C3A99"/>
    <w:rsid w:val="000C4830"/>
    <w:rsid w:val="000C4F06"/>
    <w:rsid w:val="000C71DC"/>
    <w:rsid w:val="000D07B8"/>
    <w:rsid w:val="000D2166"/>
    <w:rsid w:val="000D2A3E"/>
    <w:rsid w:val="000D3667"/>
    <w:rsid w:val="000D382D"/>
    <w:rsid w:val="000D40C3"/>
    <w:rsid w:val="000D43DB"/>
    <w:rsid w:val="000D6C0B"/>
    <w:rsid w:val="000D6DA7"/>
    <w:rsid w:val="000D785B"/>
    <w:rsid w:val="000E0440"/>
    <w:rsid w:val="000E176A"/>
    <w:rsid w:val="000E2382"/>
    <w:rsid w:val="000E30ED"/>
    <w:rsid w:val="000E667F"/>
    <w:rsid w:val="000F1B9A"/>
    <w:rsid w:val="000F2FC7"/>
    <w:rsid w:val="000F6E29"/>
    <w:rsid w:val="000F7674"/>
    <w:rsid w:val="000F78BE"/>
    <w:rsid w:val="001007FA"/>
    <w:rsid w:val="00101081"/>
    <w:rsid w:val="00103F8A"/>
    <w:rsid w:val="00105A8A"/>
    <w:rsid w:val="00105B4A"/>
    <w:rsid w:val="00106F8D"/>
    <w:rsid w:val="00110951"/>
    <w:rsid w:val="00110D5C"/>
    <w:rsid w:val="0011233D"/>
    <w:rsid w:val="00112557"/>
    <w:rsid w:val="00112D1D"/>
    <w:rsid w:val="001209F7"/>
    <w:rsid w:val="00121975"/>
    <w:rsid w:val="00121E73"/>
    <w:rsid w:val="00122DBB"/>
    <w:rsid w:val="00123501"/>
    <w:rsid w:val="001257E4"/>
    <w:rsid w:val="001274CC"/>
    <w:rsid w:val="001307B5"/>
    <w:rsid w:val="00131A18"/>
    <w:rsid w:val="00131AC0"/>
    <w:rsid w:val="001328CC"/>
    <w:rsid w:val="00132F46"/>
    <w:rsid w:val="001336FB"/>
    <w:rsid w:val="00135653"/>
    <w:rsid w:val="00136DE6"/>
    <w:rsid w:val="001371C8"/>
    <w:rsid w:val="00137335"/>
    <w:rsid w:val="00137CD8"/>
    <w:rsid w:val="001441BC"/>
    <w:rsid w:val="001442FA"/>
    <w:rsid w:val="0014513A"/>
    <w:rsid w:val="00145D3A"/>
    <w:rsid w:val="00150FD7"/>
    <w:rsid w:val="001548D9"/>
    <w:rsid w:val="00154BF3"/>
    <w:rsid w:val="00155E98"/>
    <w:rsid w:val="00160274"/>
    <w:rsid w:val="001602E8"/>
    <w:rsid w:val="00160753"/>
    <w:rsid w:val="00161330"/>
    <w:rsid w:val="00162F21"/>
    <w:rsid w:val="00163F7D"/>
    <w:rsid w:val="00165D62"/>
    <w:rsid w:val="00166E4E"/>
    <w:rsid w:val="00172111"/>
    <w:rsid w:val="00172789"/>
    <w:rsid w:val="00176080"/>
    <w:rsid w:val="001777BF"/>
    <w:rsid w:val="00177C63"/>
    <w:rsid w:val="00181522"/>
    <w:rsid w:val="00183668"/>
    <w:rsid w:val="00183DC0"/>
    <w:rsid w:val="00184488"/>
    <w:rsid w:val="00187181"/>
    <w:rsid w:val="001876F3"/>
    <w:rsid w:val="00187B39"/>
    <w:rsid w:val="00187FEC"/>
    <w:rsid w:val="001907B8"/>
    <w:rsid w:val="00190A7F"/>
    <w:rsid w:val="001915F7"/>
    <w:rsid w:val="00191C88"/>
    <w:rsid w:val="001934DC"/>
    <w:rsid w:val="001943F5"/>
    <w:rsid w:val="001948D0"/>
    <w:rsid w:val="00195E90"/>
    <w:rsid w:val="00197123"/>
    <w:rsid w:val="0019736D"/>
    <w:rsid w:val="001A19E1"/>
    <w:rsid w:val="001A2BFB"/>
    <w:rsid w:val="001A43AB"/>
    <w:rsid w:val="001A5B2B"/>
    <w:rsid w:val="001A68D6"/>
    <w:rsid w:val="001A6F0D"/>
    <w:rsid w:val="001B1890"/>
    <w:rsid w:val="001B3179"/>
    <w:rsid w:val="001B37B5"/>
    <w:rsid w:val="001B391C"/>
    <w:rsid w:val="001B3CFC"/>
    <w:rsid w:val="001B3DAE"/>
    <w:rsid w:val="001B3FF9"/>
    <w:rsid w:val="001B4C8D"/>
    <w:rsid w:val="001B7712"/>
    <w:rsid w:val="001C0A40"/>
    <w:rsid w:val="001C389A"/>
    <w:rsid w:val="001C3AD2"/>
    <w:rsid w:val="001C6926"/>
    <w:rsid w:val="001C6C10"/>
    <w:rsid w:val="001C6CA4"/>
    <w:rsid w:val="001C7877"/>
    <w:rsid w:val="001D01E4"/>
    <w:rsid w:val="001D0D39"/>
    <w:rsid w:val="001D0D3F"/>
    <w:rsid w:val="001D31B3"/>
    <w:rsid w:val="001D4F60"/>
    <w:rsid w:val="001D5385"/>
    <w:rsid w:val="001E20DA"/>
    <w:rsid w:val="001E2D1E"/>
    <w:rsid w:val="001E3A55"/>
    <w:rsid w:val="001E4603"/>
    <w:rsid w:val="001E5021"/>
    <w:rsid w:val="001E726F"/>
    <w:rsid w:val="001F0523"/>
    <w:rsid w:val="001F0B6A"/>
    <w:rsid w:val="001F0BF6"/>
    <w:rsid w:val="001F1488"/>
    <w:rsid w:val="001F1AD9"/>
    <w:rsid w:val="001F1FD1"/>
    <w:rsid w:val="001F3B2A"/>
    <w:rsid w:val="001F4580"/>
    <w:rsid w:val="001F4618"/>
    <w:rsid w:val="001F4A55"/>
    <w:rsid w:val="001F4AA1"/>
    <w:rsid w:val="001F5003"/>
    <w:rsid w:val="001F68D2"/>
    <w:rsid w:val="001F761E"/>
    <w:rsid w:val="002009CD"/>
    <w:rsid w:val="00202620"/>
    <w:rsid w:val="0020302B"/>
    <w:rsid w:val="00204312"/>
    <w:rsid w:val="00204C94"/>
    <w:rsid w:val="00205D64"/>
    <w:rsid w:val="00205FDF"/>
    <w:rsid w:val="00207BB3"/>
    <w:rsid w:val="00211990"/>
    <w:rsid w:val="00215DFE"/>
    <w:rsid w:val="00220424"/>
    <w:rsid w:val="002211EE"/>
    <w:rsid w:val="00225B42"/>
    <w:rsid w:val="00226AB2"/>
    <w:rsid w:val="00230E21"/>
    <w:rsid w:val="00231500"/>
    <w:rsid w:val="00234ABC"/>
    <w:rsid w:val="0023534D"/>
    <w:rsid w:val="002353BB"/>
    <w:rsid w:val="002369ED"/>
    <w:rsid w:val="00236F58"/>
    <w:rsid w:val="00242258"/>
    <w:rsid w:val="002426BC"/>
    <w:rsid w:val="00245225"/>
    <w:rsid w:val="002458BF"/>
    <w:rsid w:val="00247498"/>
    <w:rsid w:val="00247738"/>
    <w:rsid w:val="002505CF"/>
    <w:rsid w:val="00252E4A"/>
    <w:rsid w:val="002540CE"/>
    <w:rsid w:val="00255313"/>
    <w:rsid w:val="002563D1"/>
    <w:rsid w:val="00256A8E"/>
    <w:rsid w:val="00263D66"/>
    <w:rsid w:val="00264D7F"/>
    <w:rsid w:val="00267954"/>
    <w:rsid w:val="002709B5"/>
    <w:rsid w:val="00271D6F"/>
    <w:rsid w:val="00272F5E"/>
    <w:rsid w:val="0027430F"/>
    <w:rsid w:val="00276686"/>
    <w:rsid w:val="002775D7"/>
    <w:rsid w:val="0028004E"/>
    <w:rsid w:val="0028031A"/>
    <w:rsid w:val="00284CC4"/>
    <w:rsid w:val="00286C00"/>
    <w:rsid w:val="00287497"/>
    <w:rsid w:val="002875AB"/>
    <w:rsid w:val="002902B7"/>
    <w:rsid w:val="00292165"/>
    <w:rsid w:val="00292ABE"/>
    <w:rsid w:val="00293BD3"/>
    <w:rsid w:val="00294A59"/>
    <w:rsid w:val="002952E3"/>
    <w:rsid w:val="002A0CF3"/>
    <w:rsid w:val="002A2ADB"/>
    <w:rsid w:val="002A56F5"/>
    <w:rsid w:val="002A5820"/>
    <w:rsid w:val="002A5B90"/>
    <w:rsid w:val="002A5CFC"/>
    <w:rsid w:val="002B1740"/>
    <w:rsid w:val="002B3422"/>
    <w:rsid w:val="002B5D06"/>
    <w:rsid w:val="002B63DA"/>
    <w:rsid w:val="002B7F3F"/>
    <w:rsid w:val="002C0964"/>
    <w:rsid w:val="002C2618"/>
    <w:rsid w:val="002C2B89"/>
    <w:rsid w:val="002C4728"/>
    <w:rsid w:val="002C4F1D"/>
    <w:rsid w:val="002C5AD8"/>
    <w:rsid w:val="002C5B01"/>
    <w:rsid w:val="002C6FD8"/>
    <w:rsid w:val="002C75D7"/>
    <w:rsid w:val="002D0081"/>
    <w:rsid w:val="002D125B"/>
    <w:rsid w:val="002D3B1A"/>
    <w:rsid w:val="002D48BD"/>
    <w:rsid w:val="002D5F22"/>
    <w:rsid w:val="002E2F1F"/>
    <w:rsid w:val="002E3DFB"/>
    <w:rsid w:val="002E49D8"/>
    <w:rsid w:val="002E4CE8"/>
    <w:rsid w:val="002E53ED"/>
    <w:rsid w:val="002E64D3"/>
    <w:rsid w:val="002E6827"/>
    <w:rsid w:val="002F0DDD"/>
    <w:rsid w:val="002F45BA"/>
    <w:rsid w:val="002F4932"/>
    <w:rsid w:val="002F56F9"/>
    <w:rsid w:val="002F59C5"/>
    <w:rsid w:val="002F60BF"/>
    <w:rsid w:val="00300724"/>
    <w:rsid w:val="00300B69"/>
    <w:rsid w:val="003024E7"/>
    <w:rsid w:val="00304856"/>
    <w:rsid w:val="003113D7"/>
    <w:rsid w:val="00313EF6"/>
    <w:rsid w:val="00314AD1"/>
    <w:rsid w:val="003151CF"/>
    <w:rsid w:val="00323317"/>
    <w:rsid w:val="00324029"/>
    <w:rsid w:val="00324953"/>
    <w:rsid w:val="00324FA5"/>
    <w:rsid w:val="003253B0"/>
    <w:rsid w:val="00327404"/>
    <w:rsid w:val="00332FFF"/>
    <w:rsid w:val="003340E0"/>
    <w:rsid w:val="00336D2D"/>
    <w:rsid w:val="00340047"/>
    <w:rsid w:val="00340E52"/>
    <w:rsid w:val="003415A7"/>
    <w:rsid w:val="0034166F"/>
    <w:rsid w:val="003430DA"/>
    <w:rsid w:val="003470BF"/>
    <w:rsid w:val="0035059F"/>
    <w:rsid w:val="0035060D"/>
    <w:rsid w:val="003507CE"/>
    <w:rsid w:val="00350ED6"/>
    <w:rsid w:val="00351CC6"/>
    <w:rsid w:val="003522BD"/>
    <w:rsid w:val="00354D01"/>
    <w:rsid w:val="0035514E"/>
    <w:rsid w:val="003602C5"/>
    <w:rsid w:val="00360FE9"/>
    <w:rsid w:val="00361CA9"/>
    <w:rsid w:val="00362796"/>
    <w:rsid w:val="00362F41"/>
    <w:rsid w:val="003653AE"/>
    <w:rsid w:val="00365810"/>
    <w:rsid w:val="00365C43"/>
    <w:rsid w:val="003672D1"/>
    <w:rsid w:val="00367391"/>
    <w:rsid w:val="00367A13"/>
    <w:rsid w:val="00367D56"/>
    <w:rsid w:val="003718E0"/>
    <w:rsid w:val="003731A9"/>
    <w:rsid w:val="00373A2B"/>
    <w:rsid w:val="00373C79"/>
    <w:rsid w:val="00374879"/>
    <w:rsid w:val="00374BA8"/>
    <w:rsid w:val="00383614"/>
    <w:rsid w:val="00384052"/>
    <w:rsid w:val="0038541F"/>
    <w:rsid w:val="00386A81"/>
    <w:rsid w:val="003876F0"/>
    <w:rsid w:val="00387F4D"/>
    <w:rsid w:val="00390A5C"/>
    <w:rsid w:val="003925A9"/>
    <w:rsid w:val="0039306E"/>
    <w:rsid w:val="0039351A"/>
    <w:rsid w:val="00394FDF"/>
    <w:rsid w:val="003A075F"/>
    <w:rsid w:val="003A1E08"/>
    <w:rsid w:val="003A31A9"/>
    <w:rsid w:val="003A43B6"/>
    <w:rsid w:val="003B1483"/>
    <w:rsid w:val="003B2846"/>
    <w:rsid w:val="003B3A58"/>
    <w:rsid w:val="003B45AC"/>
    <w:rsid w:val="003B46DF"/>
    <w:rsid w:val="003B4C8B"/>
    <w:rsid w:val="003B54A0"/>
    <w:rsid w:val="003C048C"/>
    <w:rsid w:val="003C345E"/>
    <w:rsid w:val="003C4831"/>
    <w:rsid w:val="003C53BD"/>
    <w:rsid w:val="003D10C3"/>
    <w:rsid w:val="003D18E9"/>
    <w:rsid w:val="003D48E7"/>
    <w:rsid w:val="003D4A46"/>
    <w:rsid w:val="003D56B2"/>
    <w:rsid w:val="003D5AEB"/>
    <w:rsid w:val="003D653D"/>
    <w:rsid w:val="003E2ABB"/>
    <w:rsid w:val="003E3B74"/>
    <w:rsid w:val="003E55A2"/>
    <w:rsid w:val="003E5DD2"/>
    <w:rsid w:val="003E5E32"/>
    <w:rsid w:val="003E6821"/>
    <w:rsid w:val="003F0682"/>
    <w:rsid w:val="003F09A1"/>
    <w:rsid w:val="003F22CF"/>
    <w:rsid w:val="003F6EF6"/>
    <w:rsid w:val="004008A5"/>
    <w:rsid w:val="004015BD"/>
    <w:rsid w:val="004039F4"/>
    <w:rsid w:val="00403DFB"/>
    <w:rsid w:val="00403F6F"/>
    <w:rsid w:val="00404584"/>
    <w:rsid w:val="0040521E"/>
    <w:rsid w:val="004113C6"/>
    <w:rsid w:val="004125E6"/>
    <w:rsid w:val="00412A13"/>
    <w:rsid w:val="00412AE5"/>
    <w:rsid w:val="00413236"/>
    <w:rsid w:val="004148A0"/>
    <w:rsid w:val="00414ECD"/>
    <w:rsid w:val="0041519B"/>
    <w:rsid w:val="004160FB"/>
    <w:rsid w:val="0041736A"/>
    <w:rsid w:val="004177B6"/>
    <w:rsid w:val="004177D0"/>
    <w:rsid w:val="0042057F"/>
    <w:rsid w:val="00423A0E"/>
    <w:rsid w:val="0042731E"/>
    <w:rsid w:val="00427464"/>
    <w:rsid w:val="004307EA"/>
    <w:rsid w:val="004368C0"/>
    <w:rsid w:val="00436AE8"/>
    <w:rsid w:val="00442A26"/>
    <w:rsid w:val="00442BE6"/>
    <w:rsid w:val="004430D8"/>
    <w:rsid w:val="0044348E"/>
    <w:rsid w:val="004445FB"/>
    <w:rsid w:val="00445657"/>
    <w:rsid w:val="00446023"/>
    <w:rsid w:val="00451C4E"/>
    <w:rsid w:val="00451EF7"/>
    <w:rsid w:val="00454787"/>
    <w:rsid w:val="00455B24"/>
    <w:rsid w:val="00455C81"/>
    <w:rsid w:val="00464E32"/>
    <w:rsid w:val="004665F5"/>
    <w:rsid w:val="00470150"/>
    <w:rsid w:val="00471B50"/>
    <w:rsid w:val="00471DC3"/>
    <w:rsid w:val="00471E81"/>
    <w:rsid w:val="00477172"/>
    <w:rsid w:val="00477521"/>
    <w:rsid w:val="00477DA3"/>
    <w:rsid w:val="00481F8F"/>
    <w:rsid w:val="00483C47"/>
    <w:rsid w:val="00484290"/>
    <w:rsid w:val="0048642D"/>
    <w:rsid w:val="004869DF"/>
    <w:rsid w:val="0048747C"/>
    <w:rsid w:val="00487DCA"/>
    <w:rsid w:val="00490EE8"/>
    <w:rsid w:val="00491F67"/>
    <w:rsid w:val="00492583"/>
    <w:rsid w:val="00492804"/>
    <w:rsid w:val="00494665"/>
    <w:rsid w:val="0049536C"/>
    <w:rsid w:val="00495C16"/>
    <w:rsid w:val="00496264"/>
    <w:rsid w:val="004A2005"/>
    <w:rsid w:val="004A2EA3"/>
    <w:rsid w:val="004A331C"/>
    <w:rsid w:val="004A4E32"/>
    <w:rsid w:val="004A55E6"/>
    <w:rsid w:val="004B3A95"/>
    <w:rsid w:val="004B4724"/>
    <w:rsid w:val="004B79B2"/>
    <w:rsid w:val="004B7DF8"/>
    <w:rsid w:val="004C106E"/>
    <w:rsid w:val="004C5DC4"/>
    <w:rsid w:val="004C7C97"/>
    <w:rsid w:val="004C7FE5"/>
    <w:rsid w:val="004D33DF"/>
    <w:rsid w:val="004D457D"/>
    <w:rsid w:val="004D49F3"/>
    <w:rsid w:val="004D51FA"/>
    <w:rsid w:val="004D5535"/>
    <w:rsid w:val="004D66FF"/>
    <w:rsid w:val="004D7235"/>
    <w:rsid w:val="004D761C"/>
    <w:rsid w:val="004D7815"/>
    <w:rsid w:val="004E3E46"/>
    <w:rsid w:val="004E3EE0"/>
    <w:rsid w:val="004E4594"/>
    <w:rsid w:val="004F1995"/>
    <w:rsid w:val="004F37B8"/>
    <w:rsid w:val="004F3C22"/>
    <w:rsid w:val="004F3CE7"/>
    <w:rsid w:val="00500059"/>
    <w:rsid w:val="00500492"/>
    <w:rsid w:val="005011DD"/>
    <w:rsid w:val="00502D90"/>
    <w:rsid w:val="00504A94"/>
    <w:rsid w:val="00505977"/>
    <w:rsid w:val="00510916"/>
    <w:rsid w:val="00510C70"/>
    <w:rsid w:val="00515AFC"/>
    <w:rsid w:val="00517A8B"/>
    <w:rsid w:val="00522DDB"/>
    <w:rsid w:val="0052507E"/>
    <w:rsid w:val="00525D52"/>
    <w:rsid w:val="005270C1"/>
    <w:rsid w:val="00527314"/>
    <w:rsid w:val="005309CE"/>
    <w:rsid w:val="00530CD3"/>
    <w:rsid w:val="00532129"/>
    <w:rsid w:val="0053610E"/>
    <w:rsid w:val="00543800"/>
    <w:rsid w:val="00544D8B"/>
    <w:rsid w:val="00547179"/>
    <w:rsid w:val="00550AF1"/>
    <w:rsid w:val="0055718D"/>
    <w:rsid w:val="00557457"/>
    <w:rsid w:val="00562A35"/>
    <w:rsid w:val="00563F59"/>
    <w:rsid w:val="005643AD"/>
    <w:rsid w:val="00564595"/>
    <w:rsid w:val="00565C56"/>
    <w:rsid w:val="005662A0"/>
    <w:rsid w:val="005664F4"/>
    <w:rsid w:val="0056683F"/>
    <w:rsid w:val="0056715E"/>
    <w:rsid w:val="00567935"/>
    <w:rsid w:val="00567E09"/>
    <w:rsid w:val="005704C8"/>
    <w:rsid w:val="00571F23"/>
    <w:rsid w:val="00573948"/>
    <w:rsid w:val="0057531E"/>
    <w:rsid w:val="0058040C"/>
    <w:rsid w:val="005822C9"/>
    <w:rsid w:val="005837A8"/>
    <w:rsid w:val="005859FC"/>
    <w:rsid w:val="00587EF2"/>
    <w:rsid w:val="0059065D"/>
    <w:rsid w:val="00592A4B"/>
    <w:rsid w:val="0059312B"/>
    <w:rsid w:val="00594637"/>
    <w:rsid w:val="00594838"/>
    <w:rsid w:val="005A0EBF"/>
    <w:rsid w:val="005A16F5"/>
    <w:rsid w:val="005A1C5A"/>
    <w:rsid w:val="005A1DB6"/>
    <w:rsid w:val="005A1E0E"/>
    <w:rsid w:val="005A3234"/>
    <w:rsid w:val="005A3889"/>
    <w:rsid w:val="005A38A6"/>
    <w:rsid w:val="005A7714"/>
    <w:rsid w:val="005A7FED"/>
    <w:rsid w:val="005B01C4"/>
    <w:rsid w:val="005B04F6"/>
    <w:rsid w:val="005B0E44"/>
    <w:rsid w:val="005B111E"/>
    <w:rsid w:val="005B33E6"/>
    <w:rsid w:val="005B3595"/>
    <w:rsid w:val="005B433D"/>
    <w:rsid w:val="005B535F"/>
    <w:rsid w:val="005B613E"/>
    <w:rsid w:val="005B6DD5"/>
    <w:rsid w:val="005C0856"/>
    <w:rsid w:val="005C0A46"/>
    <w:rsid w:val="005C55BB"/>
    <w:rsid w:val="005C71CD"/>
    <w:rsid w:val="005D0773"/>
    <w:rsid w:val="005D0BB1"/>
    <w:rsid w:val="005D1A4B"/>
    <w:rsid w:val="005D3C4D"/>
    <w:rsid w:val="005D4B3C"/>
    <w:rsid w:val="005D4DCA"/>
    <w:rsid w:val="005D51F9"/>
    <w:rsid w:val="005D52F1"/>
    <w:rsid w:val="005D5728"/>
    <w:rsid w:val="005D6B23"/>
    <w:rsid w:val="005E1970"/>
    <w:rsid w:val="005E2FE9"/>
    <w:rsid w:val="005E3ED6"/>
    <w:rsid w:val="005E6122"/>
    <w:rsid w:val="005E6B4B"/>
    <w:rsid w:val="005F0909"/>
    <w:rsid w:val="005F13B8"/>
    <w:rsid w:val="005F1729"/>
    <w:rsid w:val="005F24FD"/>
    <w:rsid w:val="005F3167"/>
    <w:rsid w:val="005F3943"/>
    <w:rsid w:val="005F628A"/>
    <w:rsid w:val="005F7868"/>
    <w:rsid w:val="006001A1"/>
    <w:rsid w:val="00600D9C"/>
    <w:rsid w:val="00601807"/>
    <w:rsid w:val="00602122"/>
    <w:rsid w:val="0060298B"/>
    <w:rsid w:val="00602AC2"/>
    <w:rsid w:val="00603380"/>
    <w:rsid w:val="00605690"/>
    <w:rsid w:val="00610BF7"/>
    <w:rsid w:val="00613E1E"/>
    <w:rsid w:val="00614393"/>
    <w:rsid w:val="00617506"/>
    <w:rsid w:val="00617BBD"/>
    <w:rsid w:val="0062006F"/>
    <w:rsid w:val="00620449"/>
    <w:rsid w:val="00623C20"/>
    <w:rsid w:val="00624ED5"/>
    <w:rsid w:val="0062550E"/>
    <w:rsid w:val="00626B20"/>
    <w:rsid w:val="00630A7B"/>
    <w:rsid w:val="006341B2"/>
    <w:rsid w:val="0063453B"/>
    <w:rsid w:val="00640578"/>
    <w:rsid w:val="0064131B"/>
    <w:rsid w:val="006422BA"/>
    <w:rsid w:val="006432F4"/>
    <w:rsid w:val="0064537E"/>
    <w:rsid w:val="006456E1"/>
    <w:rsid w:val="0064660A"/>
    <w:rsid w:val="006508C6"/>
    <w:rsid w:val="00651EB3"/>
    <w:rsid w:val="00660AD6"/>
    <w:rsid w:val="00663730"/>
    <w:rsid w:val="00663D26"/>
    <w:rsid w:val="00664219"/>
    <w:rsid w:val="00665587"/>
    <w:rsid w:val="00665B73"/>
    <w:rsid w:val="006660FA"/>
    <w:rsid w:val="0067651F"/>
    <w:rsid w:val="00680475"/>
    <w:rsid w:val="00680738"/>
    <w:rsid w:val="0068073D"/>
    <w:rsid w:val="006820D1"/>
    <w:rsid w:val="00683CE9"/>
    <w:rsid w:val="00684CBA"/>
    <w:rsid w:val="006867E4"/>
    <w:rsid w:val="00687673"/>
    <w:rsid w:val="006906F7"/>
    <w:rsid w:val="006949B3"/>
    <w:rsid w:val="006952EC"/>
    <w:rsid w:val="006A0851"/>
    <w:rsid w:val="006A1F6F"/>
    <w:rsid w:val="006A220C"/>
    <w:rsid w:val="006A271E"/>
    <w:rsid w:val="006A30F4"/>
    <w:rsid w:val="006A32B3"/>
    <w:rsid w:val="006A3497"/>
    <w:rsid w:val="006A4753"/>
    <w:rsid w:val="006A535F"/>
    <w:rsid w:val="006A5611"/>
    <w:rsid w:val="006A5BA0"/>
    <w:rsid w:val="006A5FD8"/>
    <w:rsid w:val="006A64D4"/>
    <w:rsid w:val="006A6947"/>
    <w:rsid w:val="006A6E08"/>
    <w:rsid w:val="006A71F7"/>
    <w:rsid w:val="006A7EAD"/>
    <w:rsid w:val="006B08D2"/>
    <w:rsid w:val="006B0D17"/>
    <w:rsid w:val="006B1CD9"/>
    <w:rsid w:val="006B4740"/>
    <w:rsid w:val="006B561E"/>
    <w:rsid w:val="006C07FC"/>
    <w:rsid w:val="006C1361"/>
    <w:rsid w:val="006D1097"/>
    <w:rsid w:val="006D16F0"/>
    <w:rsid w:val="006D3EF4"/>
    <w:rsid w:val="006D438B"/>
    <w:rsid w:val="006D4B35"/>
    <w:rsid w:val="006D5058"/>
    <w:rsid w:val="006D524B"/>
    <w:rsid w:val="006D6AE8"/>
    <w:rsid w:val="006D7FC4"/>
    <w:rsid w:val="006E1261"/>
    <w:rsid w:val="006E1898"/>
    <w:rsid w:val="006E1B2D"/>
    <w:rsid w:val="006E3133"/>
    <w:rsid w:val="006E3BAB"/>
    <w:rsid w:val="006E3C28"/>
    <w:rsid w:val="006E526F"/>
    <w:rsid w:val="006E5BE2"/>
    <w:rsid w:val="006E65F4"/>
    <w:rsid w:val="006E7C4B"/>
    <w:rsid w:val="006F048B"/>
    <w:rsid w:val="006F10D7"/>
    <w:rsid w:val="006F1F62"/>
    <w:rsid w:val="006F2324"/>
    <w:rsid w:val="006F31CA"/>
    <w:rsid w:val="006F3854"/>
    <w:rsid w:val="006F78D4"/>
    <w:rsid w:val="006F7962"/>
    <w:rsid w:val="00701352"/>
    <w:rsid w:val="00701AC0"/>
    <w:rsid w:val="007032A8"/>
    <w:rsid w:val="007033DF"/>
    <w:rsid w:val="007111CB"/>
    <w:rsid w:val="00712EEC"/>
    <w:rsid w:val="007145AB"/>
    <w:rsid w:val="007146F2"/>
    <w:rsid w:val="00714768"/>
    <w:rsid w:val="0071732A"/>
    <w:rsid w:val="00722306"/>
    <w:rsid w:val="00722919"/>
    <w:rsid w:val="00725134"/>
    <w:rsid w:val="007268E9"/>
    <w:rsid w:val="00727F0D"/>
    <w:rsid w:val="0073029C"/>
    <w:rsid w:val="0073056E"/>
    <w:rsid w:val="00731445"/>
    <w:rsid w:val="007403B1"/>
    <w:rsid w:val="0074111C"/>
    <w:rsid w:val="00743490"/>
    <w:rsid w:val="00744202"/>
    <w:rsid w:val="0074547F"/>
    <w:rsid w:val="00745723"/>
    <w:rsid w:val="007472F7"/>
    <w:rsid w:val="00750D0B"/>
    <w:rsid w:val="00753010"/>
    <w:rsid w:val="00753107"/>
    <w:rsid w:val="0075368A"/>
    <w:rsid w:val="00755751"/>
    <w:rsid w:val="00756ADE"/>
    <w:rsid w:val="00756F8D"/>
    <w:rsid w:val="007612C9"/>
    <w:rsid w:val="00761907"/>
    <w:rsid w:val="00766B6E"/>
    <w:rsid w:val="0077209C"/>
    <w:rsid w:val="0077597D"/>
    <w:rsid w:val="00775C63"/>
    <w:rsid w:val="007772C4"/>
    <w:rsid w:val="00782AAF"/>
    <w:rsid w:val="00784350"/>
    <w:rsid w:val="00784F86"/>
    <w:rsid w:val="00785B22"/>
    <w:rsid w:val="00787776"/>
    <w:rsid w:val="00790DB7"/>
    <w:rsid w:val="00792234"/>
    <w:rsid w:val="00792386"/>
    <w:rsid w:val="007948D0"/>
    <w:rsid w:val="00797A4E"/>
    <w:rsid w:val="007A1C7A"/>
    <w:rsid w:val="007A2B09"/>
    <w:rsid w:val="007A5FEF"/>
    <w:rsid w:val="007A61A8"/>
    <w:rsid w:val="007A6CCE"/>
    <w:rsid w:val="007B1B6D"/>
    <w:rsid w:val="007B3FD0"/>
    <w:rsid w:val="007B4350"/>
    <w:rsid w:val="007B5AD5"/>
    <w:rsid w:val="007B675B"/>
    <w:rsid w:val="007C2F46"/>
    <w:rsid w:val="007C2F87"/>
    <w:rsid w:val="007C4E9D"/>
    <w:rsid w:val="007D1872"/>
    <w:rsid w:val="007D224E"/>
    <w:rsid w:val="007D309D"/>
    <w:rsid w:val="007D4057"/>
    <w:rsid w:val="007D471D"/>
    <w:rsid w:val="007D56D5"/>
    <w:rsid w:val="007D59E0"/>
    <w:rsid w:val="007E0BB6"/>
    <w:rsid w:val="007E107E"/>
    <w:rsid w:val="007E1852"/>
    <w:rsid w:val="007E2F70"/>
    <w:rsid w:val="007E6495"/>
    <w:rsid w:val="007E6641"/>
    <w:rsid w:val="007E684B"/>
    <w:rsid w:val="007E7F8E"/>
    <w:rsid w:val="007F0936"/>
    <w:rsid w:val="007F1804"/>
    <w:rsid w:val="007F1E5C"/>
    <w:rsid w:val="007F223C"/>
    <w:rsid w:val="007F3EF1"/>
    <w:rsid w:val="0080157F"/>
    <w:rsid w:val="00802724"/>
    <w:rsid w:val="008038E2"/>
    <w:rsid w:val="008060FC"/>
    <w:rsid w:val="00806570"/>
    <w:rsid w:val="00807E8B"/>
    <w:rsid w:val="008105CE"/>
    <w:rsid w:val="0081138A"/>
    <w:rsid w:val="00813231"/>
    <w:rsid w:val="00813768"/>
    <w:rsid w:val="0081405D"/>
    <w:rsid w:val="00816BB6"/>
    <w:rsid w:val="00821CDD"/>
    <w:rsid w:val="00821E64"/>
    <w:rsid w:val="0082202C"/>
    <w:rsid w:val="00830163"/>
    <w:rsid w:val="00830951"/>
    <w:rsid w:val="00831280"/>
    <w:rsid w:val="00831E0A"/>
    <w:rsid w:val="008349BA"/>
    <w:rsid w:val="00834D65"/>
    <w:rsid w:val="00835533"/>
    <w:rsid w:val="008367C0"/>
    <w:rsid w:val="00837F39"/>
    <w:rsid w:val="00840525"/>
    <w:rsid w:val="00851C7F"/>
    <w:rsid w:val="00852F4C"/>
    <w:rsid w:val="008532C1"/>
    <w:rsid w:val="008562CA"/>
    <w:rsid w:val="00856B5D"/>
    <w:rsid w:val="0086036D"/>
    <w:rsid w:val="0086038B"/>
    <w:rsid w:val="008606E1"/>
    <w:rsid w:val="00861951"/>
    <w:rsid w:val="00865E76"/>
    <w:rsid w:val="00866921"/>
    <w:rsid w:val="00867EE5"/>
    <w:rsid w:val="0087123D"/>
    <w:rsid w:val="008719A6"/>
    <w:rsid w:val="00871F23"/>
    <w:rsid w:val="00873CDC"/>
    <w:rsid w:val="00873E70"/>
    <w:rsid w:val="00874043"/>
    <w:rsid w:val="00875A7A"/>
    <w:rsid w:val="00877A36"/>
    <w:rsid w:val="008835CE"/>
    <w:rsid w:val="008845E9"/>
    <w:rsid w:val="00885260"/>
    <w:rsid w:val="00885EC0"/>
    <w:rsid w:val="00886BD3"/>
    <w:rsid w:val="00886FFF"/>
    <w:rsid w:val="008871EE"/>
    <w:rsid w:val="00887A78"/>
    <w:rsid w:val="00887D74"/>
    <w:rsid w:val="00887E67"/>
    <w:rsid w:val="00891A9B"/>
    <w:rsid w:val="00893C26"/>
    <w:rsid w:val="00895CFE"/>
    <w:rsid w:val="008963F7"/>
    <w:rsid w:val="0089720A"/>
    <w:rsid w:val="00897572"/>
    <w:rsid w:val="008A0AAE"/>
    <w:rsid w:val="008A101B"/>
    <w:rsid w:val="008A3768"/>
    <w:rsid w:val="008A3C0B"/>
    <w:rsid w:val="008A4240"/>
    <w:rsid w:val="008A59D6"/>
    <w:rsid w:val="008A5B20"/>
    <w:rsid w:val="008A6774"/>
    <w:rsid w:val="008B007B"/>
    <w:rsid w:val="008B1382"/>
    <w:rsid w:val="008B176B"/>
    <w:rsid w:val="008B2D14"/>
    <w:rsid w:val="008B37EE"/>
    <w:rsid w:val="008B3B1A"/>
    <w:rsid w:val="008B5CA5"/>
    <w:rsid w:val="008B72C1"/>
    <w:rsid w:val="008B759A"/>
    <w:rsid w:val="008C0641"/>
    <w:rsid w:val="008C2BA7"/>
    <w:rsid w:val="008C6490"/>
    <w:rsid w:val="008D0FEF"/>
    <w:rsid w:val="008D1844"/>
    <w:rsid w:val="008D2654"/>
    <w:rsid w:val="008D2EDB"/>
    <w:rsid w:val="008D4E2C"/>
    <w:rsid w:val="008D4F0F"/>
    <w:rsid w:val="008D6535"/>
    <w:rsid w:val="008D73D6"/>
    <w:rsid w:val="008E31F4"/>
    <w:rsid w:val="008E4632"/>
    <w:rsid w:val="008E59E1"/>
    <w:rsid w:val="008E6D38"/>
    <w:rsid w:val="008E6ECE"/>
    <w:rsid w:val="008E7142"/>
    <w:rsid w:val="008F044E"/>
    <w:rsid w:val="008F1A5F"/>
    <w:rsid w:val="008F21F2"/>
    <w:rsid w:val="008F2908"/>
    <w:rsid w:val="008F2FAB"/>
    <w:rsid w:val="008F39A3"/>
    <w:rsid w:val="008F4605"/>
    <w:rsid w:val="008F607D"/>
    <w:rsid w:val="008F618B"/>
    <w:rsid w:val="008F70ED"/>
    <w:rsid w:val="008F7F6F"/>
    <w:rsid w:val="00900F62"/>
    <w:rsid w:val="00902B02"/>
    <w:rsid w:val="00903164"/>
    <w:rsid w:val="00907E71"/>
    <w:rsid w:val="009109DE"/>
    <w:rsid w:val="00912008"/>
    <w:rsid w:val="00912B79"/>
    <w:rsid w:val="00914D86"/>
    <w:rsid w:val="00915233"/>
    <w:rsid w:val="009201C8"/>
    <w:rsid w:val="009203A4"/>
    <w:rsid w:val="00922B05"/>
    <w:rsid w:val="00923EFB"/>
    <w:rsid w:val="00923F39"/>
    <w:rsid w:val="00930594"/>
    <w:rsid w:val="00931F99"/>
    <w:rsid w:val="00935A13"/>
    <w:rsid w:val="00937176"/>
    <w:rsid w:val="00941168"/>
    <w:rsid w:val="009424D9"/>
    <w:rsid w:val="0094390A"/>
    <w:rsid w:val="009441AB"/>
    <w:rsid w:val="0094500C"/>
    <w:rsid w:val="00945436"/>
    <w:rsid w:val="009454AB"/>
    <w:rsid w:val="00947610"/>
    <w:rsid w:val="00947D02"/>
    <w:rsid w:val="009500E8"/>
    <w:rsid w:val="009500FF"/>
    <w:rsid w:val="00952C06"/>
    <w:rsid w:val="0095310C"/>
    <w:rsid w:val="00953E58"/>
    <w:rsid w:val="0095599F"/>
    <w:rsid w:val="0095608D"/>
    <w:rsid w:val="009602E5"/>
    <w:rsid w:val="00964C24"/>
    <w:rsid w:val="00965497"/>
    <w:rsid w:val="009678F1"/>
    <w:rsid w:val="009704DD"/>
    <w:rsid w:val="0097142C"/>
    <w:rsid w:val="00972798"/>
    <w:rsid w:val="009734C4"/>
    <w:rsid w:val="00976568"/>
    <w:rsid w:val="0098066A"/>
    <w:rsid w:val="00982F40"/>
    <w:rsid w:val="00985467"/>
    <w:rsid w:val="00992415"/>
    <w:rsid w:val="00992EF4"/>
    <w:rsid w:val="0099416A"/>
    <w:rsid w:val="00994A44"/>
    <w:rsid w:val="00994BBB"/>
    <w:rsid w:val="00996247"/>
    <w:rsid w:val="009A0314"/>
    <w:rsid w:val="009A44F1"/>
    <w:rsid w:val="009A47EB"/>
    <w:rsid w:val="009A6098"/>
    <w:rsid w:val="009A62B2"/>
    <w:rsid w:val="009A7BE5"/>
    <w:rsid w:val="009A7E3C"/>
    <w:rsid w:val="009B367D"/>
    <w:rsid w:val="009B494F"/>
    <w:rsid w:val="009B5BEC"/>
    <w:rsid w:val="009B7929"/>
    <w:rsid w:val="009C099A"/>
    <w:rsid w:val="009C378A"/>
    <w:rsid w:val="009C471A"/>
    <w:rsid w:val="009C64EC"/>
    <w:rsid w:val="009D1AFC"/>
    <w:rsid w:val="009D31A1"/>
    <w:rsid w:val="009D3302"/>
    <w:rsid w:val="009D6408"/>
    <w:rsid w:val="009F1C17"/>
    <w:rsid w:val="009F4000"/>
    <w:rsid w:val="009F4775"/>
    <w:rsid w:val="009F5BB9"/>
    <w:rsid w:val="009F63D2"/>
    <w:rsid w:val="009F780D"/>
    <w:rsid w:val="00A008D1"/>
    <w:rsid w:val="00A020BF"/>
    <w:rsid w:val="00A029C6"/>
    <w:rsid w:val="00A03680"/>
    <w:rsid w:val="00A0411F"/>
    <w:rsid w:val="00A0671E"/>
    <w:rsid w:val="00A1117B"/>
    <w:rsid w:val="00A13825"/>
    <w:rsid w:val="00A14712"/>
    <w:rsid w:val="00A2078B"/>
    <w:rsid w:val="00A220F3"/>
    <w:rsid w:val="00A22D05"/>
    <w:rsid w:val="00A23EA2"/>
    <w:rsid w:val="00A24907"/>
    <w:rsid w:val="00A2650C"/>
    <w:rsid w:val="00A26847"/>
    <w:rsid w:val="00A268EC"/>
    <w:rsid w:val="00A26E1D"/>
    <w:rsid w:val="00A274CA"/>
    <w:rsid w:val="00A3110E"/>
    <w:rsid w:val="00A31D3B"/>
    <w:rsid w:val="00A326CC"/>
    <w:rsid w:val="00A33A68"/>
    <w:rsid w:val="00A34CBB"/>
    <w:rsid w:val="00A35B9F"/>
    <w:rsid w:val="00A3602B"/>
    <w:rsid w:val="00A36418"/>
    <w:rsid w:val="00A42305"/>
    <w:rsid w:val="00A43C23"/>
    <w:rsid w:val="00A45A00"/>
    <w:rsid w:val="00A466DB"/>
    <w:rsid w:val="00A50826"/>
    <w:rsid w:val="00A5132E"/>
    <w:rsid w:val="00A53286"/>
    <w:rsid w:val="00A5436A"/>
    <w:rsid w:val="00A55287"/>
    <w:rsid w:val="00A566C3"/>
    <w:rsid w:val="00A56E18"/>
    <w:rsid w:val="00A60137"/>
    <w:rsid w:val="00A6066F"/>
    <w:rsid w:val="00A61C84"/>
    <w:rsid w:val="00A637B5"/>
    <w:rsid w:val="00A63F92"/>
    <w:rsid w:val="00A65980"/>
    <w:rsid w:val="00A65C4B"/>
    <w:rsid w:val="00A66B9D"/>
    <w:rsid w:val="00A672CD"/>
    <w:rsid w:val="00A71532"/>
    <w:rsid w:val="00A71693"/>
    <w:rsid w:val="00A735DC"/>
    <w:rsid w:val="00A75490"/>
    <w:rsid w:val="00A80430"/>
    <w:rsid w:val="00A81E13"/>
    <w:rsid w:val="00A84997"/>
    <w:rsid w:val="00A9000E"/>
    <w:rsid w:val="00A90C0B"/>
    <w:rsid w:val="00A94185"/>
    <w:rsid w:val="00A949B1"/>
    <w:rsid w:val="00A94AA9"/>
    <w:rsid w:val="00A94C8B"/>
    <w:rsid w:val="00A94CF6"/>
    <w:rsid w:val="00A94FA6"/>
    <w:rsid w:val="00A9607D"/>
    <w:rsid w:val="00A96910"/>
    <w:rsid w:val="00A97844"/>
    <w:rsid w:val="00AA032D"/>
    <w:rsid w:val="00AA336B"/>
    <w:rsid w:val="00AA4B6B"/>
    <w:rsid w:val="00AA5255"/>
    <w:rsid w:val="00AA57B5"/>
    <w:rsid w:val="00AB1BB0"/>
    <w:rsid w:val="00AB1CDC"/>
    <w:rsid w:val="00AB4F41"/>
    <w:rsid w:val="00AB501A"/>
    <w:rsid w:val="00AB5477"/>
    <w:rsid w:val="00AB56E2"/>
    <w:rsid w:val="00AB64F1"/>
    <w:rsid w:val="00AC2AC4"/>
    <w:rsid w:val="00AC5058"/>
    <w:rsid w:val="00AC5568"/>
    <w:rsid w:val="00AC5715"/>
    <w:rsid w:val="00AC57D3"/>
    <w:rsid w:val="00AC59B3"/>
    <w:rsid w:val="00AD1B44"/>
    <w:rsid w:val="00AD1C81"/>
    <w:rsid w:val="00AD569B"/>
    <w:rsid w:val="00AD5B8E"/>
    <w:rsid w:val="00AD5E0A"/>
    <w:rsid w:val="00AD6647"/>
    <w:rsid w:val="00AD66E6"/>
    <w:rsid w:val="00AD7F58"/>
    <w:rsid w:val="00AE04FF"/>
    <w:rsid w:val="00AE2CD3"/>
    <w:rsid w:val="00AE3F29"/>
    <w:rsid w:val="00AE4DB6"/>
    <w:rsid w:val="00AE6DAD"/>
    <w:rsid w:val="00AF2591"/>
    <w:rsid w:val="00AF310E"/>
    <w:rsid w:val="00AF3F71"/>
    <w:rsid w:val="00AF3F93"/>
    <w:rsid w:val="00AF42E2"/>
    <w:rsid w:val="00AF5C5F"/>
    <w:rsid w:val="00AF65FA"/>
    <w:rsid w:val="00AF7873"/>
    <w:rsid w:val="00B02059"/>
    <w:rsid w:val="00B02FBE"/>
    <w:rsid w:val="00B13274"/>
    <w:rsid w:val="00B141AE"/>
    <w:rsid w:val="00B21E6A"/>
    <w:rsid w:val="00B24057"/>
    <w:rsid w:val="00B24402"/>
    <w:rsid w:val="00B27452"/>
    <w:rsid w:val="00B27F46"/>
    <w:rsid w:val="00B31620"/>
    <w:rsid w:val="00B31EC2"/>
    <w:rsid w:val="00B332D0"/>
    <w:rsid w:val="00B35910"/>
    <w:rsid w:val="00B42F22"/>
    <w:rsid w:val="00B4331B"/>
    <w:rsid w:val="00B43D4B"/>
    <w:rsid w:val="00B44189"/>
    <w:rsid w:val="00B4724D"/>
    <w:rsid w:val="00B47964"/>
    <w:rsid w:val="00B56383"/>
    <w:rsid w:val="00B62044"/>
    <w:rsid w:val="00B62359"/>
    <w:rsid w:val="00B6433A"/>
    <w:rsid w:val="00B64903"/>
    <w:rsid w:val="00B65337"/>
    <w:rsid w:val="00B72629"/>
    <w:rsid w:val="00B75F8F"/>
    <w:rsid w:val="00B77BE7"/>
    <w:rsid w:val="00B8678A"/>
    <w:rsid w:val="00B86F0E"/>
    <w:rsid w:val="00B90E51"/>
    <w:rsid w:val="00B91A8E"/>
    <w:rsid w:val="00B92DA4"/>
    <w:rsid w:val="00B92E1F"/>
    <w:rsid w:val="00B95489"/>
    <w:rsid w:val="00B9653A"/>
    <w:rsid w:val="00B96AE3"/>
    <w:rsid w:val="00B96DC1"/>
    <w:rsid w:val="00B97157"/>
    <w:rsid w:val="00B977E2"/>
    <w:rsid w:val="00BA201C"/>
    <w:rsid w:val="00BA27D7"/>
    <w:rsid w:val="00BA4DC3"/>
    <w:rsid w:val="00BB1889"/>
    <w:rsid w:val="00BB39C9"/>
    <w:rsid w:val="00BB4481"/>
    <w:rsid w:val="00BB5055"/>
    <w:rsid w:val="00BB5688"/>
    <w:rsid w:val="00BB6B5D"/>
    <w:rsid w:val="00BC1CC1"/>
    <w:rsid w:val="00BC1FEB"/>
    <w:rsid w:val="00BC3023"/>
    <w:rsid w:val="00BC3044"/>
    <w:rsid w:val="00BC3E62"/>
    <w:rsid w:val="00BC4854"/>
    <w:rsid w:val="00BC7E5B"/>
    <w:rsid w:val="00BD0B5E"/>
    <w:rsid w:val="00BD337C"/>
    <w:rsid w:val="00BD45F0"/>
    <w:rsid w:val="00BE1D36"/>
    <w:rsid w:val="00BE24B2"/>
    <w:rsid w:val="00BE2E5A"/>
    <w:rsid w:val="00BE3D58"/>
    <w:rsid w:val="00BE418A"/>
    <w:rsid w:val="00BE5A22"/>
    <w:rsid w:val="00BE5C53"/>
    <w:rsid w:val="00BE6BB3"/>
    <w:rsid w:val="00BE7086"/>
    <w:rsid w:val="00BE74CF"/>
    <w:rsid w:val="00BF05AF"/>
    <w:rsid w:val="00BF241A"/>
    <w:rsid w:val="00BF4AED"/>
    <w:rsid w:val="00BF598C"/>
    <w:rsid w:val="00BF5A3F"/>
    <w:rsid w:val="00BF6336"/>
    <w:rsid w:val="00C01C0C"/>
    <w:rsid w:val="00C13301"/>
    <w:rsid w:val="00C177DD"/>
    <w:rsid w:val="00C2103A"/>
    <w:rsid w:val="00C219D7"/>
    <w:rsid w:val="00C21A06"/>
    <w:rsid w:val="00C2294B"/>
    <w:rsid w:val="00C2358C"/>
    <w:rsid w:val="00C2377F"/>
    <w:rsid w:val="00C248ED"/>
    <w:rsid w:val="00C27048"/>
    <w:rsid w:val="00C271B5"/>
    <w:rsid w:val="00C274DF"/>
    <w:rsid w:val="00C27C86"/>
    <w:rsid w:val="00C3024A"/>
    <w:rsid w:val="00C31F19"/>
    <w:rsid w:val="00C33477"/>
    <w:rsid w:val="00C3466C"/>
    <w:rsid w:val="00C34F23"/>
    <w:rsid w:val="00C363F0"/>
    <w:rsid w:val="00C40B04"/>
    <w:rsid w:val="00C42E6A"/>
    <w:rsid w:val="00C43331"/>
    <w:rsid w:val="00C457CD"/>
    <w:rsid w:val="00C46A88"/>
    <w:rsid w:val="00C47406"/>
    <w:rsid w:val="00C474DC"/>
    <w:rsid w:val="00C51F57"/>
    <w:rsid w:val="00C5219F"/>
    <w:rsid w:val="00C5307B"/>
    <w:rsid w:val="00C55240"/>
    <w:rsid w:val="00C56F33"/>
    <w:rsid w:val="00C57161"/>
    <w:rsid w:val="00C61C68"/>
    <w:rsid w:val="00C62262"/>
    <w:rsid w:val="00C638AB"/>
    <w:rsid w:val="00C66957"/>
    <w:rsid w:val="00C67144"/>
    <w:rsid w:val="00C70D28"/>
    <w:rsid w:val="00C71B37"/>
    <w:rsid w:val="00C72316"/>
    <w:rsid w:val="00C73F6E"/>
    <w:rsid w:val="00C741DD"/>
    <w:rsid w:val="00C75AA3"/>
    <w:rsid w:val="00C80B16"/>
    <w:rsid w:val="00C818F1"/>
    <w:rsid w:val="00C8614F"/>
    <w:rsid w:val="00C86C3E"/>
    <w:rsid w:val="00C92B5D"/>
    <w:rsid w:val="00C934A7"/>
    <w:rsid w:val="00C939A4"/>
    <w:rsid w:val="00C93F8E"/>
    <w:rsid w:val="00C950C2"/>
    <w:rsid w:val="00C95250"/>
    <w:rsid w:val="00C9622E"/>
    <w:rsid w:val="00C9767F"/>
    <w:rsid w:val="00CA18A8"/>
    <w:rsid w:val="00CA24F3"/>
    <w:rsid w:val="00CA2E11"/>
    <w:rsid w:val="00CA4F1E"/>
    <w:rsid w:val="00CB0E8F"/>
    <w:rsid w:val="00CB19B8"/>
    <w:rsid w:val="00CB376F"/>
    <w:rsid w:val="00CB3DF2"/>
    <w:rsid w:val="00CB49E3"/>
    <w:rsid w:val="00CB61DC"/>
    <w:rsid w:val="00CB62B8"/>
    <w:rsid w:val="00CC131D"/>
    <w:rsid w:val="00CC203D"/>
    <w:rsid w:val="00CC22B4"/>
    <w:rsid w:val="00CC2550"/>
    <w:rsid w:val="00CC2897"/>
    <w:rsid w:val="00CC2AE0"/>
    <w:rsid w:val="00CC36FD"/>
    <w:rsid w:val="00CC4CF9"/>
    <w:rsid w:val="00CC6105"/>
    <w:rsid w:val="00CC69EC"/>
    <w:rsid w:val="00CD06DB"/>
    <w:rsid w:val="00CD271F"/>
    <w:rsid w:val="00CD3F9E"/>
    <w:rsid w:val="00CD4C6C"/>
    <w:rsid w:val="00CD5294"/>
    <w:rsid w:val="00CD785A"/>
    <w:rsid w:val="00CE03A2"/>
    <w:rsid w:val="00CE0FA9"/>
    <w:rsid w:val="00CE0FB5"/>
    <w:rsid w:val="00CE31B9"/>
    <w:rsid w:val="00CE508D"/>
    <w:rsid w:val="00CF068A"/>
    <w:rsid w:val="00CF0ADA"/>
    <w:rsid w:val="00CF2312"/>
    <w:rsid w:val="00CF488A"/>
    <w:rsid w:val="00CF6027"/>
    <w:rsid w:val="00CF78F2"/>
    <w:rsid w:val="00CF7F60"/>
    <w:rsid w:val="00D00E33"/>
    <w:rsid w:val="00D056C8"/>
    <w:rsid w:val="00D073F2"/>
    <w:rsid w:val="00D10DE2"/>
    <w:rsid w:val="00D12E1C"/>
    <w:rsid w:val="00D138D2"/>
    <w:rsid w:val="00D13D84"/>
    <w:rsid w:val="00D15EAF"/>
    <w:rsid w:val="00D20908"/>
    <w:rsid w:val="00D20B3F"/>
    <w:rsid w:val="00D2496B"/>
    <w:rsid w:val="00D30CB7"/>
    <w:rsid w:val="00D31098"/>
    <w:rsid w:val="00D31F3B"/>
    <w:rsid w:val="00D33073"/>
    <w:rsid w:val="00D33CBE"/>
    <w:rsid w:val="00D3538F"/>
    <w:rsid w:val="00D36425"/>
    <w:rsid w:val="00D36CEE"/>
    <w:rsid w:val="00D378DF"/>
    <w:rsid w:val="00D41010"/>
    <w:rsid w:val="00D46DE7"/>
    <w:rsid w:val="00D51B89"/>
    <w:rsid w:val="00D51D28"/>
    <w:rsid w:val="00D52EEA"/>
    <w:rsid w:val="00D542FE"/>
    <w:rsid w:val="00D548A7"/>
    <w:rsid w:val="00D54F96"/>
    <w:rsid w:val="00D555CA"/>
    <w:rsid w:val="00D55D86"/>
    <w:rsid w:val="00D568CE"/>
    <w:rsid w:val="00D6034C"/>
    <w:rsid w:val="00D60564"/>
    <w:rsid w:val="00D60643"/>
    <w:rsid w:val="00D60AAE"/>
    <w:rsid w:val="00D65D68"/>
    <w:rsid w:val="00D6727D"/>
    <w:rsid w:val="00D67C47"/>
    <w:rsid w:val="00D70510"/>
    <w:rsid w:val="00D70ABF"/>
    <w:rsid w:val="00D7102F"/>
    <w:rsid w:val="00D71DD7"/>
    <w:rsid w:val="00D72571"/>
    <w:rsid w:val="00D72748"/>
    <w:rsid w:val="00D74EC2"/>
    <w:rsid w:val="00D751F0"/>
    <w:rsid w:val="00D776D4"/>
    <w:rsid w:val="00D80E15"/>
    <w:rsid w:val="00D810AD"/>
    <w:rsid w:val="00D83155"/>
    <w:rsid w:val="00D83326"/>
    <w:rsid w:val="00D849FA"/>
    <w:rsid w:val="00D94D60"/>
    <w:rsid w:val="00D958D4"/>
    <w:rsid w:val="00D97B13"/>
    <w:rsid w:val="00DA1644"/>
    <w:rsid w:val="00DA1A9F"/>
    <w:rsid w:val="00DA5FBE"/>
    <w:rsid w:val="00DA6CD3"/>
    <w:rsid w:val="00DB03D9"/>
    <w:rsid w:val="00DB06C2"/>
    <w:rsid w:val="00DB1D49"/>
    <w:rsid w:val="00DB6388"/>
    <w:rsid w:val="00DC0251"/>
    <w:rsid w:val="00DC190D"/>
    <w:rsid w:val="00DC393A"/>
    <w:rsid w:val="00DC485D"/>
    <w:rsid w:val="00DC5B0B"/>
    <w:rsid w:val="00DC5E54"/>
    <w:rsid w:val="00DC6173"/>
    <w:rsid w:val="00DC6F61"/>
    <w:rsid w:val="00DC793B"/>
    <w:rsid w:val="00DD01A5"/>
    <w:rsid w:val="00DD0752"/>
    <w:rsid w:val="00DD176A"/>
    <w:rsid w:val="00DD1F45"/>
    <w:rsid w:val="00DD263C"/>
    <w:rsid w:val="00DD368B"/>
    <w:rsid w:val="00DD3CDB"/>
    <w:rsid w:val="00DD691D"/>
    <w:rsid w:val="00DE041B"/>
    <w:rsid w:val="00DE0691"/>
    <w:rsid w:val="00DE1D89"/>
    <w:rsid w:val="00DE4F9A"/>
    <w:rsid w:val="00DE6404"/>
    <w:rsid w:val="00DE6963"/>
    <w:rsid w:val="00DE6E65"/>
    <w:rsid w:val="00DE779B"/>
    <w:rsid w:val="00DF0667"/>
    <w:rsid w:val="00DF0ED6"/>
    <w:rsid w:val="00DF10C5"/>
    <w:rsid w:val="00DF22FA"/>
    <w:rsid w:val="00DF42D8"/>
    <w:rsid w:val="00DF4ABA"/>
    <w:rsid w:val="00DF50FF"/>
    <w:rsid w:val="00DF617F"/>
    <w:rsid w:val="00E02924"/>
    <w:rsid w:val="00E045B0"/>
    <w:rsid w:val="00E07BE9"/>
    <w:rsid w:val="00E11694"/>
    <w:rsid w:val="00E11A99"/>
    <w:rsid w:val="00E12A65"/>
    <w:rsid w:val="00E201AF"/>
    <w:rsid w:val="00E22A88"/>
    <w:rsid w:val="00E22E2B"/>
    <w:rsid w:val="00E25179"/>
    <w:rsid w:val="00E276EC"/>
    <w:rsid w:val="00E30801"/>
    <w:rsid w:val="00E31247"/>
    <w:rsid w:val="00E40BFF"/>
    <w:rsid w:val="00E42023"/>
    <w:rsid w:val="00E42512"/>
    <w:rsid w:val="00E45581"/>
    <w:rsid w:val="00E47B06"/>
    <w:rsid w:val="00E545D8"/>
    <w:rsid w:val="00E60457"/>
    <w:rsid w:val="00E61C82"/>
    <w:rsid w:val="00E62A45"/>
    <w:rsid w:val="00E6389F"/>
    <w:rsid w:val="00E63DD4"/>
    <w:rsid w:val="00E64D17"/>
    <w:rsid w:val="00E661D0"/>
    <w:rsid w:val="00E710E0"/>
    <w:rsid w:val="00E71FB5"/>
    <w:rsid w:val="00E7404B"/>
    <w:rsid w:val="00E7466E"/>
    <w:rsid w:val="00E75B07"/>
    <w:rsid w:val="00E77DDF"/>
    <w:rsid w:val="00E80430"/>
    <w:rsid w:val="00E843B0"/>
    <w:rsid w:val="00E90752"/>
    <w:rsid w:val="00E91C20"/>
    <w:rsid w:val="00E91EA7"/>
    <w:rsid w:val="00E92039"/>
    <w:rsid w:val="00E941F5"/>
    <w:rsid w:val="00E95BE0"/>
    <w:rsid w:val="00E9675C"/>
    <w:rsid w:val="00EA36E8"/>
    <w:rsid w:val="00EA4804"/>
    <w:rsid w:val="00EA5388"/>
    <w:rsid w:val="00EA6661"/>
    <w:rsid w:val="00EA74D2"/>
    <w:rsid w:val="00EB302F"/>
    <w:rsid w:val="00EB30A7"/>
    <w:rsid w:val="00EB7A29"/>
    <w:rsid w:val="00EC02BE"/>
    <w:rsid w:val="00EC0428"/>
    <w:rsid w:val="00EC0743"/>
    <w:rsid w:val="00EC0B15"/>
    <w:rsid w:val="00EC323E"/>
    <w:rsid w:val="00EC44CD"/>
    <w:rsid w:val="00EC5D78"/>
    <w:rsid w:val="00EC5EC8"/>
    <w:rsid w:val="00EC6819"/>
    <w:rsid w:val="00EC77AF"/>
    <w:rsid w:val="00EC7954"/>
    <w:rsid w:val="00EC7DC4"/>
    <w:rsid w:val="00ED251A"/>
    <w:rsid w:val="00ED37E8"/>
    <w:rsid w:val="00ED67FD"/>
    <w:rsid w:val="00EE04DB"/>
    <w:rsid w:val="00EE0E49"/>
    <w:rsid w:val="00EE1BA7"/>
    <w:rsid w:val="00EE28B9"/>
    <w:rsid w:val="00EE699A"/>
    <w:rsid w:val="00EE7100"/>
    <w:rsid w:val="00EF036A"/>
    <w:rsid w:val="00EF0894"/>
    <w:rsid w:val="00EF1217"/>
    <w:rsid w:val="00EF1FBC"/>
    <w:rsid w:val="00EF2874"/>
    <w:rsid w:val="00EF4681"/>
    <w:rsid w:val="00EF4BC1"/>
    <w:rsid w:val="00EF6CEF"/>
    <w:rsid w:val="00EF7E30"/>
    <w:rsid w:val="00F002BB"/>
    <w:rsid w:val="00F0116B"/>
    <w:rsid w:val="00F01B6E"/>
    <w:rsid w:val="00F02900"/>
    <w:rsid w:val="00F044ED"/>
    <w:rsid w:val="00F06374"/>
    <w:rsid w:val="00F07721"/>
    <w:rsid w:val="00F07783"/>
    <w:rsid w:val="00F10C5A"/>
    <w:rsid w:val="00F1559D"/>
    <w:rsid w:val="00F16526"/>
    <w:rsid w:val="00F235F8"/>
    <w:rsid w:val="00F23A31"/>
    <w:rsid w:val="00F245F8"/>
    <w:rsid w:val="00F24B05"/>
    <w:rsid w:val="00F266CF"/>
    <w:rsid w:val="00F26760"/>
    <w:rsid w:val="00F32955"/>
    <w:rsid w:val="00F33058"/>
    <w:rsid w:val="00F331CA"/>
    <w:rsid w:val="00F35BED"/>
    <w:rsid w:val="00F3698A"/>
    <w:rsid w:val="00F36C2E"/>
    <w:rsid w:val="00F37857"/>
    <w:rsid w:val="00F400D0"/>
    <w:rsid w:val="00F409AC"/>
    <w:rsid w:val="00F40BD7"/>
    <w:rsid w:val="00F40C3A"/>
    <w:rsid w:val="00F415A4"/>
    <w:rsid w:val="00F43A38"/>
    <w:rsid w:val="00F43F8A"/>
    <w:rsid w:val="00F45E31"/>
    <w:rsid w:val="00F4758C"/>
    <w:rsid w:val="00F47F33"/>
    <w:rsid w:val="00F55FBC"/>
    <w:rsid w:val="00F56ADA"/>
    <w:rsid w:val="00F632A7"/>
    <w:rsid w:val="00F65FF3"/>
    <w:rsid w:val="00F67D7B"/>
    <w:rsid w:val="00F7102B"/>
    <w:rsid w:val="00F7368B"/>
    <w:rsid w:val="00F736B2"/>
    <w:rsid w:val="00F74F6E"/>
    <w:rsid w:val="00F75B84"/>
    <w:rsid w:val="00F77595"/>
    <w:rsid w:val="00F825E1"/>
    <w:rsid w:val="00F827C9"/>
    <w:rsid w:val="00F82CED"/>
    <w:rsid w:val="00F84AFA"/>
    <w:rsid w:val="00F84C43"/>
    <w:rsid w:val="00F85939"/>
    <w:rsid w:val="00F85D7F"/>
    <w:rsid w:val="00F871EC"/>
    <w:rsid w:val="00F87604"/>
    <w:rsid w:val="00F9019D"/>
    <w:rsid w:val="00F90D2C"/>
    <w:rsid w:val="00F912F7"/>
    <w:rsid w:val="00F92F4C"/>
    <w:rsid w:val="00F936FE"/>
    <w:rsid w:val="00F94576"/>
    <w:rsid w:val="00F94B0C"/>
    <w:rsid w:val="00F94CA6"/>
    <w:rsid w:val="00F957F4"/>
    <w:rsid w:val="00F96F04"/>
    <w:rsid w:val="00F974D3"/>
    <w:rsid w:val="00F97F56"/>
    <w:rsid w:val="00FA0154"/>
    <w:rsid w:val="00FA403B"/>
    <w:rsid w:val="00FA4DFD"/>
    <w:rsid w:val="00FA65E1"/>
    <w:rsid w:val="00FA699F"/>
    <w:rsid w:val="00FA6A81"/>
    <w:rsid w:val="00FB0727"/>
    <w:rsid w:val="00FB0E98"/>
    <w:rsid w:val="00FB4769"/>
    <w:rsid w:val="00FB4D74"/>
    <w:rsid w:val="00FB5119"/>
    <w:rsid w:val="00FB5D0F"/>
    <w:rsid w:val="00FB6FA9"/>
    <w:rsid w:val="00FB7328"/>
    <w:rsid w:val="00FB7A7D"/>
    <w:rsid w:val="00FB7B45"/>
    <w:rsid w:val="00FC000C"/>
    <w:rsid w:val="00FC06CC"/>
    <w:rsid w:val="00FC11A9"/>
    <w:rsid w:val="00FC45AF"/>
    <w:rsid w:val="00FC5F4C"/>
    <w:rsid w:val="00FC6C9D"/>
    <w:rsid w:val="00FC7C6C"/>
    <w:rsid w:val="00FC7DF5"/>
    <w:rsid w:val="00FC7E11"/>
    <w:rsid w:val="00FD0E2E"/>
    <w:rsid w:val="00FD0E7D"/>
    <w:rsid w:val="00FD3AA6"/>
    <w:rsid w:val="00FD40D3"/>
    <w:rsid w:val="00FD4D66"/>
    <w:rsid w:val="00FD7061"/>
    <w:rsid w:val="00FD784E"/>
    <w:rsid w:val="00FE175C"/>
    <w:rsid w:val="00FE25D1"/>
    <w:rsid w:val="00FE3607"/>
    <w:rsid w:val="00FE40F8"/>
    <w:rsid w:val="00FE491F"/>
    <w:rsid w:val="00FE598B"/>
    <w:rsid w:val="00FE6B17"/>
    <w:rsid w:val="00FE6CCD"/>
    <w:rsid w:val="00FE7EFB"/>
    <w:rsid w:val="00FF0441"/>
    <w:rsid w:val="00FF22BE"/>
    <w:rsid w:val="00FF31E7"/>
    <w:rsid w:val="00FF33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color w:val="000000"/>
        <w:sz w:val="16"/>
        <w:szCs w:val="22"/>
        <w:lang w:val="en-US" w:eastAsia="zh-CN" w:bidi="ar-SA"/>
      </w:rPr>
    </w:rPrDefault>
    <w:pPrDefault>
      <w:pPr>
        <w:spacing w:beforeLines="50"/>
        <w:ind w:left="1259" w:hanging="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Acronym"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AE3"/>
    <w:pPr>
      <w:widowControl w:val="0"/>
      <w:spacing w:before="50"/>
      <w:ind w:left="0" w:firstLineChars="200" w:firstLine="200"/>
    </w:pPr>
    <w:rPr>
      <w:rFonts w:ascii="Times New Roman" w:hAnsi="Times New Roman" w:cs="Times New Roman"/>
      <w:color w:val="auto"/>
      <w:kern w:val="2"/>
      <w:sz w:val="21"/>
      <w:szCs w:val="24"/>
    </w:rPr>
  </w:style>
  <w:style w:type="paragraph" w:styleId="1">
    <w:name w:val="heading 1"/>
    <w:basedOn w:val="a"/>
    <w:next w:val="a0"/>
    <w:link w:val="1Char"/>
    <w:qFormat/>
    <w:rsid w:val="00E12A65"/>
    <w:pPr>
      <w:keepNext/>
      <w:keepLines/>
      <w:numPr>
        <w:numId w:val="1"/>
      </w:numPr>
      <w:spacing w:beforeLines="100" w:afterLines="100"/>
      <w:ind w:left="0" w:firstLineChars="0" w:firstLine="0"/>
      <w:outlineLvl w:val="0"/>
    </w:pPr>
    <w:rPr>
      <w:rFonts w:ascii="Calibri" w:eastAsia="黑体"/>
      <w:b/>
      <w:bCs/>
      <w:color w:val="000080"/>
      <w:kern w:val="44"/>
      <w:sz w:val="36"/>
      <w:szCs w:val="36"/>
    </w:rPr>
  </w:style>
  <w:style w:type="paragraph" w:styleId="2">
    <w:name w:val="heading 2"/>
    <w:basedOn w:val="a"/>
    <w:next w:val="a0"/>
    <w:link w:val="2Char"/>
    <w:qFormat/>
    <w:rsid w:val="00E12A65"/>
    <w:pPr>
      <w:keepNext/>
      <w:keepLines/>
      <w:numPr>
        <w:ilvl w:val="1"/>
        <w:numId w:val="1"/>
      </w:numPr>
      <w:spacing w:afterLines="50"/>
      <w:ind w:left="0" w:firstLineChars="0" w:firstLine="0"/>
      <w:outlineLvl w:val="1"/>
    </w:pPr>
    <w:rPr>
      <w:rFonts w:ascii="Calibri" w:eastAsia="黑体" w:hAnsi="Calibri"/>
      <w:b/>
      <w:color w:val="000080"/>
      <w:sz w:val="32"/>
      <w:szCs w:val="32"/>
    </w:rPr>
  </w:style>
  <w:style w:type="paragraph" w:styleId="3">
    <w:name w:val="heading 3"/>
    <w:basedOn w:val="a"/>
    <w:next w:val="a0"/>
    <w:link w:val="3Char"/>
    <w:autoRedefine/>
    <w:qFormat/>
    <w:rsid w:val="00E12A65"/>
    <w:pPr>
      <w:keepNext/>
      <w:keepLines/>
      <w:numPr>
        <w:ilvl w:val="2"/>
        <w:numId w:val="1"/>
      </w:numPr>
      <w:tabs>
        <w:tab w:val="clear" w:pos="868"/>
        <w:tab w:val="num" w:pos="0"/>
      </w:tabs>
      <w:spacing w:afterLines="50"/>
      <w:ind w:left="0" w:firstLineChars="0" w:firstLine="0"/>
      <w:outlineLvl w:val="2"/>
    </w:pPr>
    <w:rPr>
      <w:rFonts w:asciiTheme="minorHAnsi" w:eastAsia="黑体" w:hAnsiTheme="minorHAnsi" w:cstheme="minorHAnsi"/>
      <w:b/>
      <w:color w:val="000082"/>
      <w:sz w:val="30"/>
      <w:szCs w:val="30"/>
    </w:rPr>
  </w:style>
  <w:style w:type="paragraph" w:styleId="4">
    <w:name w:val="heading 4"/>
    <w:basedOn w:val="a"/>
    <w:next w:val="a0"/>
    <w:link w:val="4Char"/>
    <w:autoRedefine/>
    <w:qFormat/>
    <w:rsid w:val="00E12A65"/>
    <w:pPr>
      <w:keepNext/>
      <w:keepLines/>
      <w:numPr>
        <w:ilvl w:val="3"/>
        <w:numId w:val="1"/>
      </w:numPr>
      <w:tabs>
        <w:tab w:val="clear" w:pos="870"/>
        <w:tab w:val="num" w:pos="1134"/>
      </w:tabs>
      <w:spacing w:afterLines="50"/>
      <w:ind w:left="0" w:firstLineChars="0" w:firstLine="0"/>
      <w:outlineLvl w:val="3"/>
    </w:pPr>
    <w:rPr>
      <w:rFonts w:ascii="Helvetica" w:eastAsia="黑体" w:hAnsi="Helvetica"/>
      <w:b/>
      <w:color w:val="000082"/>
      <w:sz w:val="28"/>
      <w:szCs w:val="28"/>
    </w:rPr>
  </w:style>
  <w:style w:type="paragraph" w:styleId="5">
    <w:name w:val="heading 5"/>
    <w:basedOn w:val="a"/>
    <w:next w:val="a0"/>
    <w:link w:val="5Char"/>
    <w:qFormat/>
    <w:rsid w:val="005F3943"/>
    <w:pPr>
      <w:keepNext/>
      <w:keepLines/>
      <w:numPr>
        <w:ilvl w:val="4"/>
        <w:numId w:val="1"/>
      </w:numPr>
      <w:tabs>
        <w:tab w:val="clear" w:pos="1014"/>
        <w:tab w:val="num" w:pos="0"/>
      </w:tabs>
      <w:spacing w:before="120" w:after="120"/>
      <w:ind w:left="0" w:firstLineChars="0" w:firstLine="0"/>
      <w:outlineLvl w:val="4"/>
    </w:pPr>
    <w:rPr>
      <w:rFonts w:ascii="黑体" w:eastAsia="黑体"/>
      <w:b/>
      <w:color w:val="000080"/>
      <w:sz w:val="28"/>
      <w:szCs w:val="20"/>
    </w:rPr>
  </w:style>
  <w:style w:type="paragraph" w:styleId="6">
    <w:name w:val="heading 6"/>
    <w:basedOn w:val="a"/>
    <w:next w:val="a0"/>
    <w:link w:val="6Char"/>
    <w:qFormat/>
    <w:rsid w:val="00DF0667"/>
    <w:pPr>
      <w:keepNext/>
      <w:keepLines/>
      <w:numPr>
        <w:ilvl w:val="5"/>
        <w:numId w:val="1"/>
      </w:numPr>
      <w:spacing w:after="120"/>
      <w:ind w:left="6" w:firstLineChars="0" w:firstLine="0"/>
      <w:outlineLvl w:val="5"/>
    </w:pPr>
    <w:rPr>
      <w:rFonts w:ascii="黑体" w:eastAsia="黑体" w:hAnsi="Arial"/>
      <w:b/>
      <w:color w:val="000080"/>
      <w:sz w:val="24"/>
      <w:szCs w:val="20"/>
    </w:rPr>
  </w:style>
  <w:style w:type="paragraph" w:styleId="7">
    <w:name w:val="heading 7"/>
    <w:basedOn w:val="a"/>
    <w:next w:val="a0"/>
    <w:link w:val="7Char"/>
    <w:qFormat/>
    <w:rsid w:val="005F3943"/>
    <w:pPr>
      <w:keepNext/>
      <w:keepLines/>
      <w:numPr>
        <w:ilvl w:val="6"/>
        <w:numId w:val="1"/>
      </w:numPr>
      <w:spacing w:after="120"/>
      <w:outlineLvl w:val="6"/>
    </w:pPr>
    <w:rPr>
      <w:rFonts w:ascii="黑体" w:eastAsia="黑体"/>
      <w:b/>
      <w:color w:val="000080"/>
      <w:sz w:val="24"/>
      <w:szCs w:val="20"/>
    </w:rPr>
  </w:style>
  <w:style w:type="paragraph" w:styleId="8">
    <w:name w:val="heading 8"/>
    <w:basedOn w:val="a"/>
    <w:next w:val="a0"/>
    <w:link w:val="8Char"/>
    <w:qFormat/>
    <w:rsid w:val="005F3943"/>
    <w:pPr>
      <w:keepNext/>
      <w:keepLines/>
      <w:numPr>
        <w:ilvl w:val="7"/>
        <w:numId w:val="1"/>
      </w:numPr>
      <w:spacing w:after="120"/>
      <w:outlineLvl w:val="7"/>
    </w:pPr>
    <w:rPr>
      <w:rFonts w:ascii="黑体" w:eastAsia="黑体" w:hAnsi="Arial"/>
      <w:b/>
      <w:color w:val="000080"/>
      <w:sz w:val="24"/>
      <w:szCs w:val="20"/>
    </w:rPr>
  </w:style>
  <w:style w:type="paragraph" w:styleId="9">
    <w:name w:val="heading 9"/>
    <w:basedOn w:val="a"/>
    <w:next w:val="a0"/>
    <w:link w:val="9Char"/>
    <w:qFormat/>
    <w:rsid w:val="005F3943"/>
    <w:pPr>
      <w:keepNext/>
      <w:keepLines/>
      <w:numPr>
        <w:ilvl w:val="8"/>
        <w:numId w:val="1"/>
      </w:numPr>
      <w:spacing w:after="120"/>
      <w:outlineLvl w:val="8"/>
    </w:pPr>
    <w:rPr>
      <w:rFonts w:ascii="黑体" w:eastAsia="黑体" w:hAnsi="Arial"/>
      <w:b/>
      <w:color w:val="00008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12A65"/>
    <w:rPr>
      <w:rFonts w:eastAsia="黑体" w:hAnsi="Times New Roman" w:cs="Times New Roman"/>
      <w:b/>
      <w:bCs/>
      <w:color w:val="000080"/>
      <w:kern w:val="44"/>
      <w:sz w:val="36"/>
      <w:szCs w:val="36"/>
    </w:rPr>
  </w:style>
  <w:style w:type="character" w:customStyle="1" w:styleId="2Char">
    <w:name w:val="标题 2 Char"/>
    <w:basedOn w:val="a1"/>
    <w:link w:val="2"/>
    <w:rsid w:val="00E12A65"/>
    <w:rPr>
      <w:rFonts w:eastAsia="黑体" w:cs="Times New Roman"/>
      <w:b/>
      <w:color w:val="000080"/>
      <w:kern w:val="2"/>
      <w:sz w:val="32"/>
      <w:szCs w:val="32"/>
    </w:rPr>
  </w:style>
  <w:style w:type="character" w:customStyle="1" w:styleId="3Char">
    <w:name w:val="标题 3 Char"/>
    <w:basedOn w:val="a1"/>
    <w:link w:val="3"/>
    <w:rsid w:val="00E12A65"/>
    <w:rPr>
      <w:rFonts w:asciiTheme="minorHAnsi" w:eastAsia="黑体" w:hAnsiTheme="minorHAnsi" w:cstheme="minorHAnsi"/>
      <w:b/>
      <w:color w:val="000082"/>
      <w:kern w:val="2"/>
      <w:sz w:val="30"/>
      <w:szCs w:val="30"/>
    </w:rPr>
  </w:style>
  <w:style w:type="character" w:customStyle="1" w:styleId="4Char">
    <w:name w:val="标题 4 Char"/>
    <w:basedOn w:val="a1"/>
    <w:link w:val="4"/>
    <w:rsid w:val="00E12A65"/>
    <w:rPr>
      <w:rFonts w:ascii="Helvetica" w:eastAsia="黑体" w:hAnsi="Helvetica" w:cs="Times New Roman"/>
      <w:b/>
      <w:color w:val="000082"/>
      <w:kern w:val="2"/>
      <w:sz w:val="28"/>
      <w:szCs w:val="28"/>
    </w:rPr>
  </w:style>
  <w:style w:type="character" w:customStyle="1" w:styleId="5Char">
    <w:name w:val="标题 5 Char"/>
    <w:basedOn w:val="a1"/>
    <w:link w:val="5"/>
    <w:rsid w:val="005F3943"/>
    <w:rPr>
      <w:rFonts w:ascii="黑体" w:eastAsia="黑体" w:hAnsi="Times New Roman" w:cs="Times New Roman"/>
      <w:b/>
      <w:color w:val="000080"/>
      <w:kern w:val="2"/>
      <w:sz w:val="28"/>
      <w:szCs w:val="20"/>
    </w:rPr>
  </w:style>
  <w:style w:type="character" w:customStyle="1" w:styleId="6Char">
    <w:name w:val="标题 6 Char"/>
    <w:basedOn w:val="a1"/>
    <w:link w:val="6"/>
    <w:rsid w:val="00DF0667"/>
    <w:rPr>
      <w:rFonts w:ascii="黑体" w:eastAsia="黑体" w:hAnsi="Arial" w:cs="Times New Roman"/>
      <w:b/>
      <w:color w:val="000080"/>
      <w:kern w:val="2"/>
      <w:sz w:val="24"/>
      <w:szCs w:val="20"/>
    </w:rPr>
  </w:style>
  <w:style w:type="character" w:customStyle="1" w:styleId="7Char">
    <w:name w:val="标题 7 Char"/>
    <w:basedOn w:val="a1"/>
    <w:link w:val="7"/>
    <w:rsid w:val="005F3943"/>
    <w:rPr>
      <w:rFonts w:ascii="黑体" w:eastAsia="黑体" w:hAnsi="Times New Roman" w:cs="Times New Roman"/>
      <w:b/>
      <w:color w:val="000080"/>
      <w:kern w:val="2"/>
      <w:sz w:val="24"/>
      <w:szCs w:val="20"/>
    </w:rPr>
  </w:style>
  <w:style w:type="character" w:customStyle="1" w:styleId="8Char">
    <w:name w:val="标题 8 Char"/>
    <w:basedOn w:val="a1"/>
    <w:link w:val="8"/>
    <w:rsid w:val="005F3943"/>
    <w:rPr>
      <w:rFonts w:ascii="黑体" w:eastAsia="黑体" w:hAnsi="Arial" w:cs="Times New Roman"/>
      <w:b/>
      <w:color w:val="000080"/>
      <w:kern w:val="2"/>
      <w:sz w:val="24"/>
      <w:szCs w:val="20"/>
    </w:rPr>
  </w:style>
  <w:style w:type="character" w:customStyle="1" w:styleId="9Char">
    <w:name w:val="标题 9 Char"/>
    <w:basedOn w:val="a1"/>
    <w:link w:val="9"/>
    <w:rsid w:val="005F3943"/>
    <w:rPr>
      <w:rFonts w:ascii="黑体" w:eastAsia="黑体" w:hAnsi="Arial" w:cs="Times New Roman"/>
      <w:b/>
      <w:color w:val="000080"/>
      <w:kern w:val="2"/>
      <w:sz w:val="24"/>
      <w:szCs w:val="20"/>
    </w:rPr>
  </w:style>
  <w:style w:type="paragraph" w:styleId="a0">
    <w:name w:val="Normal Indent"/>
    <w:aliases w:val="正文（首行缩进两字）,正文缩进 Char2,正文缩进 Char1 Char,正文缩进 Char Char Char,正文（首行缩进两字） Char Char Char,正文缩进 Char Char1,正文（首行缩进两字） Char Char1,正文缩进 Char2 Char Char,正文缩进 Char1 Char Char Char,正文缩进 Char Char Char Char Char,正文缩进 Char,正文（首行缩进两字） Char,正文缩进 Char2 Char"/>
    <w:basedOn w:val="a"/>
    <w:link w:val="Char1"/>
    <w:rsid w:val="005F3943"/>
    <w:pPr>
      <w:ind w:firstLine="420"/>
    </w:pPr>
  </w:style>
  <w:style w:type="character" w:customStyle="1" w:styleId="Char1">
    <w:name w:val="正文缩进 Char1"/>
    <w:aliases w:val="正文（首行缩进两字） Char1,正文缩进 Char2 Char1,正文缩进 Char1 Char Char,正文缩进 Char Char Char Char,正文（首行缩进两字） Char Char Char Char,正文缩进 Char Char1 Char,正文（首行缩进两字） Char Char1 Char,正文缩进 Char2 Char Char Char,正文缩进 Char1 Char Char Char Char,正文缩进 Char Char"/>
    <w:basedOn w:val="a1"/>
    <w:link w:val="a0"/>
    <w:rsid w:val="005F3943"/>
    <w:rPr>
      <w:rFonts w:ascii="Times New Roman" w:hAnsi="Times New Roman" w:cs="Times New Roman"/>
      <w:color w:val="auto"/>
      <w:kern w:val="2"/>
      <w:sz w:val="21"/>
      <w:szCs w:val="24"/>
    </w:rPr>
  </w:style>
  <w:style w:type="paragraph" w:styleId="a4">
    <w:name w:val="header"/>
    <w:basedOn w:val="a"/>
    <w:link w:val="Char"/>
    <w:rsid w:val="005F3943"/>
    <w:pPr>
      <w:pBdr>
        <w:bottom w:val="single" w:sz="6" w:space="1" w:color="auto"/>
      </w:pBdr>
      <w:tabs>
        <w:tab w:val="center" w:pos="4153"/>
        <w:tab w:val="right" w:pos="8306"/>
      </w:tabs>
      <w:snapToGrid w:val="0"/>
      <w:spacing w:after="120"/>
      <w:jc w:val="center"/>
    </w:pPr>
    <w:rPr>
      <w:rFonts w:ascii="宋体"/>
      <w:sz w:val="18"/>
      <w:szCs w:val="20"/>
    </w:rPr>
  </w:style>
  <w:style w:type="character" w:customStyle="1" w:styleId="Char">
    <w:name w:val="页眉 Char"/>
    <w:basedOn w:val="a1"/>
    <w:link w:val="a4"/>
    <w:rsid w:val="005F3943"/>
    <w:rPr>
      <w:rFonts w:ascii="宋体" w:hAnsi="Times New Roman" w:cs="Times New Roman"/>
      <w:color w:val="auto"/>
      <w:kern w:val="2"/>
      <w:sz w:val="18"/>
      <w:szCs w:val="20"/>
    </w:rPr>
  </w:style>
  <w:style w:type="table" w:styleId="a5">
    <w:name w:val="Table Grid"/>
    <w:basedOn w:val="a2"/>
    <w:uiPriority w:val="59"/>
    <w:rsid w:val="005F3943"/>
    <w:pPr>
      <w:widowControl w:val="0"/>
    </w:pPr>
    <w:rPr>
      <w:rFonts w:ascii="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5F3943"/>
    <w:pPr>
      <w:tabs>
        <w:tab w:val="left" w:pos="284"/>
        <w:tab w:val="right" w:leader="dot" w:pos="8630"/>
      </w:tabs>
      <w:spacing w:before="120"/>
      <w:ind w:firstLineChars="0" w:firstLine="0"/>
      <w:jc w:val="left"/>
    </w:pPr>
    <w:rPr>
      <w:b/>
      <w:bCs/>
      <w:caps/>
      <w:sz w:val="20"/>
      <w:szCs w:val="20"/>
    </w:rPr>
  </w:style>
  <w:style w:type="paragraph" w:styleId="20">
    <w:name w:val="toc 2"/>
    <w:basedOn w:val="a"/>
    <w:next w:val="a"/>
    <w:autoRedefine/>
    <w:uiPriority w:val="39"/>
    <w:rsid w:val="005F3943"/>
    <w:pPr>
      <w:tabs>
        <w:tab w:val="left" w:pos="709"/>
        <w:tab w:val="right" w:leader="dot" w:pos="8630"/>
      </w:tabs>
      <w:spacing w:before="120"/>
      <w:ind w:left="210" w:firstLineChars="37" w:firstLine="74"/>
      <w:jc w:val="left"/>
    </w:pPr>
    <w:rPr>
      <w:smallCaps/>
      <w:sz w:val="20"/>
      <w:szCs w:val="20"/>
    </w:rPr>
  </w:style>
  <w:style w:type="character" w:styleId="a6">
    <w:name w:val="Hyperlink"/>
    <w:basedOn w:val="a1"/>
    <w:uiPriority w:val="99"/>
    <w:rsid w:val="005F3943"/>
    <w:rPr>
      <w:color w:val="0000FF"/>
      <w:u w:val="single"/>
    </w:rPr>
  </w:style>
  <w:style w:type="paragraph" w:styleId="a7">
    <w:name w:val="Document Map"/>
    <w:basedOn w:val="a"/>
    <w:link w:val="Char0"/>
    <w:semiHidden/>
    <w:rsid w:val="005F3943"/>
    <w:pPr>
      <w:shd w:val="clear" w:color="auto" w:fill="000080"/>
    </w:pPr>
  </w:style>
  <w:style w:type="character" w:customStyle="1" w:styleId="Char0">
    <w:name w:val="文档结构图 Char"/>
    <w:basedOn w:val="a1"/>
    <w:link w:val="a7"/>
    <w:semiHidden/>
    <w:rsid w:val="005F3943"/>
    <w:rPr>
      <w:rFonts w:ascii="Times New Roman" w:hAnsi="Times New Roman" w:cs="Times New Roman"/>
      <w:color w:val="auto"/>
      <w:kern w:val="2"/>
      <w:sz w:val="21"/>
      <w:szCs w:val="24"/>
      <w:shd w:val="clear" w:color="auto" w:fill="000080"/>
    </w:rPr>
  </w:style>
  <w:style w:type="paragraph" w:styleId="a8">
    <w:name w:val="footer"/>
    <w:basedOn w:val="a"/>
    <w:link w:val="Char2"/>
    <w:rsid w:val="005F3943"/>
    <w:pPr>
      <w:tabs>
        <w:tab w:val="center" w:pos="4153"/>
        <w:tab w:val="right" w:pos="8306"/>
      </w:tabs>
      <w:snapToGrid w:val="0"/>
      <w:jc w:val="left"/>
    </w:pPr>
    <w:rPr>
      <w:sz w:val="18"/>
      <w:szCs w:val="18"/>
    </w:rPr>
  </w:style>
  <w:style w:type="character" w:customStyle="1" w:styleId="Char2">
    <w:name w:val="页脚 Char"/>
    <w:basedOn w:val="a1"/>
    <w:link w:val="a8"/>
    <w:rsid w:val="005F3943"/>
    <w:rPr>
      <w:rFonts w:ascii="Times New Roman" w:hAnsi="Times New Roman" w:cs="Times New Roman"/>
      <w:color w:val="auto"/>
      <w:kern w:val="2"/>
      <w:sz w:val="18"/>
      <w:szCs w:val="18"/>
    </w:rPr>
  </w:style>
  <w:style w:type="paragraph" w:styleId="a9">
    <w:name w:val="List Paragraph"/>
    <w:basedOn w:val="a"/>
    <w:uiPriority w:val="34"/>
    <w:qFormat/>
    <w:rsid w:val="005F3943"/>
    <w:pPr>
      <w:ind w:firstLine="420"/>
    </w:pPr>
    <w:rPr>
      <w:rFonts w:ascii="Calibri" w:hAnsi="Calibri"/>
      <w:szCs w:val="22"/>
    </w:rPr>
  </w:style>
  <w:style w:type="paragraph" w:styleId="aa">
    <w:name w:val="Balloon Text"/>
    <w:basedOn w:val="a"/>
    <w:link w:val="Char3"/>
    <w:rsid w:val="005F3943"/>
    <w:rPr>
      <w:sz w:val="18"/>
      <w:szCs w:val="18"/>
    </w:rPr>
  </w:style>
  <w:style w:type="character" w:customStyle="1" w:styleId="Char3">
    <w:name w:val="批注框文本 Char"/>
    <w:basedOn w:val="a1"/>
    <w:link w:val="aa"/>
    <w:rsid w:val="005F3943"/>
    <w:rPr>
      <w:rFonts w:ascii="Times New Roman" w:hAnsi="Times New Roman" w:cs="Times New Roman"/>
      <w:color w:val="auto"/>
      <w:kern w:val="2"/>
      <w:sz w:val="18"/>
      <w:szCs w:val="18"/>
    </w:rPr>
  </w:style>
  <w:style w:type="paragraph" w:styleId="ab">
    <w:name w:val="footnote text"/>
    <w:basedOn w:val="a"/>
    <w:link w:val="Char4"/>
    <w:uiPriority w:val="99"/>
    <w:unhideWhenUsed/>
    <w:rsid w:val="005F3943"/>
    <w:pPr>
      <w:snapToGrid w:val="0"/>
      <w:jc w:val="left"/>
    </w:pPr>
    <w:rPr>
      <w:sz w:val="18"/>
      <w:szCs w:val="18"/>
    </w:rPr>
  </w:style>
  <w:style w:type="character" w:customStyle="1" w:styleId="Char4">
    <w:name w:val="脚注文本 Char"/>
    <w:basedOn w:val="a1"/>
    <w:link w:val="ab"/>
    <w:uiPriority w:val="99"/>
    <w:rsid w:val="005F3943"/>
    <w:rPr>
      <w:rFonts w:ascii="Times New Roman" w:hAnsi="Times New Roman" w:cs="Times New Roman"/>
      <w:color w:val="auto"/>
      <w:kern w:val="2"/>
      <w:sz w:val="18"/>
      <w:szCs w:val="18"/>
    </w:rPr>
  </w:style>
  <w:style w:type="character" w:styleId="ac">
    <w:name w:val="footnote reference"/>
    <w:basedOn w:val="a1"/>
    <w:uiPriority w:val="99"/>
    <w:unhideWhenUsed/>
    <w:rsid w:val="005F3943"/>
    <w:rPr>
      <w:vertAlign w:val="superscript"/>
    </w:rPr>
  </w:style>
  <w:style w:type="paragraph" w:styleId="ad">
    <w:name w:val="Normal (Web)"/>
    <w:basedOn w:val="a"/>
    <w:uiPriority w:val="99"/>
    <w:unhideWhenUsed/>
    <w:rsid w:val="005F3943"/>
    <w:pPr>
      <w:widowControl/>
      <w:spacing w:beforeLines="0" w:beforeAutospacing="1" w:after="100" w:afterAutospacing="1"/>
      <w:ind w:firstLineChars="0" w:firstLine="0"/>
      <w:jc w:val="left"/>
    </w:pPr>
    <w:rPr>
      <w:rFonts w:ascii="宋体" w:hAnsi="宋体" w:cs="宋体"/>
      <w:kern w:val="0"/>
      <w:sz w:val="24"/>
    </w:rPr>
  </w:style>
  <w:style w:type="character" w:styleId="HTML">
    <w:name w:val="HTML Acronym"/>
    <w:basedOn w:val="a1"/>
    <w:rsid w:val="005F3943"/>
  </w:style>
  <w:style w:type="character" w:styleId="ae">
    <w:name w:val="Strong"/>
    <w:basedOn w:val="a1"/>
    <w:uiPriority w:val="22"/>
    <w:qFormat/>
    <w:rsid w:val="005F3943"/>
    <w:rPr>
      <w:b/>
      <w:bCs/>
    </w:rPr>
  </w:style>
  <w:style w:type="paragraph" w:styleId="af">
    <w:name w:val="caption"/>
    <w:basedOn w:val="a"/>
    <w:next w:val="a"/>
    <w:qFormat/>
    <w:rsid w:val="005F3943"/>
    <w:pPr>
      <w:spacing w:beforeLines="0"/>
      <w:ind w:firstLineChars="0" w:firstLine="0"/>
    </w:pPr>
    <w:rPr>
      <w:rFonts w:ascii="Cambria" w:eastAsia="黑体" w:hAnsi="Cambria"/>
      <w:sz w:val="20"/>
      <w:szCs w:val="20"/>
    </w:rPr>
  </w:style>
  <w:style w:type="character" w:styleId="af0">
    <w:name w:val="annotation reference"/>
    <w:basedOn w:val="a1"/>
    <w:rsid w:val="005F3943"/>
    <w:rPr>
      <w:sz w:val="21"/>
      <w:szCs w:val="21"/>
    </w:rPr>
  </w:style>
  <w:style w:type="paragraph" w:styleId="af1">
    <w:name w:val="annotation text"/>
    <w:basedOn w:val="a"/>
    <w:link w:val="Char5"/>
    <w:rsid w:val="005F3943"/>
    <w:pPr>
      <w:jc w:val="left"/>
    </w:pPr>
  </w:style>
  <w:style w:type="character" w:customStyle="1" w:styleId="Char5">
    <w:name w:val="批注文字 Char"/>
    <w:basedOn w:val="a1"/>
    <w:link w:val="af1"/>
    <w:rsid w:val="005F3943"/>
    <w:rPr>
      <w:rFonts w:ascii="Times New Roman" w:hAnsi="Times New Roman" w:cs="Times New Roman"/>
      <w:color w:val="auto"/>
      <w:kern w:val="2"/>
      <w:sz w:val="21"/>
      <w:szCs w:val="24"/>
    </w:rPr>
  </w:style>
  <w:style w:type="paragraph" w:styleId="af2">
    <w:name w:val="annotation subject"/>
    <w:basedOn w:val="af1"/>
    <w:next w:val="af1"/>
    <w:link w:val="Char6"/>
    <w:rsid w:val="005F3943"/>
    <w:rPr>
      <w:b/>
      <w:bCs/>
    </w:rPr>
  </w:style>
  <w:style w:type="character" w:customStyle="1" w:styleId="Char6">
    <w:name w:val="批注主题 Char"/>
    <w:basedOn w:val="Char5"/>
    <w:link w:val="af2"/>
    <w:rsid w:val="005F3943"/>
    <w:rPr>
      <w:b/>
      <w:bCs/>
    </w:rPr>
  </w:style>
  <w:style w:type="character" w:styleId="af3">
    <w:name w:val="Placeholder Text"/>
    <w:basedOn w:val="a1"/>
    <w:uiPriority w:val="99"/>
    <w:semiHidden/>
    <w:rsid w:val="000A6D35"/>
    <w:rPr>
      <w:color w:val="808080"/>
    </w:rPr>
  </w:style>
</w:styles>
</file>

<file path=word/webSettings.xml><?xml version="1.0" encoding="utf-8"?>
<w:webSettings xmlns:r="http://schemas.openxmlformats.org/officeDocument/2006/relationships" xmlns:w="http://schemas.openxmlformats.org/wordprocessingml/2006/main">
  <w:divs>
    <w:div w:id="170922971">
      <w:bodyDiv w:val="1"/>
      <w:marLeft w:val="0"/>
      <w:marRight w:val="0"/>
      <w:marTop w:val="0"/>
      <w:marBottom w:val="0"/>
      <w:divBdr>
        <w:top w:val="none" w:sz="0" w:space="0" w:color="auto"/>
        <w:left w:val="none" w:sz="0" w:space="0" w:color="auto"/>
        <w:bottom w:val="none" w:sz="0" w:space="0" w:color="auto"/>
        <w:right w:val="none" w:sz="0" w:space="0" w:color="auto"/>
      </w:divBdr>
    </w:div>
    <w:div w:id="440490153">
      <w:bodyDiv w:val="1"/>
      <w:marLeft w:val="0"/>
      <w:marRight w:val="0"/>
      <w:marTop w:val="0"/>
      <w:marBottom w:val="0"/>
      <w:divBdr>
        <w:top w:val="none" w:sz="0" w:space="0" w:color="auto"/>
        <w:left w:val="none" w:sz="0" w:space="0" w:color="auto"/>
        <w:bottom w:val="none" w:sz="0" w:space="0" w:color="auto"/>
        <w:right w:val="none" w:sz="0" w:space="0" w:color="auto"/>
      </w:divBdr>
    </w:div>
    <w:div w:id="1300576785">
      <w:bodyDiv w:val="1"/>
      <w:marLeft w:val="0"/>
      <w:marRight w:val="0"/>
      <w:marTop w:val="0"/>
      <w:marBottom w:val="0"/>
      <w:divBdr>
        <w:top w:val="none" w:sz="0" w:space="0" w:color="auto"/>
        <w:left w:val="none" w:sz="0" w:space="0" w:color="auto"/>
        <w:bottom w:val="none" w:sz="0" w:space="0" w:color="auto"/>
        <w:right w:val="none" w:sz="0" w:space="0" w:color="auto"/>
      </w:divBdr>
    </w:div>
    <w:div w:id="18730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rxwj\Documents\GitHub\Leetcode\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2B98-5346-42AE-BCD1-AD2EBA42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14</TotalTime>
  <Pages>1</Pages>
  <Words>35</Words>
  <Characters>203</Characters>
  <Application>Microsoft Office Word</Application>
  <DocSecurity>0</DocSecurity>
  <Lines>1</Lines>
  <Paragraphs>1</Paragraphs>
  <ScaleCrop>false</ScaleCrop>
  <Company>Microsoft</Company>
  <LinksUpToDate>false</LinksUpToDate>
  <CharactersWithSpaces>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killerxwj</dc:creator>
  <cp:lastModifiedBy>killerxwj</cp:lastModifiedBy>
  <cp:revision>8</cp:revision>
  <dcterms:created xsi:type="dcterms:W3CDTF">2015-08-03T01:28:00Z</dcterms:created>
  <dcterms:modified xsi:type="dcterms:W3CDTF">2015-08-03T01:42:00Z</dcterms:modified>
</cp:coreProperties>
</file>