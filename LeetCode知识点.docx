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974" w:rsidRDefault="0097558B" w:rsidP="00AC4974">
      <w:pPr>
        <w:spacing w:before="120"/>
        <w:ind w:firstLine="562"/>
        <w:jc w:val="center"/>
        <w:rPr>
          <w:b/>
          <w:sz w:val="28"/>
          <w:szCs w:val="28"/>
        </w:rPr>
      </w:pPr>
      <w:r w:rsidRPr="0097558B">
        <w:rPr>
          <w:rFonts w:hint="eastAsia"/>
          <w:b/>
          <w:sz w:val="28"/>
          <w:szCs w:val="28"/>
        </w:rPr>
        <w:t xml:space="preserve">LeetCode </w:t>
      </w:r>
      <w:r w:rsidRPr="0097558B">
        <w:rPr>
          <w:rFonts w:hint="eastAsia"/>
          <w:b/>
          <w:sz w:val="28"/>
          <w:szCs w:val="28"/>
        </w:rPr>
        <w:t>知识点整理</w:t>
      </w:r>
    </w:p>
    <w:p w:rsidR="00AC4974" w:rsidRPr="00AC4974" w:rsidRDefault="00AC4974" w:rsidP="00AC4974">
      <w:pPr>
        <w:pStyle w:val="1"/>
        <w:spacing w:before="240" w:after="240"/>
      </w:pPr>
      <w:r w:rsidRPr="00AC4974">
        <w:rPr>
          <w:rFonts w:hint="eastAsia"/>
          <w:szCs w:val="28"/>
        </w:rPr>
        <w:t xml:space="preserve">Bit </w:t>
      </w:r>
      <w:r w:rsidRPr="00AC4974">
        <w:t> </w:t>
      </w:r>
      <w:r w:rsidRPr="00AC4974">
        <w:t>Manipulation</w:t>
      </w:r>
    </w:p>
    <w:p w:rsidR="00355C6F" w:rsidRDefault="00355C6F" w:rsidP="00355C6F">
      <w:pPr>
        <w:pStyle w:val="2"/>
        <w:spacing w:before="120" w:after="120"/>
      </w:pPr>
      <w:r>
        <w:rPr>
          <w:rFonts w:hint="eastAsia"/>
        </w:rPr>
        <w:t>求二进制数中</w:t>
      </w:r>
      <w:r>
        <w:rPr>
          <w:rFonts w:hint="eastAsia"/>
        </w:rPr>
        <w:t>1</w:t>
      </w:r>
      <w:r>
        <w:rPr>
          <w:rFonts w:hint="eastAsia"/>
        </w:rPr>
        <w:t>的位数</w:t>
      </w:r>
    </w:p>
    <w:p w:rsidR="00A24278" w:rsidRDefault="00A24278" w:rsidP="00A24278">
      <w:pPr>
        <w:pStyle w:val="a0"/>
        <w:numPr>
          <w:ilvl w:val="0"/>
          <w:numId w:val="28"/>
        </w:numPr>
        <w:spacing w:before="120"/>
        <w:ind w:firstLineChars="0"/>
      </w:pPr>
      <w:r>
        <w:rPr>
          <w:rFonts w:hint="eastAsia"/>
        </w:rPr>
        <w:t xml:space="preserve">Soulution 1: </w:t>
      </w:r>
      <w:r>
        <w:rPr>
          <w:rFonts w:hint="eastAsia"/>
        </w:rPr>
        <w:t>依次遍历二进制数中的每一位，统计</w:t>
      </w:r>
      <w:r>
        <w:rPr>
          <w:rFonts w:hint="eastAsia"/>
        </w:rPr>
        <w:t>1</w:t>
      </w:r>
      <w:r>
        <w:rPr>
          <w:rFonts w:hint="eastAsia"/>
        </w:rPr>
        <w:t>的个数。</w:t>
      </w:r>
    </w:p>
    <w:p w:rsidR="00355C6F" w:rsidRDefault="00A24278" w:rsidP="00A24278">
      <w:pPr>
        <w:pStyle w:val="a0"/>
        <w:numPr>
          <w:ilvl w:val="0"/>
          <w:numId w:val="28"/>
        </w:numPr>
        <w:spacing w:before="120"/>
        <w:ind w:firstLineChars="0"/>
      </w:pPr>
      <w:r>
        <w:rPr>
          <w:rFonts w:hint="eastAsia"/>
        </w:rPr>
        <w:t>Solution 2:</w:t>
      </w:r>
      <w:r w:rsidR="00D520D2">
        <w:rPr>
          <w:rFonts w:hint="eastAsia"/>
        </w:rPr>
        <w:t xml:space="preserve"> </w:t>
      </w:r>
      <w:r w:rsidR="00D520D2">
        <w:rPr>
          <w:rFonts w:hint="eastAsia"/>
        </w:rPr>
        <w:t>每次统计一个</w:t>
      </w:r>
      <w:r w:rsidR="00D520D2">
        <w:rPr>
          <w:rFonts w:hint="eastAsia"/>
        </w:rPr>
        <w:t>1</w:t>
      </w:r>
      <w:r w:rsidR="00D520D2">
        <w:rPr>
          <w:rFonts w:hint="eastAsia"/>
        </w:rPr>
        <w:t>的个数，采用</w:t>
      </w:r>
      <w:r w:rsidR="00D520D2">
        <w:rPr>
          <w:rFonts w:hint="eastAsia"/>
        </w:rPr>
        <w:t xml:space="preserve">x &amp;= x-1 </w:t>
      </w:r>
      <w:r w:rsidR="00D520D2">
        <w:rPr>
          <w:rFonts w:hint="eastAsia"/>
        </w:rPr>
        <w:t>将最末尾的</w:t>
      </w:r>
      <w:r w:rsidR="00D520D2">
        <w:rPr>
          <w:rFonts w:hint="eastAsia"/>
        </w:rPr>
        <w:t>1</w:t>
      </w:r>
      <w:r w:rsidR="00D520D2">
        <w:rPr>
          <w:rFonts w:hint="eastAsia"/>
        </w:rPr>
        <w:t>置为</w:t>
      </w:r>
      <w:r w:rsidR="00D520D2">
        <w:rPr>
          <w:rFonts w:hint="eastAsia"/>
        </w:rPr>
        <w:t>0</w:t>
      </w:r>
      <w:r w:rsidR="00F114DF">
        <w:rPr>
          <w:rFonts w:hint="eastAsia"/>
        </w:rPr>
        <w:t>。</w:t>
      </w:r>
    </w:p>
    <w:p w:rsidR="00355C6F" w:rsidRDefault="001A01A7" w:rsidP="00355C6F">
      <w:pPr>
        <w:pStyle w:val="a0"/>
        <w:numPr>
          <w:ilvl w:val="0"/>
          <w:numId w:val="28"/>
        </w:numPr>
        <w:spacing w:before="120"/>
        <w:ind w:firstLineChars="0"/>
      </w:pPr>
      <w:r>
        <w:rPr>
          <w:rFonts w:hint="eastAsia"/>
        </w:rPr>
        <w:t>S</w:t>
      </w:r>
      <w:r w:rsidR="00667276">
        <w:rPr>
          <w:rFonts w:hint="eastAsia"/>
        </w:rPr>
        <w:t>olution 3:</w:t>
      </w:r>
      <w:r w:rsidR="00667276">
        <w:rPr>
          <w:rFonts w:hint="eastAsia"/>
        </w:rPr>
        <w:t>很巧妙的方法</w:t>
      </w:r>
      <w:r w:rsidR="00EA708A">
        <w:rPr>
          <w:rFonts w:hint="eastAsia"/>
        </w:rPr>
        <w:t>，首先是将每</w:t>
      </w:r>
      <w:r w:rsidR="000D47FB">
        <w:rPr>
          <w:rFonts w:hint="eastAsia"/>
        </w:rPr>
        <w:t>2</w:t>
      </w:r>
      <w:r w:rsidR="00EA708A">
        <w:rPr>
          <w:rFonts w:hint="eastAsia"/>
        </w:rPr>
        <w:t>位的</w:t>
      </w:r>
      <w:r w:rsidR="00EA708A">
        <w:rPr>
          <w:rFonts w:hint="eastAsia"/>
        </w:rPr>
        <w:t>1</w:t>
      </w:r>
      <w:r w:rsidR="00EA708A">
        <w:rPr>
          <w:rFonts w:hint="eastAsia"/>
        </w:rPr>
        <w:t>的个数放在这</w:t>
      </w:r>
      <w:r w:rsidR="000D47FB">
        <w:rPr>
          <w:rFonts w:hint="eastAsia"/>
        </w:rPr>
        <w:t>2</w:t>
      </w:r>
      <w:r w:rsidR="00EA708A">
        <w:rPr>
          <w:rFonts w:hint="eastAsia"/>
        </w:rPr>
        <w:t>位中，依次类推到</w:t>
      </w:r>
      <w:r w:rsidR="00EA708A">
        <w:rPr>
          <w:rFonts w:hint="eastAsia"/>
        </w:rPr>
        <w:t>4</w:t>
      </w:r>
      <w:r w:rsidR="00EA708A">
        <w:rPr>
          <w:rFonts w:hint="eastAsia"/>
        </w:rPr>
        <w:t>位，</w:t>
      </w:r>
      <w:r w:rsidR="00EA708A">
        <w:rPr>
          <w:rFonts w:hint="eastAsia"/>
        </w:rPr>
        <w:t>8</w:t>
      </w:r>
      <w:r w:rsidR="00EA708A">
        <w:rPr>
          <w:rFonts w:hint="eastAsia"/>
        </w:rPr>
        <w:t>位，</w:t>
      </w:r>
      <w:r w:rsidR="00EA708A">
        <w:rPr>
          <w:rFonts w:hint="eastAsia"/>
        </w:rPr>
        <w:t>16</w:t>
      </w:r>
      <w:r w:rsidR="00EA708A">
        <w:rPr>
          <w:rFonts w:hint="eastAsia"/>
        </w:rPr>
        <w:t>位，</w:t>
      </w:r>
      <w:r w:rsidR="00EA708A">
        <w:rPr>
          <w:rFonts w:hint="eastAsia"/>
        </w:rPr>
        <w:t>32</w:t>
      </w:r>
      <w:r w:rsidR="00EA708A">
        <w:rPr>
          <w:rFonts w:hint="eastAsia"/>
        </w:rPr>
        <w:t>位。</w:t>
      </w:r>
    </w:p>
    <w:p w:rsidR="00720985" w:rsidRDefault="00720985" w:rsidP="00355C6F">
      <w:pPr>
        <w:pStyle w:val="a0"/>
        <w:numPr>
          <w:ilvl w:val="0"/>
          <w:numId w:val="28"/>
        </w:numPr>
        <w:spacing w:before="120"/>
        <w:ind w:firstLineChars="0"/>
      </w:pPr>
      <w:r>
        <w:rPr>
          <w:rFonts w:hint="eastAsia"/>
        </w:rPr>
        <w:t>使用</w:t>
      </w:r>
      <w:r>
        <w:rPr>
          <w:rFonts w:hint="eastAsia"/>
        </w:rPr>
        <w:t>gcc</w:t>
      </w:r>
      <w:r>
        <w:rPr>
          <w:rFonts w:hint="eastAsia"/>
        </w:rPr>
        <w:t>编译器内建的</w:t>
      </w:r>
      <w:r>
        <w:rPr>
          <w:rFonts w:hint="eastAsia"/>
        </w:rPr>
        <w:t>__builtin_popcount(n)</w:t>
      </w:r>
      <w:r>
        <w:rPr>
          <w:rFonts w:hint="eastAsia"/>
        </w:rPr>
        <w:t>函数。</w:t>
      </w:r>
    </w:p>
    <w:p w:rsidR="0059581C" w:rsidRDefault="0059581C" w:rsidP="0059581C">
      <w:pPr>
        <w:pStyle w:val="a0"/>
        <w:spacing w:before="120"/>
        <w:ind w:firstLineChars="0" w:firstLine="0"/>
      </w:pPr>
      <w:r>
        <w:rPr>
          <w:rFonts w:hint="eastAsia"/>
        </w:rPr>
        <w:t>参考资料：</w:t>
      </w:r>
      <w:hyperlink r:id="rId8" w:history="1">
        <w:r w:rsidR="00D63209" w:rsidRPr="007C0BA8">
          <w:rPr>
            <w:rStyle w:val="a6"/>
          </w:rPr>
          <w:t>https://en.wikipedia.org/wiki/Hamming_weight</w:t>
        </w:r>
      </w:hyperlink>
    </w:p>
    <w:p w:rsidR="00CB2F7E" w:rsidRDefault="00D63209" w:rsidP="00694F50">
      <w:pPr>
        <w:pStyle w:val="2"/>
        <w:spacing w:before="120" w:after="120"/>
      </w:pPr>
      <w:r>
        <w:rPr>
          <w:rFonts w:hint="eastAsia"/>
        </w:rPr>
        <w:t>ffs(find first set bit),clz(count leading zeros),ctz(count trailing zeros)</w:t>
      </w:r>
    </w:p>
    <w:p w:rsidR="006E4DBE" w:rsidRPr="00C277CF" w:rsidRDefault="006E4DBE" w:rsidP="006E4DBE">
      <w:pPr>
        <w:pStyle w:val="a0"/>
        <w:numPr>
          <w:ilvl w:val="0"/>
          <w:numId w:val="30"/>
        </w:numPr>
        <w:spacing w:before="120"/>
        <w:ind w:firstLineChars="0"/>
        <w:rPr>
          <w:b/>
        </w:rPr>
      </w:pPr>
      <w:r w:rsidRPr="00C277CF">
        <w:rPr>
          <w:rFonts w:hint="eastAsia"/>
          <w:b/>
        </w:rPr>
        <w:t>比较巧妙的求解</w:t>
      </w:r>
    </w:p>
    <w:p w:rsidR="00694F50" w:rsidRPr="001748DF" w:rsidRDefault="00694F50" w:rsidP="00CB2F7E">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line="312" w:lineRule="atLeast"/>
        <w:ind w:firstLineChars="0" w:firstLine="361"/>
        <w:jc w:val="left"/>
        <w:rPr>
          <w:rFonts w:ascii="Courier New" w:hAnsi="Courier New" w:cs="宋体"/>
          <w:b/>
          <w:bCs/>
          <w:color w:val="FF0000"/>
          <w:kern w:val="0"/>
          <w:sz w:val="18"/>
          <w:szCs w:val="18"/>
        </w:rPr>
      </w:pPr>
      <w:r w:rsidRPr="001748DF">
        <w:rPr>
          <w:rFonts w:ascii="Courier New" w:hAnsi="Courier New" w:cs="宋体" w:hint="eastAsia"/>
          <w:b/>
          <w:bCs/>
          <w:color w:val="FF0000"/>
          <w:kern w:val="0"/>
          <w:sz w:val="18"/>
          <w:szCs w:val="18"/>
        </w:rPr>
        <w:t>使用</w:t>
      </w:r>
      <w:r w:rsidRPr="001748DF">
        <w:rPr>
          <w:rFonts w:ascii="Courier New" w:hAnsi="Courier New" w:cs="宋体" w:hint="eastAsia"/>
          <w:b/>
          <w:bCs/>
          <w:color w:val="FF0000"/>
          <w:kern w:val="0"/>
          <w:sz w:val="18"/>
          <w:szCs w:val="18"/>
        </w:rPr>
        <w:t>ctz</w:t>
      </w:r>
      <w:r w:rsidRPr="001748DF">
        <w:rPr>
          <w:rFonts w:ascii="Courier New" w:hAnsi="Courier New" w:cs="宋体" w:hint="eastAsia"/>
          <w:b/>
          <w:bCs/>
          <w:color w:val="FF0000"/>
          <w:kern w:val="0"/>
          <w:sz w:val="18"/>
          <w:szCs w:val="18"/>
        </w:rPr>
        <w:t>来求</w:t>
      </w:r>
      <w:r w:rsidRPr="001748DF">
        <w:rPr>
          <w:rFonts w:ascii="Courier New" w:hAnsi="Courier New" w:cs="宋体" w:hint="eastAsia"/>
          <w:b/>
          <w:bCs/>
          <w:color w:val="FF0000"/>
          <w:kern w:val="0"/>
          <w:sz w:val="18"/>
          <w:szCs w:val="18"/>
        </w:rPr>
        <w:t>clz</w:t>
      </w:r>
      <w:r w:rsidRPr="001748DF">
        <w:rPr>
          <w:rFonts w:ascii="Courier New" w:hAnsi="Courier New" w:cs="宋体" w:hint="eastAsia"/>
          <w:b/>
          <w:bCs/>
          <w:color w:val="FF0000"/>
          <w:kern w:val="0"/>
          <w:sz w:val="18"/>
          <w:szCs w:val="18"/>
        </w:rPr>
        <w:t>。</w:t>
      </w:r>
      <w:r w:rsidRPr="001748DF">
        <w:rPr>
          <w:rFonts w:ascii="Courier New" w:hAnsi="Courier New" w:cs="宋体"/>
          <w:b/>
          <w:bCs/>
          <w:color w:val="FF0000"/>
          <w:kern w:val="0"/>
          <w:sz w:val="18"/>
          <w:szCs w:val="18"/>
        </w:rPr>
        <w:t>F</w:t>
      </w:r>
      <w:r w:rsidRPr="001748DF">
        <w:rPr>
          <w:rFonts w:ascii="Courier New" w:hAnsi="Courier New" w:cs="宋体" w:hint="eastAsia"/>
          <w:b/>
          <w:bCs/>
          <w:color w:val="FF0000"/>
          <w:kern w:val="0"/>
          <w:sz w:val="18"/>
          <w:szCs w:val="18"/>
        </w:rPr>
        <w:t>or</w:t>
      </w:r>
      <w:r w:rsidRPr="001748DF">
        <w:rPr>
          <w:rFonts w:ascii="Courier New" w:hAnsi="Courier New" w:cs="宋体" w:hint="eastAsia"/>
          <w:b/>
          <w:bCs/>
          <w:color w:val="FF0000"/>
          <w:kern w:val="0"/>
          <w:sz w:val="18"/>
          <w:szCs w:val="18"/>
        </w:rPr>
        <w:t>循环中，通过传导，将最高位的</w:t>
      </w:r>
      <w:r w:rsidRPr="001748DF">
        <w:rPr>
          <w:rFonts w:ascii="Courier New" w:hAnsi="Courier New" w:cs="宋体" w:hint="eastAsia"/>
          <w:b/>
          <w:bCs/>
          <w:color w:val="FF0000"/>
          <w:kern w:val="0"/>
          <w:sz w:val="18"/>
          <w:szCs w:val="18"/>
        </w:rPr>
        <w:t>1</w:t>
      </w:r>
      <w:r w:rsidRPr="001748DF">
        <w:rPr>
          <w:rFonts w:ascii="Courier New" w:hAnsi="Courier New" w:cs="宋体" w:hint="eastAsia"/>
          <w:b/>
          <w:bCs/>
          <w:color w:val="FF0000"/>
          <w:kern w:val="0"/>
          <w:sz w:val="18"/>
          <w:szCs w:val="18"/>
        </w:rPr>
        <w:t>之后的位全部设置为</w:t>
      </w:r>
      <w:r w:rsidRPr="001748DF">
        <w:rPr>
          <w:rFonts w:ascii="Courier New" w:hAnsi="Courier New" w:cs="宋体" w:hint="eastAsia"/>
          <w:b/>
          <w:bCs/>
          <w:color w:val="FF0000"/>
          <w:kern w:val="0"/>
          <w:sz w:val="18"/>
          <w:szCs w:val="18"/>
        </w:rPr>
        <w:t>1</w:t>
      </w:r>
      <w:r w:rsidRPr="001748DF">
        <w:rPr>
          <w:rFonts w:ascii="Courier New" w:hAnsi="Courier New" w:cs="宋体" w:hint="eastAsia"/>
          <w:b/>
          <w:bCs/>
          <w:color w:val="FF0000"/>
          <w:kern w:val="0"/>
          <w:sz w:val="18"/>
          <w:szCs w:val="18"/>
        </w:rPr>
        <w:t>。</w:t>
      </w:r>
    </w:p>
    <w:p w:rsidR="00CB2F7E" w:rsidRPr="00CB2F7E" w:rsidRDefault="00CB2F7E" w:rsidP="00CB2F7E">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line="312" w:lineRule="atLeast"/>
        <w:ind w:firstLineChars="0" w:firstLine="361"/>
        <w:jc w:val="left"/>
        <w:rPr>
          <w:rFonts w:ascii="Courier New" w:hAnsi="Courier New" w:cs="宋体"/>
          <w:color w:val="000000"/>
          <w:kern w:val="0"/>
          <w:sz w:val="18"/>
          <w:szCs w:val="18"/>
        </w:rPr>
      </w:pPr>
      <w:r w:rsidRPr="00CB2F7E">
        <w:rPr>
          <w:rFonts w:ascii="Courier New" w:hAnsi="Courier New" w:cs="宋体"/>
          <w:b/>
          <w:bCs/>
          <w:color w:val="000000"/>
          <w:kern w:val="0"/>
          <w:sz w:val="18"/>
          <w:szCs w:val="18"/>
        </w:rPr>
        <w:t>function</w:t>
      </w:r>
      <w:r w:rsidRPr="00CB2F7E">
        <w:rPr>
          <w:rFonts w:ascii="Courier New" w:hAnsi="Courier New" w:cs="宋体"/>
          <w:color w:val="000000"/>
          <w:kern w:val="0"/>
          <w:sz w:val="18"/>
          <w:szCs w:val="18"/>
        </w:rPr>
        <w:t xml:space="preserve"> clz(x):</w:t>
      </w:r>
    </w:p>
    <w:p w:rsidR="00CB2F7E" w:rsidRPr="00CB2F7E" w:rsidRDefault="00CB2F7E" w:rsidP="00CB2F7E">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line="312" w:lineRule="atLeast"/>
        <w:ind w:firstLineChars="0" w:firstLine="0"/>
        <w:jc w:val="left"/>
        <w:rPr>
          <w:rFonts w:ascii="Courier New" w:hAnsi="Courier New" w:cs="宋体"/>
          <w:color w:val="000000"/>
          <w:kern w:val="0"/>
          <w:sz w:val="18"/>
          <w:szCs w:val="18"/>
        </w:rPr>
      </w:pPr>
      <w:r w:rsidRPr="00CB2F7E">
        <w:rPr>
          <w:rFonts w:ascii="Courier New" w:hAnsi="Courier New" w:cs="宋体"/>
          <w:color w:val="000000"/>
          <w:kern w:val="0"/>
          <w:sz w:val="18"/>
          <w:szCs w:val="18"/>
        </w:rPr>
        <w:t xml:space="preserve">    </w:t>
      </w:r>
      <w:r w:rsidRPr="00CB2F7E">
        <w:rPr>
          <w:rFonts w:ascii="Courier New" w:hAnsi="Courier New" w:cs="宋体"/>
          <w:b/>
          <w:bCs/>
          <w:color w:val="000000"/>
          <w:kern w:val="0"/>
          <w:sz w:val="18"/>
          <w:szCs w:val="18"/>
        </w:rPr>
        <w:t>for each</w:t>
      </w:r>
      <w:r w:rsidRPr="00CB2F7E">
        <w:rPr>
          <w:rFonts w:ascii="Courier New" w:hAnsi="Courier New" w:cs="宋体"/>
          <w:color w:val="000000"/>
          <w:kern w:val="0"/>
          <w:sz w:val="18"/>
          <w:szCs w:val="18"/>
        </w:rPr>
        <w:t xml:space="preserve"> y </w:t>
      </w:r>
      <w:r w:rsidRPr="00CB2F7E">
        <w:rPr>
          <w:rFonts w:ascii="Courier New" w:hAnsi="Courier New" w:cs="宋体"/>
          <w:b/>
          <w:bCs/>
          <w:color w:val="000000"/>
          <w:kern w:val="0"/>
          <w:sz w:val="18"/>
          <w:szCs w:val="18"/>
        </w:rPr>
        <w:t>in</w:t>
      </w:r>
      <w:r w:rsidRPr="00CB2F7E">
        <w:rPr>
          <w:rFonts w:ascii="Courier New" w:hAnsi="Courier New" w:cs="宋体"/>
          <w:color w:val="000000"/>
          <w:kern w:val="0"/>
          <w:sz w:val="18"/>
          <w:szCs w:val="18"/>
        </w:rPr>
        <w:t xml:space="preserve"> {1, 2, 4, 8, 16}: x ← x | (x &gt;&gt; y)</w:t>
      </w:r>
    </w:p>
    <w:p w:rsidR="00CB2F7E" w:rsidRPr="00CB2F7E" w:rsidRDefault="00CB2F7E" w:rsidP="00CB2F7E">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line="312" w:lineRule="atLeast"/>
        <w:ind w:firstLineChars="0" w:firstLine="360"/>
        <w:jc w:val="left"/>
        <w:rPr>
          <w:rFonts w:ascii="Courier New" w:hAnsi="Courier New" w:cs="宋体"/>
          <w:color w:val="000000"/>
          <w:kern w:val="0"/>
          <w:sz w:val="18"/>
          <w:szCs w:val="18"/>
        </w:rPr>
      </w:pPr>
      <w:r w:rsidRPr="00CB2F7E">
        <w:rPr>
          <w:rFonts w:ascii="Courier New" w:hAnsi="Courier New" w:cs="宋体"/>
          <w:color w:val="000000"/>
          <w:kern w:val="0"/>
          <w:sz w:val="18"/>
          <w:szCs w:val="18"/>
        </w:rPr>
        <w:t xml:space="preserve">    </w:t>
      </w:r>
      <w:r w:rsidRPr="00CB2F7E">
        <w:rPr>
          <w:rFonts w:ascii="Courier New" w:hAnsi="Courier New" w:cs="宋体"/>
          <w:b/>
          <w:bCs/>
          <w:color w:val="000000"/>
          <w:kern w:val="0"/>
          <w:sz w:val="18"/>
          <w:szCs w:val="18"/>
        </w:rPr>
        <w:t>return</w:t>
      </w:r>
      <w:r w:rsidRPr="00CB2F7E">
        <w:rPr>
          <w:rFonts w:ascii="Courier New" w:hAnsi="Courier New" w:cs="宋体"/>
          <w:color w:val="000000"/>
          <w:kern w:val="0"/>
          <w:sz w:val="18"/>
          <w:szCs w:val="18"/>
        </w:rPr>
        <w:t xml:space="preserve"> 32 − ctz(x + 1)</w:t>
      </w:r>
    </w:p>
    <w:p w:rsidR="001748DF" w:rsidRDefault="001748DF" w:rsidP="00183BA4">
      <w:pPr>
        <w:pStyle w:val="HTML0"/>
        <w:pBdr>
          <w:top w:val="single" w:sz="4" w:space="12" w:color="DDDDDD"/>
          <w:left w:val="single" w:sz="4" w:space="12" w:color="DDDDDD"/>
          <w:bottom w:val="single" w:sz="4" w:space="12" w:color="DDDDDD"/>
          <w:right w:val="single" w:sz="4" w:space="12" w:color="DDDDDD"/>
        </w:pBdr>
        <w:shd w:val="clear" w:color="auto" w:fill="F9F9F9"/>
        <w:spacing w:before="120" w:line="312" w:lineRule="atLeast"/>
        <w:ind w:firstLine="361"/>
        <w:rPr>
          <w:rFonts w:ascii="Courier New" w:hAnsi="Courier New" w:cs="Courier New"/>
          <w:b/>
          <w:bCs/>
          <w:color w:val="000000"/>
          <w:sz w:val="18"/>
          <w:szCs w:val="18"/>
        </w:rPr>
      </w:pPr>
    </w:p>
    <w:p w:rsidR="00F144D4" w:rsidRPr="001748DF" w:rsidRDefault="00F144D4" w:rsidP="00183BA4">
      <w:pPr>
        <w:pStyle w:val="HTML0"/>
        <w:pBdr>
          <w:top w:val="single" w:sz="4" w:space="12" w:color="DDDDDD"/>
          <w:left w:val="single" w:sz="4" w:space="12" w:color="DDDDDD"/>
          <w:bottom w:val="single" w:sz="4" w:space="12" w:color="DDDDDD"/>
          <w:right w:val="single" w:sz="4" w:space="12" w:color="DDDDDD"/>
        </w:pBdr>
        <w:shd w:val="clear" w:color="auto" w:fill="F9F9F9"/>
        <w:spacing w:before="120" w:line="312" w:lineRule="atLeast"/>
        <w:ind w:firstLine="361"/>
        <w:rPr>
          <w:rFonts w:ascii="Courier New" w:hAnsi="Courier New" w:cs="Courier New"/>
          <w:b/>
          <w:bCs/>
          <w:color w:val="FF0000"/>
          <w:sz w:val="18"/>
          <w:szCs w:val="18"/>
        </w:rPr>
      </w:pPr>
      <w:r w:rsidRPr="001748DF">
        <w:rPr>
          <w:rFonts w:ascii="Courier New" w:hAnsi="Courier New" w:cs="Courier New" w:hint="eastAsia"/>
          <w:b/>
          <w:bCs/>
          <w:color w:val="FF0000"/>
          <w:sz w:val="18"/>
          <w:szCs w:val="18"/>
        </w:rPr>
        <w:t>类似于上面的方法。</w:t>
      </w:r>
    </w:p>
    <w:p w:rsidR="00183BA4" w:rsidRDefault="00183BA4" w:rsidP="00183BA4">
      <w:pPr>
        <w:pStyle w:val="HTML0"/>
        <w:pBdr>
          <w:top w:val="single" w:sz="4" w:space="12" w:color="DDDDDD"/>
          <w:left w:val="single" w:sz="4" w:space="12" w:color="DDDDDD"/>
          <w:bottom w:val="single" w:sz="4" w:space="12" w:color="DDDDDD"/>
          <w:right w:val="single" w:sz="4" w:space="12" w:color="DDDDDD"/>
        </w:pBdr>
        <w:shd w:val="clear" w:color="auto" w:fill="F9F9F9"/>
        <w:spacing w:before="120" w:line="312" w:lineRule="atLeast"/>
        <w:ind w:firstLine="361"/>
        <w:rPr>
          <w:rFonts w:ascii="Courier New" w:hAnsi="Courier New" w:cs="Courier New"/>
          <w:color w:val="000000"/>
          <w:sz w:val="18"/>
          <w:szCs w:val="18"/>
        </w:rPr>
      </w:pPr>
      <w:r>
        <w:rPr>
          <w:rFonts w:ascii="Courier New" w:hAnsi="Courier New" w:cs="Courier New"/>
          <w:b/>
          <w:bCs/>
          <w:color w:val="000000"/>
          <w:sz w:val="18"/>
          <w:szCs w:val="18"/>
        </w:rPr>
        <w:t>function</w:t>
      </w:r>
      <w:r>
        <w:rPr>
          <w:rFonts w:ascii="Courier New" w:hAnsi="Courier New" w:cs="Courier New"/>
          <w:color w:val="000000"/>
          <w:sz w:val="18"/>
          <w:szCs w:val="18"/>
        </w:rPr>
        <w:t xml:space="preserve"> clz(x):</w:t>
      </w:r>
    </w:p>
    <w:p w:rsidR="00183BA4" w:rsidRDefault="00183BA4" w:rsidP="00183BA4">
      <w:pPr>
        <w:pStyle w:val="HTML0"/>
        <w:pBdr>
          <w:top w:val="single" w:sz="4" w:space="12" w:color="DDDDDD"/>
          <w:left w:val="single" w:sz="4" w:space="12" w:color="DDDDDD"/>
          <w:bottom w:val="single" w:sz="4" w:space="12" w:color="DDDDDD"/>
          <w:right w:val="single" w:sz="4" w:space="12" w:color="DDDDDD"/>
        </w:pBdr>
        <w:shd w:val="clear" w:color="auto" w:fill="F9F9F9"/>
        <w:spacing w:line="312"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b/>
          <w:bCs/>
          <w:color w:val="000000"/>
          <w:sz w:val="18"/>
          <w:szCs w:val="18"/>
        </w:rPr>
        <w:t>for each</w:t>
      </w:r>
      <w:r>
        <w:rPr>
          <w:rFonts w:ascii="Courier New" w:hAnsi="Courier New" w:cs="Courier New"/>
          <w:color w:val="000000"/>
          <w:sz w:val="18"/>
          <w:szCs w:val="18"/>
        </w:rPr>
        <w:t xml:space="preserve"> y </w:t>
      </w:r>
      <w:r>
        <w:rPr>
          <w:rFonts w:ascii="Courier New" w:hAnsi="Courier New" w:cs="Courier New"/>
          <w:b/>
          <w:bCs/>
          <w:color w:val="000000"/>
          <w:sz w:val="18"/>
          <w:szCs w:val="18"/>
        </w:rPr>
        <w:t>in</w:t>
      </w:r>
      <w:r>
        <w:rPr>
          <w:rFonts w:ascii="Courier New" w:hAnsi="Courier New" w:cs="Courier New"/>
          <w:color w:val="000000"/>
          <w:sz w:val="18"/>
          <w:szCs w:val="18"/>
        </w:rPr>
        <w:t xml:space="preserve"> {1, 2, 4, 8, 16}: x ← x | (x &gt;&gt; y)</w:t>
      </w:r>
    </w:p>
    <w:p w:rsidR="00183BA4" w:rsidRDefault="00183BA4" w:rsidP="00183BA4">
      <w:pPr>
        <w:pStyle w:val="HTML0"/>
        <w:pBdr>
          <w:top w:val="single" w:sz="4" w:space="12" w:color="DDDDDD"/>
          <w:left w:val="single" w:sz="4" w:space="12" w:color="DDDDDD"/>
          <w:bottom w:val="single" w:sz="4" w:space="12" w:color="DDDDDD"/>
          <w:right w:val="single" w:sz="4" w:space="12" w:color="DDDDDD"/>
        </w:pBdr>
        <w:shd w:val="clear" w:color="auto" w:fill="F9F9F9"/>
        <w:spacing w:before="120" w:line="312" w:lineRule="atLeast"/>
        <w:ind w:firstLine="360"/>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b/>
          <w:bCs/>
          <w:color w:val="000000"/>
          <w:sz w:val="18"/>
          <w:szCs w:val="18"/>
        </w:rPr>
        <w:t>return</w:t>
      </w:r>
      <w:r>
        <w:rPr>
          <w:rFonts w:ascii="Courier New" w:hAnsi="Courier New" w:cs="Courier New"/>
          <w:color w:val="000000"/>
          <w:sz w:val="18"/>
          <w:szCs w:val="18"/>
        </w:rPr>
        <w:t xml:space="preserve"> 32 − pop(x)</w:t>
      </w:r>
    </w:p>
    <w:p w:rsidR="001748DF" w:rsidRDefault="001748DF" w:rsidP="00694F50">
      <w:pPr>
        <w:pStyle w:val="HTML0"/>
        <w:pBdr>
          <w:top w:val="single" w:sz="4" w:space="12" w:color="DDDDDD"/>
          <w:left w:val="single" w:sz="4" w:space="12" w:color="DDDDDD"/>
          <w:bottom w:val="single" w:sz="4" w:space="12" w:color="DDDDDD"/>
          <w:right w:val="single" w:sz="4" w:space="12" w:color="DDDDDD"/>
        </w:pBdr>
        <w:shd w:val="clear" w:color="auto" w:fill="F9F9F9"/>
        <w:spacing w:before="120" w:line="312" w:lineRule="atLeast"/>
        <w:ind w:firstLine="361"/>
        <w:rPr>
          <w:rFonts w:ascii="Courier New" w:hAnsi="Courier New" w:cs="Courier New"/>
          <w:b/>
          <w:bCs/>
          <w:color w:val="000000"/>
          <w:sz w:val="18"/>
          <w:szCs w:val="18"/>
        </w:rPr>
      </w:pPr>
    </w:p>
    <w:p w:rsidR="001748DF" w:rsidRPr="001748DF" w:rsidRDefault="001748DF" w:rsidP="00694F50">
      <w:pPr>
        <w:pStyle w:val="HTML0"/>
        <w:pBdr>
          <w:top w:val="single" w:sz="4" w:space="12" w:color="DDDDDD"/>
          <w:left w:val="single" w:sz="4" w:space="12" w:color="DDDDDD"/>
          <w:bottom w:val="single" w:sz="4" w:space="12" w:color="DDDDDD"/>
          <w:right w:val="single" w:sz="4" w:space="12" w:color="DDDDDD"/>
        </w:pBdr>
        <w:shd w:val="clear" w:color="auto" w:fill="F9F9F9"/>
        <w:spacing w:before="120" w:line="312" w:lineRule="atLeast"/>
        <w:ind w:firstLine="361"/>
        <w:rPr>
          <w:rFonts w:ascii="Courier New" w:hAnsi="Courier New" w:cs="Courier New"/>
          <w:b/>
          <w:bCs/>
          <w:color w:val="FF0000"/>
          <w:sz w:val="18"/>
          <w:szCs w:val="18"/>
        </w:rPr>
      </w:pPr>
      <w:r w:rsidRPr="001748DF">
        <w:rPr>
          <w:rFonts w:ascii="Courier New" w:hAnsi="Courier New" w:cs="Courier New" w:hint="eastAsia"/>
          <w:b/>
          <w:bCs/>
          <w:color w:val="FF0000"/>
          <w:sz w:val="18"/>
          <w:szCs w:val="18"/>
        </w:rPr>
        <w:t>采用二分法。</w:t>
      </w:r>
    </w:p>
    <w:p w:rsidR="00694F50" w:rsidRDefault="00694F50" w:rsidP="00694F50">
      <w:pPr>
        <w:pStyle w:val="HTML0"/>
        <w:pBdr>
          <w:top w:val="single" w:sz="4" w:space="12" w:color="DDDDDD"/>
          <w:left w:val="single" w:sz="4" w:space="12" w:color="DDDDDD"/>
          <w:bottom w:val="single" w:sz="4" w:space="12" w:color="DDDDDD"/>
          <w:right w:val="single" w:sz="4" w:space="12" w:color="DDDDDD"/>
        </w:pBdr>
        <w:shd w:val="clear" w:color="auto" w:fill="F9F9F9"/>
        <w:spacing w:before="120" w:line="312" w:lineRule="atLeast"/>
        <w:ind w:firstLine="361"/>
        <w:rPr>
          <w:rFonts w:ascii="Courier New" w:hAnsi="Courier New" w:cs="Courier New"/>
          <w:color w:val="000000"/>
          <w:sz w:val="18"/>
          <w:szCs w:val="18"/>
        </w:rPr>
      </w:pPr>
      <w:r>
        <w:rPr>
          <w:rFonts w:ascii="Courier New" w:hAnsi="Courier New" w:cs="Courier New"/>
          <w:b/>
          <w:bCs/>
          <w:color w:val="000000"/>
          <w:sz w:val="18"/>
          <w:szCs w:val="18"/>
        </w:rPr>
        <w:t>function</w:t>
      </w:r>
      <w:r>
        <w:rPr>
          <w:rFonts w:ascii="Courier New" w:hAnsi="Courier New" w:cs="Courier New"/>
          <w:color w:val="000000"/>
          <w:sz w:val="18"/>
          <w:szCs w:val="18"/>
        </w:rPr>
        <w:t xml:space="preserve"> ctz (x)</w:t>
      </w:r>
    </w:p>
    <w:p w:rsidR="00694F50" w:rsidRDefault="00694F50" w:rsidP="00694F50">
      <w:pPr>
        <w:pStyle w:val="HTML0"/>
        <w:pBdr>
          <w:top w:val="single" w:sz="4" w:space="12" w:color="DDDDDD"/>
          <w:left w:val="single" w:sz="4" w:space="12" w:color="DDDDDD"/>
          <w:bottom w:val="single" w:sz="4" w:space="12" w:color="DDDDDD"/>
          <w:right w:val="single" w:sz="4" w:space="12" w:color="DDDDDD"/>
        </w:pBdr>
        <w:shd w:val="clear" w:color="auto" w:fill="F9F9F9"/>
        <w:spacing w:line="312"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b/>
          <w:bCs/>
          <w:color w:val="000000"/>
          <w:sz w:val="18"/>
          <w:szCs w:val="18"/>
        </w:rPr>
        <w:t>if</w:t>
      </w:r>
      <w:r>
        <w:rPr>
          <w:rFonts w:ascii="Courier New" w:hAnsi="Courier New" w:cs="Courier New"/>
          <w:color w:val="000000"/>
          <w:sz w:val="18"/>
          <w:szCs w:val="18"/>
        </w:rPr>
        <w:t xml:space="preserve"> x = 0 </w:t>
      </w:r>
      <w:r>
        <w:rPr>
          <w:rFonts w:ascii="Courier New" w:hAnsi="Courier New" w:cs="Courier New"/>
          <w:b/>
          <w:bCs/>
          <w:color w:val="000000"/>
          <w:sz w:val="18"/>
          <w:szCs w:val="18"/>
        </w:rPr>
        <w:t>return</w:t>
      </w:r>
      <w:r>
        <w:rPr>
          <w:rFonts w:ascii="Courier New" w:hAnsi="Courier New" w:cs="Courier New"/>
          <w:color w:val="000000"/>
          <w:sz w:val="18"/>
          <w:szCs w:val="18"/>
        </w:rPr>
        <w:t xml:space="preserve"> 32</w:t>
      </w:r>
    </w:p>
    <w:p w:rsidR="00694F50" w:rsidRDefault="00694F50" w:rsidP="00694F50">
      <w:pPr>
        <w:pStyle w:val="HTML0"/>
        <w:pBdr>
          <w:top w:val="single" w:sz="4" w:space="12" w:color="DDDDDD"/>
          <w:left w:val="single" w:sz="4" w:space="12" w:color="DDDDDD"/>
          <w:bottom w:val="single" w:sz="4" w:space="12" w:color="DDDDDD"/>
          <w:right w:val="single" w:sz="4" w:space="12" w:color="DDDDDD"/>
        </w:pBdr>
        <w:shd w:val="clear" w:color="auto" w:fill="F9F9F9"/>
        <w:spacing w:line="312" w:lineRule="atLeast"/>
        <w:rPr>
          <w:rFonts w:ascii="Courier New" w:hAnsi="Courier New" w:cs="Courier New"/>
          <w:color w:val="000000"/>
          <w:sz w:val="18"/>
          <w:szCs w:val="18"/>
        </w:rPr>
      </w:pPr>
      <w:r>
        <w:rPr>
          <w:rFonts w:ascii="Courier New" w:hAnsi="Courier New" w:cs="Courier New"/>
          <w:color w:val="000000"/>
          <w:sz w:val="18"/>
          <w:szCs w:val="18"/>
        </w:rPr>
        <w:t xml:space="preserve">    n ← 0</w:t>
      </w:r>
    </w:p>
    <w:p w:rsidR="00694F50" w:rsidRDefault="00694F50" w:rsidP="00694F50">
      <w:pPr>
        <w:pStyle w:val="HTML0"/>
        <w:pBdr>
          <w:top w:val="single" w:sz="4" w:space="12" w:color="DDDDDD"/>
          <w:left w:val="single" w:sz="4" w:space="12" w:color="DDDDDD"/>
          <w:bottom w:val="single" w:sz="4" w:space="12" w:color="DDDDDD"/>
          <w:right w:val="single" w:sz="4" w:space="12" w:color="DDDDDD"/>
        </w:pBdr>
        <w:shd w:val="clear" w:color="auto" w:fill="F9F9F9"/>
        <w:spacing w:line="312"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b/>
          <w:bCs/>
          <w:color w:val="000000"/>
          <w:sz w:val="18"/>
          <w:szCs w:val="18"/>
        </w:rPr>
        <w:t>if</w:t>
      </w:r>
      <w:r>
        <w:rPr>
          <w:rFonts w:ascii="Courier New" w:hAnsi="Courier New" w:cs="Courier New"/>
          <w:color w:val="000000"/>
          <w:sz w:val="18"/>
          <w:szCs w:val="18"/>
        </w:rPr>
        <w:t xml:space="preserve"> (x &amp; 0x0000FFFF) = 0: n ← n + 16, x ← x &gt;&gt; 16</w:t>
      </w:r>
    </w:p>
    <w:p w:rsidR="00694F50" w:rsidRDefault="00694F50" w:rsidP="00694F50">
      <w:pPr>
        <w:pStyle w:val="HTML0"/>
        <w:pBdr>
          <w:top w:val="single" w:sz="4" w:space="12" w:color="DDDDDD"/>
          <w:left w:val="single" w:sz="4" w:space="12" w:color="DDDDDD"/>
          <w:bottom w:val="single" w:sz="4" w:space="12" w:color="DDDDDD"/>
          <w:right w:val="single" w:sz="4" w:space="12" w:color="DDDDDD"/>
        </w:pBdr>
        <w:shd w:val="clear" w:color="auto" w:fill="F9F9F9"/>
        <w:spacing w:line="312"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b/>
          <w:bCs/>
          <w:color w:val="000000"/>
          <w:sz w:val="18"/>
          <w:szCs w:val="18"/>
        </w:rPr>
        <w:t>if</w:t>
      </w:r>
      <w:r>
        <w:rPr>
          <w:rFonts w:ascii="Courier New" w:hAnsi="Courier New" w:cs="Courier New"/>
          <w:color w:val="000000"/>
          <w:sz w:val="18"/>
          <w:szCs w:val="18"/>
        </w:rPr>
        <w:t xml:space="preserve"> (x &amp; 0x000000FF) = 0: n ← n +  8, x ← x &gt;&gt;  8</w:t>
      </w:r>
    </w:p>
    <w:p w:rsidR="00694F50" w:rsidRDefault="00694F50" w:rsidP="00694F50">
      <w:pPr>
        <w:pStyle w:val="HTML0"/>
        <w:pBdr>
          <w:top w:val="single" w:sz="4" w:space="12" w:color="DDDDDD"/>
          <w:left w:val="single" w:sz="4" w:space="12" w:color="DDDDDD"/>
          <w:bottom w:val="single" w:sz="4" w:space="12" w:color="DDDDDD"/>
          <w:right w:val="single" w:sz="4" w:space="12" w:color="DDDDDD"/>
        </w:pBdr>
        <w:shd w:val="clear" w:color="auto" w:fill="F9F9F9"/>
        <w:spacing w:line="312"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b/>
          <w:bCs/>
          <w:color w:val="000000"/>
          <w:sz w:val="18"/>
          <w:szCs w:val="18"/>
        </w:rPr>
        <w:t>if</w:t>
      </w:r>
      <w:r>
        <w:rPr>
          <w:rFonts w:ascii="Courier New" w:hAnsi="Courier New" w:cs="Courier New"/>
          <w:color w:val="000000"/>
          <w:sz w:val="18"/>
          <w:szCs w:val="18"/>
        </w:rPr>
        <w:t xml:space="preserve"> (x &amp; 0x0000000F) = 0: n ← n +  4, x ← x &gt;&gt;  4</w:t>
      </w:r>
    </w:p>
    <w:p w:rsidR="00694F50" w:rsidRDefault="00694F50" w:rsidP="00694F50">
      <w:pPr>
        <w:pStyle w:val="HTML0"/>
        <w:pBdr>
          <w:top w:val="single" w:sz="4" w:space="12" w:color="DDDDDD"/>
          <w:left w:val="single" w:sz="4" w:space="12" w:color="DDDDDD"/>
          <w:bottom w:val="single" w:sz="4" w:space="12" w:color="DDDDDD"/>
          <w:right w:val="single" w:sz="4" w:space="12" w:color="DDDDDD"/>
        </w:pBdr>
        <w:shd w:val="clear" w:color="auto" w:fill="F9F9F9"/>
        <w:spacing w:line="312"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b/>
          <w:bCs/>
          <w:color w:val="000000"/>
          <w:sz w:val="18"/>
          <w:szCs w:val="18"/>
        </w:rPr>
        <w:t>if</w:t>
      </w:r>
      <w:r>
        <w:rPr>
          <w:rFonts w:ascii="Courier New" w:hAnsi="Courier New" w:cs="Courier New"/>
          <w:color w:val="000000"/>
          <w:sz w:val="18"/>
          <w:szCs w:val="18"/>
        </w:rPr>
        <w:t xml:space="preserve"> (x &amp; 0x00000003) = 0: n ← n +  2, x ← x &gt;&gt;  2</w:t>
      </w:r>
    </w:p>
    <w:p w:rsidR="00694F50" w:rsidRDefault="00694F50" w:rsidP="00694F50">
      <w:pPr>
        <w:pStyle w:val="HTML0"/>
        <w:pBdr>
          <w:top w:val="single" w:sz="4" w:space="12" w:color="DDDDDD"/>
          <w:left w:val="single" w:sz="4" w:space="12" w:color="DDDDDD"/>
          <w:bottom w:val="single" w:sz="4" w:space="12" w:color="DDDDDD"/>
          <w:right w:val="single" w:sz="4" w:space="12" w:color="DDDDDD"/>
        </w:pBdr>
        <w:shd w:val="clear" w:color="auto" w:fill="F9F9F9"/>
        <w:spacing w:line="312" w:lineRule="atLeast"/>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r>
        <w:rPr>
          <w:rFonts w:ascii="Courier New" w:hAnsi="Courier New" w:cs="Courier New"/>
          <w:b/>
          <w:bCs/>
          <w:color w:val="000000"/>
          <w:sz w:val="18"/>
          <w:szCs w:val="18"/>
        </w:rPr>
        <w:t>if</w:t>
      </w:r>
      <w:r>
        <w:rPr>
          <w:rFonts w:ascii="Courier New" w:hAnsi="Courier New" w:cs="Courier New"/>
          <w:color w:val="000000"/>
          <w:sz w:val="18"/>
          <w:szCs w:val="18"/>
        </w:rPr>
        <w:t xml:space="preserve"> (x &amp; 0x00000001) = 0: n ← n +  1</w:t>
      </w:r>
    </w:p>
    <w:p w:rsidR="00694F50" w:rsidRDefault="00694F50" w:rsidP="00694F50">
      <w:pPr>
        <w:pStyle w:val="HTML0"/>
        <w:pBdr>
          <w:top w:val="single" w:sz="4" w:space="12" w:color="DDDDDD"/>
          <w:left w:val="single" w:sz="4" w:space="12" w:color="DDDDDD"/>
          <w:bottom w:val="single" w:sz="4" w:space="12" w:color="DDDDDD"/>
          <w:right w:val="single" w:sz="4" w:space="12" w:color="DDDDDD"/>
        </w:pBdr>
        <w:shd w:val="clear" w:color="auto" w:fill="F9F9F9"/>
        <w:spacing w:before="120" w:line="312" w:lineRule="atLeast"/>
        <w:ind w:firstLine="360"/>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b/>
          <w:bCs/>
          <w:color w:val="000000"/>
          <w:sz w:val="18"/>
          <w:szCs w:val="18"/>
        </w:rPr>
        <w:t>return</w:t>
      </w:r>
      <w:r>
        <w:rPr>
          <w:rFonts w:ascii="Courier New" w:hAnsi="Courier New" w:cs="Courier New"/>
          <w:color w:val="000000"/>
          <w:sz w:val="18"/>
          <w:szCs w:val="18"/>
        </w:rPr>
        <w:t xml:space="preserve"> n</w:t>
      </w:r>
    </w:p>
    <w:p w:rsidR="001748DF" w:rsidRDefault="001748DF" w:rsidP="00694F50">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line="312" w:lineRule="atLeast"/>
        <w:ind w:firstLineChars="0" w:firstLine="361"/>
        <w:jc w:val="left"/>
        <w:rPr>
          <w:rFonts w:ascii="Courier New" w:hAnsi="Courier New" w:cs="Courier New"/>
          <w:b/>
          <w:bCs/>
          <w:color w:val="FF0000"/>
          <w:kern w:val="0"/>
          <w:sz w:val="18"/>
          <w:szCs w:val="18"/>
        </w:rPr>
      </w:pPr>
    </w:p>
    <w:p w:rsidR="001748DF" w:rsidRPr="001748DF" w:rsidRDefault="001748DF" w:rsidP="00694F50">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line="312" w:lineRule="atLeast"/>
        <w:ind w:firstLineChars="0" w:firstLine="361"/>
        <w:jc w:val="left"/>
        <w:rPr>
          <w:rFonts w:ascii="Courier New" w:hAnsi="Courier New" w:cs="Courier New"/>
          <w:b/>
          <w:bCs/>
          <w:color w:val="FF0000"/>
          <w:kern w:val="0"/>
          <w:sz w:val="18"/>
          <w:szCs w:val="18"/>
        </w:rPr>
      </w:pPr>
      <w:r w:rsidRPr="001748DF">
        <w:rPr>
          <w:rFonts w:ascii="Courier New" w:hAnsi="Courier New" w:cs="Courier New" w:hint="eastAsia"/>
          <w:b/>
          <w:bCs/>
          <w:color w:val="FF0000"/>
          <w:kern w:val="0"/>
          <w:sz w:val="18"/>
          <w:szCs w:val="18"/>
        </w:rPr>
        <w:t>采用二分法</w:t>
      </w:r>
    </w:p>
    <w:p w:rsidR="00694F50" w:rsidRPr="00694F50" w:rsidRDefault="00694F50" w:rsidP="00694F50">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line="312" w:lineRule="atLeast"/>
        <w:ind w:firstLineChars="0" w:firstLine="361"/>
        <w:jc w:val="left"/>
        <w:rPr>
          <w:rFonts w:ascii="Courier New" w:hAnsi="Courier New" w:cs="Courier New"/>
          <w:color w:val="000000"/>
          <w:kern w:val="0"/>
          <w:sz w:val="18"/>
          <w:szCs w:val="18"/>
        </w:rPr>
      </w:pPr>
      <w:r w:rsidRPr="00694F50">
        <w:rPr>
          <w:rFonts w:ascii="Courier New" w:hAnsi="Courier New" w:cs="Courier New"/>
          <w:b/>
          <w:bCs/>
          <w:color w:val="000000"/>
          <w:kern w:val="0"/>
          <w:sz w:val="18"/>
          <w:szCs w:val="18"/>
        </w:rPr>
        <w:t>function</w:t>
      </w:r>
      <w:r>
        <w:rPr>
          <w:rFonts w:ascii="Courier New" w:hAnsi="Courier New" w:cs="Courier New"/>
          <w:color w:val="000000"/>
          <w:kern w:val="0"/>
          <w:sz w:val="18"/>
          <w:szCs w:val="18"/>
        </w:rPr>
        <w:t xml:space="preserve"> clz</w:t>
      </w:r>
      <w:r w:rsidRPr="00694F50">
        <w:rPr>
          <w:rFonts w:ascii="Courier New" w:hAnsi="Courier New" w:cs="Courier New"/>
          <w:color w:val="000000"/>
          <w:kern w:val="0"/>
          <w:sz w:val="18"/>
          <w:szCs w:val="18"/>
        </w:rPr>
        <w:t>(x)</w:t>
      </w:r>
    </w:p>
    <w:p w:rsidR="00694F50" w:rsidRPr="00694F50" w:rsidRDefault="00694F50" w:rsidP="00694F50">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line="312" w:lineRule="atLeast"/>
        <w:ind w:firstLineChars="0" w:firstLine="0"/>
        <w:jc w:val="left"/>
        <w:rPr>
          <w:rFonts w:ascii="Courier New" w:hAnsi="Courier New" w:cs="Courier New"/>
          <w:color w:val="000000"/>
          <w:kern w:val="0"/>
          <w:sz w:val="18"/>
          <w:szCs w:val="18"/>
        </w:rPr>
      </w:pPr>
      <w:r w:rsidRPr="00694F50">
        <w:rPr>
          <w:rFonts w:ascii="Courier New" w:hAnsi="Courier New" w:cs="Courier New"/>
          <w:color w:val="000000"/>
          <w:kern w:val="0"/>
          <w:sz w:val="18"/>
          <w:szCs w:val="18"/>
        </w:rPr>
        <w:t xml:space="preserve">    </w:t>
      </w:r>
      <w:r w:rsidRPr="00694F50">
        <w:rPr>
          <w:rFonts w:ascii="Courier New" w:hAnsi="Courier New" w:cs="Courier New"/>
          <w:b/>
          <w:bCs/>
          <w:color w:val="000000"/>
          <w:kern w:val="0"/>
          <w:sz w:val="18"/>
          <w:szCs w:val="18"/>
        </w:rPr>
        <w:t>if</w:t>
      </w:r>
      <w:r w:rsidRPr="00694F50">
        <w:rPr>
          <w:rFonts w:ascii="Courier New" w:hAnsi="Courier New" w:cs="Courier New"/>
          <w:color w:val="000000"/>
          <w:kern w:val="0"/>
          <w:sz w:val="18"/>
          <w:szCs w:val="18"/>
        </w:rPr>
        <w:t xml:space="preserve"> x = 0 </w:t>
      </w:r>
      <w:r w:rsidRPr="00694F50">
        <w:rPr>
          <w:rFonts w:ascii="Courier New" w:hAnsi="Courier New" w:cs="Courier New"/>
          <w:b/>
          <w:bCs/>
          <w:color w:val="000000"/>
          <w:kern w:val="0"/>
          <w:sz w:val="18"/>
          <w:szCs w:val="18"/>
        </w:rPr>
        <w:t>return</w:t>
      </w:r>
      <w:r w:rsidRPr="00694F50">
        <w:rPr>
          <w:rFonts w:ascii="Courier New" w:hAnsi="Courier New" w:cs="Courier New"/>
          <w:color w:val="000000"/>
          <w:kern w:val="0"/>
          <w:sz w:val="18"/>
          <w:szCs w:val="18"/>
        </w:rPr>
        <w:t xml:space="preserve"> 32</w:t>
      </w:r>
    </w:p>
    <w:p w:rsidR="00694F50" w:rsidRPr="00694F50" w:rsidRDefault="00694F50" w:rsidP="00694F50">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line="312" w:lineRule="atLeast"/>
        <w:ind w:firstLineChars="0" w:firstLine="0"/>
        <w:jc w:val="left"/>
        <w:rPr>
          <w:rFonts w:ascii="Courier New" w:hAnsi="Courier New" w:cs="Courier New"/>
          <w:color w:val="000000"/>
          <w:kern w:val="0"/>
          <w:sz w:val="18"/>
          <w:szCs w:val="18"/>
        </w:rPr>
      </w:pPr>
      <w:r w:rsidRPr="00694F50">
        <w:rPr>
          <w:rFonts w:ascii="Courier New" w:hAnsi="Courier New" w:cs="Courier New"/>
          <w:color w:val="000000"/>
          <w:kern w:val="0"/>
          <w:sz w:val="18"/>
          <w:szCs w:val="18"/>
        </w:rPr>
        <w:t xml:space="preserve">    n ← 0</w:t>
      </w:r>
    </w:p>
    <w:p w:rsidR="00694F50" w:rsidRPr="00694F50" w:rsidRDefault="00694F50" w:rsidP="00694F50">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line="312" w:lineRule="atLeast"/>
        <w:ind w:firstLineChars="0" w:firstLine="0"/>
        <w:jc w:val="left"/>
        <w:rPr>
          <w:rFonts w:ascii="Courier New" w:hAnsi="Courier New" w:cs="Courier New"/>
          <w:color w:val="000000"/>
          <w:kern w:val="0"/>
          <w:sz w:val="18"/>
          <w:szCs w:val="18"/>
        </w:rPr>
      </w:pPr>
      <w:r w:rsidRPr="00694F50">
        <w:rPr>
          <w:rFonts w:ascii="Courier New" w:hAnsi="Courier New" w:cs="Courier New"/>
          <w:color w:val="000000"/>
          <w:kern w:val="0"/>
          <w:sz w:val="18"/>
          <w:szCs w:val="18"/>
        </w:rPr>
        <w:t xml:space="preserve">    </w:t>
      </w:r>
      <w:r w:rsidRPr="00694F50">
        <w:rPr>
          <w:rFonts w:ascii="Courier New" w:hAnsi="Courier New" w:cs="Courier New"/>
          <w:b/>
          <w:bCs/>
          <w:color w:val="000000"/>
          <w:kern w:val="0"/>
          <w:sz w:val="18"/>
          <w:szCs w:val="18"/>
        </w:rPr>
        <w:t>if</w:t>
      </w:r>
      <w:r w:rsidRPr="00694F50">
        <w:rPr>
          <w:rFonts w:ascii="Courier New" w:hAnsi="Courier New" w:cs="Courier New"/>
          <w:color w:val="000000"/>
          <w:kern w:val="0"/>
          <w:sz w:val="18"/>
          <w:szCs w:val="18"/>
        </w:rPr>
        <w:t xml:space="preserve"> (x &amp; 0xFFFF0000) = 0: n ← n + 16, x ← x &lt;&lt; 16</w:t>
      </w:r>
    </w:p>
    <w:p w:rsidR="00694F50" w:rsidRPr="00694F50" w:rsidRDefault="00694F50" w:rsidP="00694F50">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line="312" w:lineRule="atLeast"/>
        <w:ind w:firstLineChars="0" w:firstLine="0"/>
        <w:jc w:val="left"/>
        <w:rPr>
          <w:rFonts w:ascii="Courier New" w:hAnsi="Courier New" w:cs="Courier New"/>
          <w:color w:val="000000"/>
          <w:kern w:val="0"/>
          <w:sz w:val="18"/>
          <w:szCs w:val="18"/>
        </w:rPr>
      </w:pPr>
      <w:r w:rsidRPr="00694F50">
        <w:rPr>
          <w:rFonts w:ascii="Courier New" w:hAnsi="Courier New" w:cs="Courier New"/>
          <w:color w:val="000000"/>
          <w:kern w:val="0"/>
          <w:sz w:val="18"/>
          <w:szCs w:val="18"/>
        </w:rPr>
        <w:t xml:space="preserve">    </w:t>
      </w:r>
      <w:r w:rsidRPr="00694F50">
        <w:rPr>
          <w:rFonts w:ascii="Courier New" w:hAnsi="Courier New" w:cs="Courier New"/>
          <w:b/>
          <w:bCs/>
          <w:color w:val="000000"/>
          <w:kern w:val="0"/>
          <w:sz w:val="18"/>
          <w:szCs w:val="18"/>
        </w:rPr>
        <w:t>if</w:t>
      </w:r>
      <w:r w:rsidRPr="00694F50">
        <w:rPr>
          <w:rFonts w:ascii="Courier New" w:hAnsi="Courier New" w:cs="Courier New"/>
          <w:color w:val="000000"/>
          <w:kern w:val="0"/>
          <w:sz w:val="18"/>
          <w:szCs w:val="18"/>
        </w:rPr>
        <w:t xml:space="preserve"> (x &amp; 0xFF000000) = 0: n ← n +  8, x ← x &lt;&lt;  8</w:t>
      </w:r>
    </w:p>
    <w:p w:rsidR="00694F50" w:rsidRPr="00694F50" w:rsidRDefault="00694F50" w:rsidP="00694F50">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line="312" w:lineRule="atLeast"/>
        <w:ind w:firstLineChars="0" w:firstLine="0"/>
        <w:jc w:val="left"/>
        <w:rPr>
          <w:rFonts w:ascii="Courier New" w:hAnsi="Courier New" w:cs="Courier New"/>
          <w:color w:val="000000"/>
          <w:kern w:val="0"/>
          <w:sz w:val="18"/>
          <w:szCs w:val="18"/>
        </w:rPr>
      </w:pPr>
      <w:r w:rsidRPr="00694F50">
        <w:rPr>
          <w:rFonts w:ascii="Courier New" w:hAnsi="Courier New" w:cs="Courier New"/>
          <w:color w:val="000000"/>
          <w:kern w:val="0"/>
          <w:sz w:val="18"/>
          <w:szCs w:val="18"/>
        </w:rPr>
        <w:t xml:space="preserve">    </w:t>
      </w:r>
      <w:r w:rsidRPr="00694F50">
        <w:rPr>
          <w:rFonts w:ascii="Courier New" w:hAnsi="Courier New" w:cs="Courier New"/>
          <w:b/>
          <w:bCs/>
          <w:color w:val="000000"/>
          <w:kern w:val="0"/>
          <w:sz w:val="18"/>
          <w:szCs w:val="18"/>
        </w:rPr>
        <w:t>if</w:t>
      </w:r>
      <w:r w:rsidRPr="00694F50">
        <w:rPr>
          <w:rFonts w:ascii="Courier New" w:hAnsi="Courier New" w:cs="Courier New"/>
          <w:color w:val="000000"/>
          <w:kern w:val="0"/>
          <w:sz w:val="18"/>
          <w:szCs w:val="18"/>
        </w:rPr>
        <w:t xml:space="preserve"> (x &amp; 0xF0000000) = 0: n ← n +  4, x ← x &lt;&lt;  4</w:t>
      </w:r>
    </w:p>
    <w:p w:rsidR="00694F50" w:rsidRPr="00694F50" w:rsidRDefault="00694F50" w:rsidP="00694F50">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line="312" w:lineRule="atLeast"/>
        <w:ind w:firstLineChars="0" w:firstLine="0"/>
        <w:jc w:val="left"/>
        <w:rPr>
          <w:rFonts w:ascii="Courier New" w:hAnsi="Courier New" w:cs="Courier New"/>
          <w:color w:val="000000"/>
          <w:kern w:val="0"/>
          <w:sz w:val="18"/>
          <w:szCs w:val="18"/>
        </w:rPr>
      </w:pPr>
      <w:r w:rsidRPr="00694F50">
        <w:rPr>
          <w:rFonts w:ascii="Courier New" w:hAnsi="Courier New" w:cs="Courier New"/>
          <w:color w:val="000000"/>
          <w:kern w:val="0"/>
          <w:sz w:val="18"/>
          <w:szCs w:val="18"/>
        </w:rPr>
        <w:t xml:space="preserve">    </w:t>
      </w:r>
      <w:r w:rsidRPr="00694F50">
        <w:rPr>
          <w:rFonts w:ascii="Courier New" w:hAnsi="Courier New" w:cs="Courier New"/>
          <w:b/>
          <w:bCs/>
          <w:color w:val="000000"/>
          <w:kern w:val="0"/>
          <w:sz w:val="18"/>
          <w:szCs w:val="18"/>
        </w:rPr>
        <w:t>if</w:t>
      </w:r>
      <w:r w:rsidRPr="00694F50">
        <w:rPr>
          <w:rFonts w:ascii="Courier New" w:hAnsi="Courier New" w:cs="Courier New"/>
          <w:color w:val="000000"/>
          <w:kern w:val="0"/>
          <w:sz w:val="18"/>
          <w:szCs w:val="18"/>
        </w:rPr>
        <w:t xml:space="preserve"> (x &amp; 0xC0000000) = 0: n ← n +  2, x ← x &lt;&lt;  2</w:t>
      </w:r>
    </w:p>
    <w:p w:rsidR="00694F50" w:rsidRPr="00694F50" w:rsidRDefault="00694F50" w:rsidP="00694F50">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line="312" w:lineRule="atLeast"/>
        <w:ind w:firstLineChars="0" w:firstLine="0"/>
        <w:jc w:val="left"/>
        <w:rPr>
          <w:rFonts w:ascii="Courier New" w:hAnsi="Courier New" w:cs="Courier New"/>
          <w:color w:val="000000"/>
          <w:kern w:val="0"/>
          <w:sz w:val="18"/>
          <w:szCs w:val="18"/>
        </w:rPr>
      </w:pPr>
      <w:r w:rsidRPr="00694F50">
        <w:rPr>
          <w:rFonts w:ascii="Courier New" w:hAnsi="Courier New" w:cs="Courier New"/>
          <w:color w:val="000000"/>
          <w:kern w:val="0"/>
          <w:sz w:val="18"/>
          <w:szCs w:val="18"/>
        </w:rPr>
        <w:t xml:space="preserve">    </w:t>
      </w:r>
      <w:r w:rsidRPr="00694F50">
        <w:rPr>
          <w:rFonts w:ascii="Courier New" w:hAnsi="Courier New" w:cs="Courier New"/>
          <w:b/>
          <w:bCs/>
          <w:color w:val="000000"/>
          <w:kern w:val="0"/>
          <w:sz w:val="18"/>
          <w:szCs w:val="18"/>
        </w:rPr>
        <w:t>if</w:t>
      </w:r>
      <w:r w:rsidRPr="00694F50">
        <w:rPr>
          <w:rFonts w:ascii="Courier New" w:hAnsi="Courier New" w:cs="Courier New"/>
          <w:color w:val="000000"/>
          <w:kern w:val="0"/>
          <w:sz w:val="18"/>
          <w:szCs w:val="18"/>
        </w:rPr>
        <w:t xml:space="preserve"> (x &amp; 0x80000000) = 0: n ← n +  1</w:t>
      </w:r>
    </w:p>
    <w:p w:rsidR="00694F50" w:rsidRPr="00694F50" w:rsidRDefault="00694F50" w:rsidP="00694F50">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line="312" w:lineRule="atLeast"/>
        <w:ind w:firstLineChars="0" w:firstLine="360"/>
        <w:jc w:val="left"/>
        <w:rPr>
          <w:rFonts w:ascii="Courier New" w:hAnsi="Courier New" w:cs="Courier New"/>
          <w:color w:val="000000"/>
          <w:kern w:val="0"/>
          <w:sz w:val="18"/>
          <w:szCs w:val="18"/>
        </w:rPr>
      </w:pPr>
      <w:r w:rsidRPr="00694F50">
        <w:rPr>
          <w:rFonts w:ascii="Courier New" w:hAnsi="Courier New" w:cs="Courier New"/>
          <w:color w:val="000000"/>
          <w:kern w:val="0"/>
          <w:sz w:val="18"/>
          <w:szCs w:val="18"/>
        </w:rPr>
        <w:t xml:space="preserve">    </w:t>
      </w:r>
      <w:r w:rsidRPr="00694F50">
        <w:rPr>
          <w:rFonts w:ascii="Courier New" w:hAnsi="Courier New" w:cs="Courier New"/>
          <w:b/>
          <w:bCs/>
          <w:color w:val="000000"/>
          <w:kern w:val="0"/>
          <w:sz w:val="18"/>
          <w:szCs w:val="18"/>
        </w:rPr>
        <w:t>return</w:t>
      </w:r>
      <w:r w:rsidRPr="00694F50">
        <w:rPr>
          <w:rFonts w:ascii="Courier New" w:hAnsi="Courier New" w:cs="Courier New"/>
          <w:color w:val="000000"/>
          <w:kern w:val="0"/>
          <w:sz w:val="18"/>
          <w:szCs w:val="18"/>
        </w:rPr>
        <w:t xml:space="preserve"> n</w:t>
      </w:r>
    </w:p>
    <w:p w:rsidR="006E4DBE" w:rsidRPr="006E4DBE" w:rsidRDefault="006E4DBE" w:rsidP="00C277CF">
      <w:pPr>
        <w:pStyle w:val="a0"/>
        <w:numPr>
          <w:ilvl w:val="0"/>
          <w:numId w:val="30"/>
        </w:numPr>
        <w:spacing w:before="120"/>
        <w:ind w:firstLineChars="0"/>
        <w:rPr>
          <w:rFonts w:ascii="Arial" w:hAnsi="Arial" w:cs="Arial"/>
          <w:b/>
          <w:color w:val="252525"/>
          <w:sz w:val="18"/>
          <w:szCs w:val="18"/>
          <w:shd w:val="clear" w:color="auto" w:fill="FFFFFF"/>
        </w:rPr>
      </w:pPr>
      <w:r w:rsidRPr="006E4DBE">
        <w:rPr>
          <w:rFonts w:ascii="Arial" w:hAnsi="Arial" w:cs="Arial" w:hint="eastAsia"/>
          <w:b/>
          <w:color w:val="252525"/>
          <w:sz w:val="18"/>
          <w:szCs w:val="18"/>
          <w:shd w:val="clear" w:color="auto" w:fill="FFFFFF"/>
        </w:rPr>
        <w:t>几种方法的转换</w:t>
      </w:r>
    </w:p>
    <w:p w:rsidR="00694F50" w:rsidRDefault="00694F50" w:rsidP="00C277CF">
      <w:pPr>
        <w:pStyle w:val="a0"/>
        <w:spacing w:before="120"/>
        <w:ind w:firstLineChars="0" w:firstLine="360"/>
        <w:rPr>
          <w:rFonts w:ascii="Arial" w:hAnsi="Arial" w:cs="Arial"/>
          <w:color w:val="252525"/>
          <w:sz w:val="18"/>
          <w:szCs w:val="18"/>
          <w:shd w:val="clear" w:color="auto" w:fill="FFFFFF"/>
        </w:rPr>
      </w:pPr>
      <w:r>
        <w:rPr>
          <w:rFonts w:ascii="Arial" w:hAnsi="Arial" w:cs="Arial"/>
          <w:color w:val="252525"/>
          <w:sz w:val="18"/>
          <w:szCs w:val="18"/>
          <w:shd w:val="clear" w:color="auto" w:fill="FFFFFF"/>
        </w:rPr>
        <w:t>ctz(x) = ffs(x) – 1</w:t>
      </w:r>
    </w:p>
    <w:p w:rsidR="00694F50" w:rsidRDefault="00694F50" w:rsidP="00694F50">
      <w:pPr>
        <w:pStyle w:val="a0"/>
        <w:spacing w:before="120"/>
        <w:ind w:firstLine="360"/>
        <w:rPr>
          <w:rFonts w:ascii="Arial" w:hAnsi="Arial" w:cs="Arial"/>
          <w:color w:val="252525"/>
          <w:sz w:val="18"/>
          <w:szCs w:val="18"/>
          <w:shd w:val="clear" w:color="auto" w:fill="FFFFFF"/>
        </w:rPr>
      </w:pPr>
      <w:r>
        <w:rPr>
          <w:rFonts w:ascii="Arial" w:hAnsi="Arial" w:cs="Arial"/>
          <w:color w:val="252525"/>
          <w:sz w:val="18"/>
          <w:szCs w:val="18"/>
          <w:shd w:val="clear" w:color="auto" w:fill="FFFFFF"/>
        </w:rPr>
        <w:t>lg(x) = w − 1 − clz(x)</w:t>
      </w:r>
    </w:p>
    <w:p w:rsidR="00694F50" w:rsidRDefault="00694F50" w:rsidP="00694F50">
      <w:pPr>
        <w:pStyle w:val="a0"/>
        <w:spacing w:before="120"/>
        <w:ind w:firstLine="360"/>
        <w:rPr>
          <w:rFonts w:ascii="Arial" w:hAnsi="Arial" w:cs="Arial"/>
          <w:color w:val="252525"/>
          <w:sz w:val="18"/>
          <w:szCs w:val="18"/>
          <w:shd w:val="clear" w:color="auto" w:fill="FFFFFF"/>
        </w:rPr>
      </w:pPr>
      <w:r>
        <w:rPr>
          <w:rFonts w:ascii="Arial" w:hAnsi="Arial" w:cs="Arial"/>
          <w:color w:val="252525"/>
          <w:sz w:val="18"/>
          <w:szCs w:val="18"/>
          <w:shd w:val="clear" w:color="auto" w:fill="FFFFFF"/>
        </w:rPr>
        <w:t>ctz(x) = lg(x &amp; (−x))</w:t>
      </w:r>
    </w:p>
    <w:p w:rsidR="00183BA4" w:rsidRDefault="00694F50" w:rsidP="00694F50">
      <w:pPr>
        <w:pStyle w:val="a0"/>
        <w:spacing w:before="120"/>
        <w:ind w:firstLine="360"/>
        <w:rPr>
          <w:rFonts w:ascii="Arial" w:hAnsi="Arial" w:cs="Arial"/>
          <w:color w:val="252525"/>
          <w:sz w:val="18"/>
          <w:szCs w:val="18"/>
          <w:shd w:val="clear" w:color="auto" w:fill="FFFFFF"/>
        </w:rPr>
      </w:pPr>
      <w:r>
        <w:rPr>
          <w:rFonts w:ascii="Arial" w:hAnsi="Arial" w:cs="Arial"/>
          <w:color w:val="252525"/>
          <w:sz w:val="18"/>
          <w:szCs w:val="18"/>
          <w:shd w:val="clear" w:color="auto" w:fill="FFFFFF"/>
        </w:rPr>
        <w:t>ffs(x) = w − clz(x &amp; (−x)).</w:t>
      </w:r>
    </w:p>
    <w:p w:rsidR="006E4DBE" w:rsidRDefault="006E4DBE" w:rsidP="006E4DBE">
      <w:pPr>
        <w:pStyle w:val="a0"/>
        <w:spacing w:before="120"/>
        <w:ind w:firstLine="360"/>
        <w:rPr>
          <w:rFonts w:ascii="Arial" w:hAnsi="Arial" w:cs="Arial"/>
          <w:color w:val="252525"/>
          <w:sz w:val="18"/>
          <w:szCs w:val="18"/>
          <w:shd w:val="clear" w:color="auto" w:fill="FFFFFF"/>
        </w:rPr>
      </w:pPr>
      <w:r>
        <w:rPr>
          <w:rFonts w:ascii="Arial" w:hAnsi="Arial" w:cs="Arial"/>
          <w:color w:val="252525"/>
          <w:sz w:val="18"/>
          <w:szCs w:val="18"/>
          <w:shd w:val="clear" w:color="auto" w:fill="FFFFFF"/>
        </w:rPr>
        <w:t>ctz(x) = pop((x &amp; (−x)) − 1)</w:t>
      </w:r>
    </w:p>
    <w:p w:rsidR="006E4DBE" w:rsidRDefault="006E4DBE" w:rsidP="006E4DBE">
      <w:pPr>
        <w:pStyle w:val="a0"/>
        <w:spacing w:before="120"/>
        <w:ind w:firstLine="360"/>
        <w:rPr>
          <w:rFonts w:ascii="Arial" w:hAnsi="Arial" w:cs="Arial"/>
          <w:color w:val="252525"/>
          <w:sz w:val="18"/>
          <w:szCs w:val="18"/>
          <w:shd w:val="clear" w:color="auto" w:fill="FFFFFF"/>
        </w:rPr>
      </w:pPr>
      <w:r>
        <w:rPr>
          <w:rFonts w:ascii="Arial" w:hAnsi="Arial" w:cs="Arial"/>
          <w:color w:val="252525"/>
          <w:sz w:val="18"/>
          <w:szCs w:val="18"/>
          <w:shd w:val="clear" w:color="auto" w:fill="FFFFFF"/>
        </w:rPr>
        <w:t>ffs(x) = pop(x ^ (~(−x)))</w:t>
      </w:r>
    </w:p>
    <w:p w:rsidR="006E4DBE" w:rsidRDefault="00485132" w:rsidP="00485132">
      <w:pPr>
        <w:pStyle w:val="a0"/>
        <w:spacing w:before="120"/>
        <w:ind w:firstLineChars="0" w:firstLine="0"/>
      </w:pPr>
      <w:r>
        <w:rPr>
          <w:rFonts w:hint="eastAsia"/>
        </w:rPr>
        <w:t>参考资料：</w:t>
      </w:r>
      <w:hyperlink r:id="rId9" w:history="1">
        <w:r w:rsidR="00424139" w:rsidRPr="007C0BA8">
          <w:rPr>
            <w:rStyle w:val="a6"/>
          </w:rPr>
          <w:t>https://en.wikipedia.org/wiki/Find_first_set</w:t>
        </w:r>
      </w:hyperlink>
    </w:p>
    <w:p w:rsidR="00424139" w:rsidRDefault="00424139" w:rsidP="00424139">
      <w:pPr>
        <w:pStyle w:val="2"/>
        <w:spacing w:before="120" w:after="120"/>
      </w:pPr>
      <w:r>
        <w:rPr>
          <w:rFonts w:hint="eastAsia"/>
        </w:rPr>
        <w:t>关于</w:t>
      </w:r>
      <w:r>
        <w:rPr>
          <w:rFonts w:hint="eastAsia"/>
        </w:rPr>
        <w:t xml:space="preserve">bit </w:t>
      </w:r>
      <w:r w:rsidRPr="00AC4974">
        <w:t>Manipulation</w:t>
      </w:r>
      <w:r>
        <w:rPr>
          <w:rFonts w:hint="eastAsia"/>
        </w:rPr>
        <w:t>的一些</w:t>
      </w:r>
      <w:r w:rsidR="006447B3">
        <w:rPr>
          <w:rFonts w:hint="eastAsia"/>
        </w:rPr>
        <w:t>小知识点</w:t>
      </w:r>
    </w:p>
    <w:p w:rsidR="006447B3" w:rsidRPr="006447B3" w:rsidRDefault="006447B3" w:rsidP="006447B3">
      <w:pPr>
        <w:pStyle w:val="a0"/>
        <w:spacing w:before="120"/>
      </w:pPr>
      <w:r>
        <w:rPr>
          <w:rFonts w:hint="eastAsia"/>
        </w:rPr>
        <w:t>x-1</w:t>
      </w:r>
      <w:r>
        <w:rPr>
          <w:rFonts w:hint="eastAsia"/>
        </w:rPr>
        <w:t>：</w:t>
      </w:r>
      <w:r w:rsidR="005F6EEC">
        <w:rPr>
          <w:rFonts w:hint="eastAsia"/>
        </w:rPr>
        <w:t>从高位到低位，</w:t>
      </w:r>
      <w:r>
        <w:rPr>
          <w:rFonts w:hint="eastAsia"/>
        </w:rPr>
        <w:t>将</w:t>
      </w:r>
      <w:r w:rsidR="005F6EEC">
        <w:rPr>
          <w:rFonts w:hint="eastAsia"/>
        </w:rPr>
        <w:t>最后</w:t>
      </w:r>
      <w:r>
        <w:rPr>
          <w:rFonts w:hint="eastAsia"/>
        </w:rPr>
        <w:t>一个</w:t>
      </w:r>
      <w:r>
        <w:rPr>
          <w:rFonts w:hint="eastAsia"/>
        </w:rPr>
        <w:t>1</w:t>
      </w:r>
      <w:r>
        <w:rPr>
          <w:rFonts w:hint="eastAsia"/>
        </w:rPr>
        <w:t>之后的全部取反（包括这个</w:t>
      </w:r>
      <w:r>
        <w:rPr>
          <w:rFonts w:hint="eastAsia"/>
        </w:rPr>
        <w:t>1</w:t>
      </w:r>
      <w:r>
        <w:rPr>
          <w:rFonts w:hint="eastAsia"/>
        </w:rPr>
        <w:t>）</w:t>
      </w:r>
      <w:r w:rsidR="00025A48">
        <w:rPr>
          <w:rFonts w:hint="eastAsia"/>
        </w:rPr>
        <w:t>，其余位不变</w:t>
      </w:r>
      <w:r>
        <w:rPr>
          <w:rFonts w:hint="eastAsia"/>
        </w:rPr>
        <w:t>。</w:t>
      </w:r>
    </w:p>
    <w:p w:rsidR="00424139" w:rsidRDefault="00424139" w:rsidP="00424139">
      <w:pPr>
        <w:pStyle w:val="a0"/>
        <w:spacing w:before="120"/>
      </w:pPr>
      <w:r>
        <w:t xml:space="preserve">x </w:t>
      </w:r>
      <w:r>
        <w:rPr>
          <w:rFonts w:hint="eastAsia"/>
        </w:rPr>
        <w:t>&amp; (x-1):</w:t>
      </w:r>
      <w:r w:rsidR="005F6EEC">
        <w:rPr>
          <w:rFonts w:hint="eastAsia"/>
        </w:rPr>
        <w:t>从高位到低位，将最后一个</w:t>
      </w:r>
      <w:r w:rsidR="005F6EEC">
        <w:rPr>
          <w:rFonts w:hint="eastAsia"/>
        </w:rPr>
        <w:t>1</w:t>
      </w:r>
      <w:r w:rsidR="005F6EEC">
        <w:rPr>
          <w:rFonts w:hint="eastAsia"/>
        </w:rPr>
        <w:t>置</w:t>
      </w:r>
      <w:r w:rsidR="005F6EEC">
        <w:rPr>
          <w:rFonts w:hint="eastAsia"/>
        </w:rPr>
        <w:t>0</w:t>
      </w:r>
      <w:r w:rsidR="005F6EEC">
        <w:rPr>
          <w:rFonts w:hint="eastAsia"/>
        </w:rPr>
        <w:t>，其余位不变。</w:t>
      </w:r>
    </w:p>
    <w:p w:rsidR="005C14B9" w:rsidRDefault="005C14B9" w:rsidP="00424139">
      <w:pPr>
        <w:pStyle w:val="a0"/>
        <w:spacing w:before="120"/>
      </w:pPr>
      <w:r>
        <w:rPr>
          <w:rFonts w:hint="eastAsia"/>
        </w:rPr>
        <w:t>-x:</w:t>
      </w:r>
      <w:r w:rsidRPr="005C14B9">
        <w:rPr>
          <w:rFonts w:hint="eastAsia"/>
        </w:rPr>
        <w:t xml:space="preserve"> </w:t>
      </w:r>
      <w:r>
        <w:rPr>
          <w:rFonts w:hint="eastAsia"/>
        </w:rPr>
        <w:t>从高位到低位</w:t>
      </w:r>
      <w:r>
        <w:rPr>
          <w:rFonts w:hint="eastAsia"/>
        </w:rPr>
        <w:t>,</w:t>
      </w:r>
      <w:r>
        <w:rPr>
          <w:rFonts w:hint="eastAsia"/>
        </w:rPr>
        <w:t>最后一个</w:t>
      </w:r>
      <w:r>
        <w:rPr>
          <w:rFonts w:hint="eastAsia"/>
        </w:rPr>
        <w:t>1</w:t>
      </w:r>
      <w:r>
        <w:rPr>
          <w:rFonts w:hint="eastAsia"/>
        </w:rPr>
        <w:t>之后（保证这个</w:t>
      </w:r>
      <w:r>
        <w:rPr>
          <w:rFonts w:hint="eastAsia"/>
        </w:rPr>
        <w:t>1</w:t>
      </w:r>
      <w:r>
        <w:rPr>
          <w:rFonts w:hint="eastAsia"/>
        </w:rPr>
        <w:t>）的位不变，其余位取反。</w:t>
      </w:r>
    </w:p>
    <w:p w:rsidR="00424139" w:rsidRDefault="00424139" w:rsidP="00F43009">
      <w:pPr>
        <w:pStyle w:val="a0"/>
        <w:spacing w:before="120"/>
      </w:pPr>
      <w:r>
        <w:rPr>
          <w:rFonts w:hint="eastAsia"/>
        </w:rPr>
        <w:t>x &amp; (-x):</w:t>
      </w:r>
      <w:r w:rsidR="007956CD">
        <w:rPr>
          <w:rFonts w:hint="eastAsia"/>
        </w:rPr>
        <w:t xml:space="preserve"> </w:t>
      </w:r>
      <w:r w:rsidR="007956CD">
        <w:rPr>
          <w:rFonts w:hint="eastAsia"/>
        </w:rPr>
        <w:t>最后一个</w:t>
      </w:r>
      <w:r w:rsidR="007956CD">
        <w:rPr>
          <w:rFonts w:hint="eastAsia"/>
        </w:rPr>
        <w:t>1</w:t>
      </w:r>
      <w:r w:rsidR="007956CD">
        <w:rPr>
          <w:rFonts w:hint="eastAsia"/>
        </w:rPr>
        <w:t>之前的所有位置为</w:t>
      </w:r>
      <w:r w:rsidR="007956CD">
        <w:rPr>
          <w:rFonts w:hint="eastAsia"/>
        </w:rPr>
        <w:t>0.</w:t>
      </w:r>
    </w:p>
    <w:p w:rsidR="0055729B" w:rsidRDefault="0055729B" w:rsidP="00F43009">
      <w:pPr>
        <w:pStyle w:val="a0"/>
        <w:spacing w:before="120"/>
      </w:pPr>
      <w:r>
        <w:rPr>
          <w:rFonts w:hint="eastAsia"/>
        </w:rPr>
        <w:t xml:space="preserve">-x </w:t>
      </w:r>
      <w:r>
        <w:rPr>
          <w:rFonts w:hint="eastAsia"/>
        </w:rPr>
        <w:t>和</w:t>
      </w:r>
      <w:r>
        <w:rPr>
          <w:rFonts w:hint="eastAsia"/>
        </w:rPr>
        <w:t>x-1</w:t>
      </w:r>
      <w:r>
        <w:rPr>
          <w:rFonts w:hint="eastAsia"/>
        </w:rPr>
        <w:t>都是以最后一个</w:t>
      </w:r>
      <w:r>
        <w:rPr>
          <w:rFonts w:hint="eastAsia"/>
        </w:rPr>
        <w:t>1</w:t>
      </w:r>
      <w:r>
        <w:rPr>
          <w:rFonts w:hint="eastAsia"/>
        </w:rPr>
        <w:t>位分界线，一边取反，一边不变。</w:t>
      </w:r>
    </w:p>
    <w:p w:rsidR="00036D83" w:rsidRDefault="00036D83" w:rsidP="00036D83">
      <w:pPr>
        <w:pStyle w:val="a0"/>
        <w:spacing w:before="120"/>
        <w:ind w:firstLineChars="0" w:firstLine="0"/>
      </w:pPr>
    </w:p>
    <w:p w:rsidR="00E82597" w:rsidRDefault="00FB6CD5" w:rsidP="00E82597">
      <w:pPr>
        <w:pStyle w:val="1"/>
        <w:spacing w:before="240" w:after="240"/>
      </w:pPr>
      <w:hyperlink r:id="rId10" w:tgtFrame="_blank" w:history="1">
        <w:r w:rsidR="00E82597" w:rsidRPr="00E82597">
          <w:rPr>
            <w:rStyle w:val="a6"/>
            <w:color w:val="000080"/>
            <w:szCs w:val="21"/>
            <w:u w:val="none"/>
            <w:shd w:val="clear" w:color="auto" w:fill="FFFFFF"/>
          </w:rPr>
          <w:t>Moore</w:t>
        </w:r>
        <w:r w:rsidR="00E82597" w:rsidRPr="00E82597">
          <w:rPr>
            <w:rStyle w:val="a6"/>
            <w:color w:val="000080"/>
            <w:szCs w:val="21"/>
            <w:u w:val="none"/>
            <w:shd w:val="clear" w:color="auto" w:fill="FFFFFF"/>
          </w:rPr>
          <w:t>’</w:t>
        </w:r>
        <w:r w:rsidR="00E82597" w:rsidRPr="00E82597">
          <w:rPr>
            <w:rStyle w:val="a6"/>
            <w:color w:val="000080"/>
            <w:szCs w:val="21"/>
            <w:u w:val="none"/>
            <w:shd w:val="clear" w:color="auto" w:fill="FFFFFF"/>
          </w:rPr>
          <w:t>s Voting Algorithm</w:t>
        </w:r>
      </w:hyperlink>
      <w:r w:rsidR="00E82597" w:rsidRPr="00E82597">
        <w:t xml:space="preserve"> </w:t>
      </w:r>
      <w:r w:rsidR="00E82597" w:rsidRPr="00E82597">
        <w:rPr>
          <w:rFonts w:hint="eastAsia"/>
        </w:rPr>
        <w:t>和</w:t>
      </w:r>
      <w:r w:rsidR="00E82597" w:rsidRPr="00E82597">
        <w:rPr>
          <w:rFonts w:hint="eastAsia"/>
        </w:rPr>
        <w:t xml:space="preserve"> </w:t>
      </w:r>
      <w:hyperlink r:id="rId11" w:history="1">
        <w:r w:rsidR="00E82597" w:rsidRPr="00E82597">
          <w:rPr>
            <w:rStyle w:val="a6"/>
            <w:rFonts w:hint="eastAsia"/>
            <w:color w:val="000080"/>
            <w:szCs w:val="30"/>
            <w:u w:val="none"/>
            <w:shd w:val="clear" w:color="auto" w:fill="FFFFFF"/>
          </w:rPr>
          <w:t>Iceberg Query Algorithm</w:t>
        </w:r>
      </w:hyperlink>
    </w:p>
    <w:p w:rsidR="00282C22" w:rsidRDefault="00282C22" w:rsidP="00E82597">
      <w:pPr>
        <w:pStyle w:val="a0"/>
        <w:spacing w:before="120"/>
      </w:pPr>
      <w:r>
        <w:rPr>
          <w:rFonts w:hint="eastAsia"/>
        </w:rPr>
        <w:t>参考资料：</w:t>
      </w:r>
    </w:p>
    <w:p w:rsidR="00E82597" w:rsidRDefault="00FB6CD5" w:rsidP="00E82597">
      <w:pPr>
        <w:pStyle w:val="a0"/>
        <w:spacing w:before="120"/>
      </w:pPr>
      <w:hyperlink r:id="rId12" w:history="1">
        <w:r w:rsidR="00282C22" w:rsidRPr="003B7693">
          <w:rPr>
            <w:rStyle w:val="a6"/>
          </w:rPr>
          <w:t>http://blog.csdn.net/pi9nc/article/details/9355293</w:t>
        </w:r>
      </w:hyperlink>
      <w:r w:rsidR="00282C22">
        <w:rPr>
          <w:rFonts w:hint="eastAsia"/>
        </w:rPr>
        <w:t xml:space="preserve"> </w:t>
      </w:r>
    </w:p>
    <w:p w:rsidR="00282C22" w:rsidRDefault="00282C22" w:rsidP="00E82597">
      <w:pPr>
        <w:pStyle w:val="a0"/>
        <w:spacing w:before="120"/>
        <w:rPr>
          <w:rStyle w:val="a6"/>
        </w:rPr>
      </w:pPr>
      <w:r w:rsidRPr="00282C22">
        <w:rPr>
          <w:rStyle w:val="a6"/>
        </w:rPr>
        <w:lastRenderedPageBreak/>
        <w:t>C:\Users\killerxwj\Documents\GitHub\Leetcode</w:t>
      </w:r>
      <w:r w:rsidRPr="00282C22">
        <w:rPr>
          <w:rStyle w:val="a6"/>
          <w:rFonts w:hint="eastAsia"/>
        </w:rPr>
        <w:t xml:space="preserve">\karp.pdf </w:t>
      </w:r>
    </w:p>
    <w:p w:rsidR="00282C22" w:rsidRDefault="00111DFC" w:rsidP="00E82597">
      <w:pPr>
        <w:pStyle w:val="a0"/>
        <w:spacing w:before="120"/>
        <w:rPr>
          <w:rStyle w:val="a6"/>
          <w:rFonts w:hint="eastAsia"/>
        </w:rPr>
      </w:pPr>
      <w:hyperlink r:id="rId13" w:history="1">
        <w:r w:rsidRPr="00B10F02">
          <w:rPr>
            <w:rStyle w:val="a6"/>
          </w:rPr>
          <w:t>https://en.wikipedia.org/wiki/Online_algorithm</w:t>
        </w:r>
      </w:hyperlink>
    </w:p>
    <w:p w:rsidR="00111DFC" w:rsidRPr="00282C22" w:rsidRDefault="00111DFC" w:rsidP="00E82597">
      <w:pPr>
        <w:pStyle w:val="a0"/>
        <w:spacing w:before="120"/>
        <w:rPr>
          <w:rStyle w:val="a6"/>
        </w:rPr>
      </w:pPr>
      <w:r>
        <w:rPr>
          <w:rStyle w:val="a6"/>
          <w:rFonts w:hint="eastAsia"/>
        </w:rPr>
        <w:t>具体实现自己还得写代码！！！！！！</w:t>
      </w:r>
    </w:p>
    <w:p w:rsidR="00C60368" w:rsidRDefault="00C60368" w:rsidP="00036D83">
      <w:pPr>
        <w:pStyle w:val="1"/>
        <w:spacing w:before="240" w:after="240"/>
      </w:pPr>
      <w:r>
        <w:rPr>
          <w:rFonts w:hint="eastAsia"/>
        </w:rPr>
        <w:t>二叉树</w:t>
      </w:r>
    </w:p>
    <w:p w:rsidR="00C60368" w:rsidRDefault="00C60368" w:rsidP="00C60368">
      <w:pPr>
        <w:pStyle w:val="2"/>
        <w:spacing w:before="120" w:after="120"/>
      </w:pPr>
      <w:r>
        <w:rPr>
          <w:rFonts w:hint="eastAsia"/>
        </w:rPr>
        <w:t>线索二叉树</w:t>
      </w:r>
    </w:p>
    <w:p w:rsidR="00144AB4" w:rsidRDefault="00144AB4" w:rsidP="00144AB4">
      <w:pPr>
        <w:pStyle w:val="a0"/>
        <w:spacing w:before="120"/>
      </w:pPr>
      <w:r w:rsidRPr="00144AB4">
        <w:rPr>
          <w:rFonts w:hint="eastAsia"/>
        </w:rPr>
        <w:t>n</w:t>
      </w:r>
      <w:r w:rsidRPr="00144AB4">
        <w:rPr>
          <w:rFonts w:hint="eastAsia"/>
        </w:rPr>
        <w:t>各结点的二叉链表共有</w:t>
      </w:r>
      <w:r w:rsidRPr="00144AB4">
        <w:rPr>
          <w:rFonts w:hint="eastAsia"/>
        </w:rPr>
        <w:t>2n</w:t>
      </w:r>
      <w:r w:rsidRPr="00144AB4">
        <w:rPr>
          <w:rFonts w:hint="eastAsia"/>
        </w:rPr>
        <w:t>个链域，非空链域为</w:t>
      </w:r>
      <w:r w:rsidRPr="00144AB4">
        <w:rPr>
          <w:rFonts w:hint="eastAsia"/>
        </w:rPr>
        <w:t>n-1</w:t>
      </w:r>
      <w:r w:rsidRPr="00144AB4">
        <w:rPr>
          <w:rFonts w:hint="eastAsia"/>
        </w:rPr>
        <w:t>个，但其中的空链域却有</w:t>
      </w:r>
      <w:r w:rsidRPr="00144AB4">
        <w:rPr>
          <w:rFonts w:hint="eastAsia"/>
        </w:rPr>
        <w:t>n+1</w:t>
      </w:r>
      <w:r w:rsidRPr="00144AB4">
        <w:rPr>
          <w:rFonts w:hint="eastAsia"/>
        </w:rPr>
        <w:t>个，利用这空链域来指向其它节点，如果</w:t>
      </w:r>
      <w:r w:rsidRPr="00144AB4">
        <w:rPr>
          <w:rFonts w:hint="eastAsia"/>
        </w:rPr>
        <w:t>lchild</w:t>
      </w:r>
      <w:r w:rsidRPr="00144AB4">
        <w:rPr>
          <w:rFonts w:hint="eastAsia"/>
        </w:rPr>
        <w:t>为</w:t>
      </w:r>
      <w:r w:rsidRPr="00144AB4">
        <w:rPr>
          <w:rFonts w:hint="eastAsia"/>
        </w:rPr>
        <w:t>NULL</w:t>
      </w:r>
      <w:r w:rsidRPr="00144AB4">
        <w:rPr>
          <w:rFonts w:hint="eastAsia"/>
        </w:rPr>
        <w:t>，用它来指向前驱节点；如果</w:t>
      </w:r>
      <w:r w:rsidRPr="00144AB4">
        <w:rPr>
          <w:rFonts w:hint="eastAsia"/>
        </w:rPr>
        <w:t>rchild</w:t>
      </w:r>
      <w:r w:rsidRPr="00144AB4">
        <w:rPr>
          <w:rFonts w:hint="eastAsia"/>
        </w:rPr>
        <w:t>为空，则用它指向后继节点。</w:t>
      </w:r>
    </w:p>
    <w:p w:rsidR="001108BF" w:rsidRDefault="001108BF" w:rsidP="00144AB4">
      <w:pPr>
        <w:pStyle w:val="a0"/>
        <w:spacing w:before="120"/>
      </w:pPr>
      <w:r>
        <w:rPr>
          <w:rFonts w:hint="eastAsia"/>
        </w:rPr>
        <w:t>以中序遍历为例，</w:t>
      </w:r>
      <w:r w:rsidR="00C65CA8">
        <w:rPr>
          <w:rFonts w:hint="eastAsia"/>
        </w:rPr>
        <w:t>采用递归的方式</w:t>
      </w:r>
      <w:r>
        <w:rPr>
          <w:rFonts w:hint="eastAsia"/>
        </w:rPr>
        <w:t>建立中序遍历的线索树，</w:t>
      </w:r>
      <w:r w:rsidR="00C65CA8" w:rsidRPr="00144AB4">
        <w:rPr>
          <w:rFonts w:hint="eastAsia"/>
        </w:rPr>
        <w:t xml:space="preserve"> </w:t>
      </w:r>
      <w:r w:rsidR="00C65CA8">
        <w:rPr>
          <w:rFonts w:hint="eastAsia"/>
        </w:rPr>
        <w:t>和中序遍历的流程基本一样，只不过数据的访问变成了和当前节点相关的线索的建立。</w:t>
      </w:r>
    </w:p>
    <w:p w:rsidR="00E83D4F" w:rsidRDefault="00E83D4F" w:rsidP="00144AB4">
      <w:pPr>
        <w:pStyle w:val="a0"/>
        <w:spacing w:before="120"/>
      </w:pPr>
      <w:r>
        <w:rPr>
          <w:rFonts w:hint="eastAsia"/>
        </w:rPr>
        <w:t>而遍历线索树，空间复杂度变为了</w:t>
      </w:r>
      <w:r>
        <w:rPr>
          <w:rFonts w:hint="eastAsia"/>
        </w:rPr>
        <w:t>1</w:t>
      </w:r>
      <w:r>
        <w:rPr>
          <w:rFonts w:hint="eastAsia"/>
        </w:rPr>
        <w:t>，因为它不需要使用栈来存储，可以直接通过线索回到后继节点。</w:t>
      </w:r>
    </w:p>
    <w:p w:rsidR="00A03438" w:rsidRPr="00144AB4" w:rsidRDefault="00A03438" w:rsidP="00144AB4">
      <w:pPr>
        <w:pStyle w:val="a0"/>
        <w:spacing w:before="120"/>
      </w:pPr>
      <w:r>
        <w:rPr>
          <w:rFonts w:hint="eastAsia"/>
        </w:rPr>
        <w:t>参考资料：</w:t>
      </w:r>
      <w:hyperlink r:id="rId14" w:history="1">
        <w:r w:rsidR="00E041D8" w:rsidRPr="0097026F">
          <w:rPr>
            <w:rStyle w:val="a6"/>
          </w:rPr>
          <w:t>http://blog.chinaunix.net/uid-26548237-id-3476920.html</w:t>
        </w:r>
      </w:hyperlink>
      <w:r w:rsidR="00E041D8">
        <w:rPr>
          <w:rFonts w:hint="eastAsia"/>
        </w:rPr>
        <w:t xml:space="preserve"> </w:t>
      </w:r>
    </w:p>
    <w:p w:rsidR="00C60368" w:rsidRDefault="00C60368" w:rsidP="00C60368">
      <w:pPr>
        <w:pStyle w:val="2"/>
        <w:spacing w:before="120" w:after="120"/>
      </w:pPr>
      <w:r>
        <w:rPr>
          <w:rFonts w:hint="eastAsia"/>
        </w:rPr>
        <w:t>二叉树的遍历</w:t>
      </w:r>
    </w:p>
    <w:p w:rsidR="00E041D8" w:rsidRDefault="0038186E" w:rsidP="009907AA">
      <w:pPr>
        <w:pStyle w:val="3"/>
        <w:spacing w:before="120" w:after="120"/>
      </w:pPr>
      <w:r>
        <w:rPr>
          <w:rFonts w:hint="eastAsia"/>
        </w:rPr>
        <w:t>中序遍历</w:t>
      </w:r>
    </w:p>
    <w:p w:rsidR="00660781" w:rsidRDefault="00660781" w:rsidP="00660781">
      <w:pPr>
        <w:pStyle w:val="a0"/>
        <w:spacing w:before="120"/>
      </w:pPr>
      <w:r>
        <w:rPr>
          <w:rFonts w:hint="eastAsia"/>
        </w:rPr>
        <w:t>一般有三种方法可以解决：</w:t>
      </w:r>
    </w:p>
    <w:p w:rsidR="00660781" w:rsidRDefault="00660781" w:rsidP="00660781">
      <w:pPr>
        <w:pStyle w:val="a0"/>
        <w:numPr>
          <w:ilvl w:val="0"/>
          <w:numId w:val="31"/>
        </w:numPr>
        <w:spacing w:before="120"/>
        <w:ind w:firstLineChars="0"/>
      </w:pPr>
      <w:r>
        <w:rPr>
          <w:rFonts w:hint="eastAsia"/>
        </w:rPr>
        <w:t>递归，这个方法相对简单。</w:t>
      </w:r>
    </w:p>
    <w:p w:rsidR="00660781" w:rsidRDefault="00660781" w:rsidP="00660781">
      <w:pPr>
        <w:pStyle w:val="a0"/>
        <w:numPr>
          <w:ilvl w:val="0"/>
          <w:numId w:val="31"/>
        </w:numPr>
        <w:spacing w:before="120"/>
        <w:ind w:firstLineChars="0"/>
      </w:pPr>
      <w:r>
        <w:rPr>
          <w:rFonts w:hint="eastAsia"/>
        </w:rPr>
        <w:t>利用栈来辅助，具体思路</w:t>
      </w:r>
      <w:r w:rsidR="002B64BF">
        <w:rPr>
          <w:rFonts w:hint="eastAsia"/>
        </w:rPr>
        <w:t>找一个节点的后继节点，初始节点为</w:t>
      </w:r>
      <w:r w:rsidR="002B64BF">
        <w:rPr>
          <w:rFonts w:hint="eastAsia"/>
        </w:rPr>
        <w:t>NULL</w:t>
      </w:r>
      <w:r>
        <w:rPr>
          <w:rFonts w:hint="eastAsia"/>
        </w:rPr>
        <w:t>，在</w:t>
      </w:r>
      <w:r w:rsidR="002B64BF">
        <w:rPr>
          <w:rFonts w:hint="eastAsia"/>
        </w:rPr>
        <w:t>搜索</w:t>
      </w:r>
      <w:r>
        <w:rPr>
          <w:rFonts w:hint="eastAsia"/>
        </w:rPr>
        <w:t>过程中需要将经过的节点都压栈，为了后面回到该节点。具体代码可以见</w:t>
      </w:r>
      <w:r>
        <w:rPr>
          <w:rFonts w:hint="eastAsia"/>
        </w:rPr>
        <w:t>Github</w:t>
      </w:r>
      <w:r>
        <w:rPr>
          <w:rFonts w:hint="eastAsia"/>
        </w:rPr>
        <w:t>下</w:t>
      </w:r>
      <w:r>
        <w:rPr>
          <w:rFonts w:hint="eastAsia"/>
        </w:rPr>
        <w:t>Leetcode</w:t>
      </w:r>
      <w:r>
        <w:rPr>
          <w:rFonts w:hint="eastAsia"/>
        </w:rPr>
        <w:t>中的</w:t>
      </w:r>
      <w:r w:rsidRPr="00660781">
        <w:t>Binary Tree Inorder Traversal</w:t>
      </w:r>
    </w:p>
    <w:p w:rsidR="002B64BF" w:rsidRPr="007C7C27" w:rsidRDefault="002B64BF" w:rsidP="00660781">
      <w:pPr>
        <w:pStyle w:val="a0"/>
        <w:numPr>
          <w:ilvl w:val="0"/>
          <w:numId w:val="31"/>
        </w:numPr>
        <w:spacing w:before="120"/>
        <w:ind w:firstLineChars="0"/>
      </w:pPr>
      <w:r>
        <w:rPr>
          <w:rFonts w:hint="eastAsia"/>
        </w:rPr>
        <w:t>利用</w:t>
      </w:r>
      <w:r>
        <w:rPr>
          <w:rFonts w:hint="eastAsia"/>
        </w:rPr>
        <w:t>Morris Traversal,</w:t>
      </w:r>
      <w:r>
        <w:rPr>
          <w:rFonts w:hint="eastAsia"/>
        </w:rPr>
        <w:t>空间复杂度位</w:t>
      </w:r>
      <w:r>
        <w:rPr>
          <w:rFonts w:hint="eastAsia"/>
        </w:rPr>
        <w:t>O(1)</w:t>
      </w:r>
      <w:r>
        <w:rPr>
          <w:rFonts w:hint="eastAsia"/>
        </w:rPr>
        <w:t>，时间复杂度为</w:t>
      </w:r>
      <w:r>
        <w:rPr>
          <w:rFonts w:hint="eastAsia"/>
        </w:rPr>
        <w:t>O(n)</w:t>
      </w:r>
      <w:r w:rsidR="001A3ACE">
        <w:rPr>
          <w:rFonts w:hint="eastAsia"/>
        </w:rPr>
        <w:t>。</w:t>
      </w:r>
      <w:r w:rsidR="001A3ACE" w:rsidRPr="007C7C27">
        <w:t>因为不能用栈作为辅助空间来保存付节点的信息，重点在于当访问到子节点的时候如何重新回到父节点</w:t>
      </w:r>
      <w:r w:rsidR="007C7C27" w:rsidRPr="007C7C27">
        <w:rPr>
          <w:rFonts w:hint="eastAsia"/>
        </w:rPr>
        <w:t>。</w:t>
      </w:r>
    </w:p>
    <w:p w:rsidR="007C7C27" w:rsidRDefault="007C7C27" w:rsidP="007C7C27">
      <w:pPr>
        <w:pStyle w:val="a0"/>
        <w:spacing w:before="120"/>
        <w:ind w:left="780" w:firstLineChars="0" w:firstLine="0"/>
      </w:pPr>
      <w:r w:rsidRPr="007C7C27">
        <w:t>Morris</w:t>
      </w:r>
      <w:r w:rsidRPr="007C7C27">
        <w:t>遍历方法用了线索二叉树，这个方法不需要为每个节点额外分配指针指向其前驱和后继结点，而是利用叶子节点中的右空指针指向中序遍历下的后继节点就可以了。</w:t>
      </w:r>
    </w:p>
    <w:p w:rsidR="008060CA" w:rsidRDefault="008060CA" w:rsidP="007C7C27">
      <w:pPr>
        <w:pStyle w:val="a0"/>
        <w:spacing w:before="120"/>
        <w:ind w:left="780" w:firstLineChars="0" w:firstLine="0"/>
      </w:pPr>
      <w:r w:rsidRPr="008060CA">
        <w:t>算法具体分情况如下：</w:t>
      </w:r>
      <w:r w:rsidRPr="008060CA">
        <w:br/>
        <w:t xml:space="preserve">1. </w:t>
      </w:r>
      <w:r w:rsidRPr="008060CA">
        <w:t>如果当前结点的左孩子为空，则输出当前结点并将其当前节点赋值为右孩子。</w:t>
      </w:r>
      <w:r w:rsidRPr="008060CA">
        <w:br/>
        <w:t xml:space="preserve">2. </w:t>
      </w:r>
      <w:r w:rsidRPr="008060CA">
        <w:t>如果当前节点的左孩子不为空，则寻找当前节点在中序遍历下的前驱节点（也就是当前结点左子树的最右孩子）。接下来分两种情况：</w:t>
      </w:r>
      <w:r w:rsidRPr="008060CA">
        <w:br/>
        <w:t xml:space="preserve"> a) </w:t>
      </w:r>
      <w:r w:rsidRPr="008060CA">
        <w:t>如果前驱节点的右孩子为空，将它的右孩子设置为当前节点（</w:t>
      </w:r>
      <w:r w:rsidRPr="008060CA">
        <w:rPr>
          <w:b/>
          <w:color w:val="FF0000"/>
        </w:rPr>
        <w:t>做线索使得稍后可以重新返回父结点</w:t>
      </w:r>
      <w:r w:rsidRPr="008060CA">
        <w:t>）。然后将当前节点更新为当前节点的左孩子。</w:t>
      </w:r>
      <w:r w:rsidRPr="008060CA">
        <w:br/>
        <w:t xml:space="preserve"> b) </w:t>
      </w:r>
      <w:r w:rsidRPr="008060CA">
        <w:t>如果前驱节点的右孩子为当前节点，表明左子树已经访问完</w:t>
      </w:r>
      <w:r>
        <w:rPr>
          <w:rFonts w:hint="eastAsia"/>
        </w:rPr>
        <w:t>（</w:t>
      </w:r>
      <w:r w:rsidRPr="00474B51">
        <w:rPr>
          <w:rFonts w:hint="eastAsia"/>
          <w:b/>
          <w:color w:val="FF0000"/>
        </w:rPr>
        <w:t>英文通过线索回到了当前节点，这样就说明了左子树访问完成</w:t>
      </w:r>
      <w:r>
        <w:rPr>
          <w:rFonts w:hint="eastAsia"/>
        </w:rPr>
        <w:t>）</w:t>
      </w:r>
      <w:r w:rsidRPr="008060CA">
        <w:t>，可以访问当前节点。将它的右孩子重新设为空（恢复树的结构）。输出当前节点。当前节点更新为当前节点的右孩子。</w:t>
      </w:r>
    </w:p>
    <w:p w:rsidR="00AB54A5" w:rsidRDefault="00AB54A5" w:rsidP="007C7C27">
      <w:pPr>
        <w:pStyle w:val="a0"/>
        <w:spacing w:before="120"/>
        <w:ind w:left="780" w:firstLineChars="0" w:firstLine="0"/>
      </w:pPr>
      <w:r w:rsidRPr="00AB54A5">
        <w:t>整个过程中每条边最多只走</w:t>
      </w:r>
      <w:r w:rsidRPr="00AB54A5">
        <w:t>2</w:t>
      </w:r>
      <w:r w:rsidRPr="00AB54A5">
        <w:t>次，一次是为了定位到某个节点，另一次是为了寻找上面某个节点的前驱节点，而</w:t>
      </w:r>
      <w:r w:rsidRPr="00AB54A5">
        <w:t>n</w:t>
      </w:r>
      <w:r w:rsidRPr="00AB54A5">
        <w:t>个结点的二叉树中有</w:t>
      </w:r>
      <w:r w:rsidRPr="00AB54A5">
        <w:t>n-1</w:t>
      </w:r>
      <w:r w:rsidRPr="00AB54A5">
        <w:t>条边，所以时间复杂度是</w:t>
      </w:r>
      <w:r w:rsidRPr="00AB54A5">
        <w:t>O(2*n)=O(n)</w:t>
      </w:r>
      <w:r w:rsidRPr="00AB54A5">
        <w:t>，仍然是一个线性算法。空间复杂度的话我们分析过了，只是两个辅助指针，所以是</w:t>
      </w:r>
      <w:r w:rsidRPr="00AB54A5">
        <w:t>O(1)</w:t>
      </w:r>
      <w:r w:rsidRPr="00AB54A5">
        <w:t>。</w:t>
      </w:r>
    </w:p>
    <w:p w:rsidR="00F76EB5" w:rsidRPr="008060CA" w:rsidRDefault="00F76EB5" w:rsidP="007C7C27">
      <w:pPr>
        <w:pStyle w:val="a0"/>
        <w:spacing w:before="120"/>
        <w:ind w:left="780" w:firstLineChars="0" w:firstLine="0"/>
      </w:pPr>
      <w:r>
        <w:rPr>
          <w:rFonts w:hint="eastAsia"/>
        </w:rPr>
        <w:lastRenderedPageBreak/>
        <w:t>参考资料：</w:t>
      </w:r>
      <w:hyperlink r:id="rId15" w:history="1">
        <w:r w:rsidRPr="0097026F">
          <w:rPr>
            <w:rStyle w:val="a6"/>
          </w:rPr>
          <w:t>http://www.cnblogs.com/AnnieKim/archive/2013/06/15/morristraversal.html</w:t>
        </w:r>
      </w:hyperlink>
      <w:r>
        <w:rPr>
          <w:rFonts w:hint="eastAsia"/>
        </w:rPr>
        <w:t xml:space="preserve"> </w:t>
      </w:r>
    </w:p>
    <w:p w:rsidR="0038186E" w:rsidRDefault="0038186E" w:rsidP="009907AA">
      <w:pPr>
        <w:pStyle w:val="3"/>
        <w:spacing w:before="120" w:after="120"/>
      </w:pPr>
      <w:r>
        <w:rPr>
          <w:rFonts w:hint="eastAsia"/>
        </w:rPr>
        <w:t>前序遍历</w:t>
      </w:r>
    </w:p>
    <w:p w:rsidR="0063439C" w:rsidRDefault="0063439C" w:rsidP="0063439C">
      <w:pPr>
        <w:pStyle w:val="a0"/>
        <w:numPr>
          <w:ilvl w:val="0"/>
          <w:numId w:val="32"/>
        </w:numPr>
        <w:spacing w:before="120"/>
        <w:ind w:firstLineChars="0"/>
      </w:pPr>
      <w:r>
        <w:rPr>
          <w:rFonts w:hint="eastAsia"/>
        </w:rPr>
        <w:t>递归</w:t>
      </w:r>
    </w:p>
    <w:p w:rsidR="0063439C" w:rsidRDefault="0063439C" w:rsidP="0063439C">
      <w:pPr>
        <w:pStyle w:val="a0"/>
        <w:numPr>
          <w:ilvl w:val="0"/>
          <w:numId w:val="32"/>
        </w:numPr>
        <w:spacing w:before="120"/>
        <w:ind w:firstLineChars="0"/>
      </w:pPr>
      <w:r>
        <w:rPr>
          <w:rFonts w:hint="eastAsia"/>
        </w:rPr>
        <w:t>利用栈来辅助，使用栈辅助有两种</w:t>
      </w:r>
      <w:r w:rsidR="00B307C7">
        <w:rPr>
          <w:rFonts w:hint="eastAsia"/>
        </w:rPr>
        <w:t>方法：（</w:t>
      </w:r>
      <w:r w:rsidR="00B307C7">
        <w:rPr>
          <w:rFonts w:hint="eastAsia"/>
        </w:rPr>
        <w:t>1</w:t>
      </w:r>
      <w:r w:rsidR="00B307C7">
        <w:rPr>
          <w:rFonts w:hint="eastAsia"/>
        </w:rPr>
        <w:t>）</w:t>
      </w:r>
      <w:r w:rsidR="00B307C7">
        <w:rPr>
          <w:rFonts w:hint="eastAsia"/>
        </w:rPr>
        <w:t xml:space="preserve"> </w:t>
      </w:r>
      <w:r>
        <w:rPr>
          <w:rFonts w:hint="eastAsia"/>
        </w:rPr>
        <w:t>第一种和中序遍历类似，唯一的不同在于何时将值打印出来，就一行代码的区别，中序遍历是在出栈时打印，而前序遍历是在压栈时打印。</w:t>
      </w:r>
      <w:r w:rsidR="00B307C7">
        <w:rPr>
          <w:rFonts w:hint="eastAsia"/>
        </w:rPr>
        <w:t>（</w:t>
      </w:r>
      <w:r w:rsidR="00B307C7">
        <w:rPr>
          <w:rFonts w:hint="eastAsia"/>
        </w:rPr>
        <w:t>2</w:t>
      </w:r>
      <w:r w:rsidR="00B307C7">
        <w:rPr>
          <w:rFonts w:hint="eastAsia"/>
        </w:rPr>
        <w:t>）</w:t>
      </w:r>
      <w:r w:rsidR="00B307C7">
        <w:rPr>
          <w:rFonts w:hint="eastAsia"/>
        </w:rPr>
        <w:t xml:space="preserve"> </w:t>
      </w:r>
      <w:r w:rsidR="00BA2C51">
        <w:rPr>
          <w:rFonts w:hint="eastAsia"/>
        </w:rPr>
        <w:t>初始时，将当前节点入栈，出栈时就直接打印该节点，然后</w:t>
      </w:r>
      <w:r w:rsidR="00B307C7">
        <w:rPr>
          <w:rFonts w:hint="eastAsia"/>
        </w:rPr>
        <w:t>将当前节点的右孩子和左孩子分别入栈</w:t>
      </w:r>
      <w:r w:rsidR="00BA2C51">
        <w:rPr>
          <w:rFonts w:hint="eastAsia"/>
        </w:rPr>
        <w:t>。</w:t>
      </w:r>
    </w:p>
    <w:p w:rsidR="00B307C7" w:rsidRDefault="00250824" w:rsidP="0063439C">
      <w:pPr>
        <w:pStyle w:val="a0"/>
        <w:numPr>
          <w:ilvl w:val="0"/>
          <w:numId w:val="32"/>
        </w:numPr>
        <w:spacing w:before="120"/>
        <w:ind w:firstLineChars="0"/>
      </w:pPr>
      <w:r>
        <w:rPr>
          <w:rFonts w:hint="eastAsia"/>
        </w:rPr>
        <w:t>Morris Traversal</w:t>
      </w:r>
      <w:r>
        <w:rPr>
          <w:rFonts w:hint="eastAsia"/>
        </w:rPr>
        <w:t>，和中序遍历算法一样，唯一的区别就是打印的时机，</w:t>
      </w:r>
      <w:r w:rsidR="00C94818">
        <w:rPr>
          <w:rFonts w:hint="eastAsia"/>
        </w:rPr>
        <w:t>前序遍历的打印时机在当前节点确定后。而中序遍历的打印时间为左子树访问完成之后。</w:t>
      </w:r>
    </w:p>
    <w:p w:rsidR="00FF3FF9" w:rsidRPr="0063439C" w:rsidRDefault="00FF3FF9" w:rsidP="00FF3FF9">
      <w:pPr>
        <w:pStyle w:val="a0"/>
        <w:spacing w:before="120"/>
        <w:ind w:left="780" w:firstLineChars="0" w:firstLine="0"/>
      </w:pPr>
      <w:r>
        <w:rPr>
          <w:rFonts w:hint="eastAsia"/>
        </w:rPr>
        <w:t>参考资料：</w:t>
      </w:r>
      <w:hyperlink r:id="rId16" w:history="1">
        <w:r w:rsidRPr="0097026F">
          <w:rPr>
            <w:rStyle w:val="a6"/>
          </w:rPr>
          <w:t>http://www.cnblogs.com/AnnieKim/archive/2013/06/15/morristraversal.html</w:t>
        </w:r>
      </w:hyperlink>
      <w:r>
        <w:rPr>
          <w:rFonts w:hint="eastAsia"/>
        </w:rPr>
        <w:t xml:space="preserve"> </w:t>
      </w:r>
    </w:p>
    <w:p w:rsidR="0038186E" w:rsidRDefault="0038186E" w:rsidP="009907AA">
      <w:pPr>
        <w:pStyle w:val="3"/>
        <w:spacing w:before="120" w:after="120"/>
      </w:pPr>
      <w:r>
        <w:rPr>
          <w:rFonts w:hint="eastAsia"/>
        </w:rPr>
        <w:t>后续遍历</w:t>
      </w:r>
    </w:p>
    <w:p w:rsidR="007A6CA9" w:rsidRDefault="007A6CA9" w:rsidP="007A6CA9">
      <w:pPr>
        <w:pStyle w:val="a0"/>
        <w:numPr>
          <w:ilvl w:val="0"/>
          <w:numId w:val="33"/>
        </w:numPr>
        <w:spacing w:before="120"/>
        <w:ind w:firstLineChars="0"/>
      </w:pPr>
      <w:r>
        <w:rPr>
          <w:rFonts w:hint="eastAsia"/>
        </w:rPr>
        <w:t>递归</w:t>
      </w:r>
    </w:p>
    <w:p w:rsidR="007A6CA9" w:rsidRDefault="007A6CA9" w:rsidP="007A6CA9">
      <w:pPr>
        <w:pStyle w:val="a0"/>
        <w:numPr>
          <w:ilvl w:val="0"/>
          <w:numId w:val="33"/>
        </w:numPr>
        <w:spacing w:before="120"/>
        <w:ind w:firstLineChars="0"/>
      </w:pPr>
      <w:r>
        <w:rPr>
          <w:rFonts w:hint="eastAsia"/>
        </w:rPr>
        <w:t>直接使用栈来辅助</w:t>
      </w:r>
      <w:r w:rsidR="003E0E0B">
        <w:rPr>
          <w:rFonts w:hint="eastAsia"/>
        </w:rPr>
        <w:t>。</w:t>
      </w:r>
      <w:r w:rsidR="003E0E0B" w:rsidRPr="003E0E0B">
        <w:t>后序遍历结点的访问顺序是：左儿子</w:t>
      </w:r>
      <w:r w:rsidR="003E0E0B" w:rsidRPr="003E0E0B">
        <w:t xml:space="preserve"> -&gt; </w:t>
      </w:r>
      <w:r w:rsidR="003E0E0B" w:rsidRPr="003E0E0B">
        <w:t>右儿子</w:t>
      </w:r>
      <w:r w:rsidR="003E0E0B" w:rsidRPr="003E0E0B">
        <w:t xml:space="preserve"> -&gt; </w:t>
      </w:r>
      <w:r w:rsidR="003E0E0B" w:rsidRPr="003E0E0B">
        <w:t>自己。那么一个结点需要两种情况下才能够输出：第一，它已经是叶子结点；第二，它不是叶子结点，但是它的儿子已经输出过。那么基于此我们只需要记录一下当前输出的结点即可。对于一个新的结点，如果它不是叶子结点，儿子也没有访问，那么就需要将它的右儿子，左儿子压入。</w:t>
      </w:r>
    </w:p>
    <w:p w:rsidR="007A6CA9" w:rsidRDefault="007A6CA9" w:rsidP="007A6CA9">
      <w:pPr>
        <w:pStyle w:val="a0"/>
        <w:numPr>
          <w:ilvl w:val="0"/>
          <w:numId w:val="33"/>
        </w:numPr>
        <w:spacing w:before="120"/>
        <w:ind w:firstLineChars="0"/>
      </w:pPr>
      <w:r>
        <w:rPr>
          <w:rFonts w:hint="eastAsia"/>
        </w:rPr>
        <w:t>通过前序遍历来转换。</w:t>
      </w:r>
      <w:r w:rsidR="0055507D">
        <w:rPr>
          <w:rFonts w:hint="eastAsia"/>
        </w:rPr>
        <w:t>遍历顺序为</w:t>
      </w:r>
      <w:r w:rsidR="0055507D">
        <w:rPr>
          <w:rFonts w:hint="eastAsia"/>
        </w:rPr>
        <w:t>LRC,(LRC)</w:t>
      </w:r>
      <w:r w:rsidR="0055507D" w:rsidRPr="0055507D">
        <w:rPr>
          <w:rFonts w:hint="eastAsia"/>
          <w:vertAlign w:val="superscript"/>
        </w:rPr>
        <w:t>T</w:t>
      </w:r>
      <w:r w:rsidR="0055507D">
        <w:rPr>
          <w:rFonts w:hint="eastAsia"/>
        </w:rPr>
        <w:t xml:space="preserve"> = C</w:t>
      </w:r>
      <w:r w:rsidR="0055507D" w:rsidRPr="0055507D">
        <w:rPr>
          <w:rFonts w:hint="eastAsia"/>
          <w:vertAlign w:val="superscript"/>
        </w:rPr>
        <w:t>T</w:t>
      </w:r>
      <w:r w:rsidR="0055507D">
        <w:rPr>
          <w:rFonts w:hint="eastAsia"/>
        </w:rPr>
        <w:t>R</w:t>
      </w:r>
      <w:r w:rsidR="0055507D" w:rsidRPr="0055507D">
        <w:rPr>
          <w:rFonts w:hint="eastAsia"/>
          <w:vertAlign w:val="superscript"/>
        </w:rPr>
        <w:t>T</w:t>
      </w:r>
      <w:r w:rsidR="0055507D">
        <w:rPr>
          <w:rFonts w:hint="eastAsia"/>
        </w:rPr>
        <w:t>L</w:t>
      </w:r>
      <w:r w:rsidR="0055507D" w:rsidRPr="0055507D">
        <w:rPr>
          <w:rFonts w:hint="eastAsia"/>
          <w:vertAlign w:val="superscript"/>
        </w:rPr>
        <w:t>T</w:t>
      </w:r>
      <w:r w:rsidR="0055507D">
        <w:rPr>
          <w:rFonts w:hint="eastAsia"/>
        </w:rPr>
        <w:t>,</w:t>
      </w:r>
      <w:r w:rsidR="0055507D">
        <w:rPr>
          <w:rFonts w:hint="eastAsia"/>
        </w:rPr>
        <w:t>这样就转化为了前序遍历。所以后续遍历是前序遍历</w:t>
      </w:r>
      <w:r w:rsidR="0055507D">
        <w:rPr>
          <w:rFonts w:hint="eastAsia"/>
        </w:rPr>
        <w:t>CRL</w:t>
      </w:r>
      <w:r w:rsidR="0055507D">
        <w:rPr>
          <w:rFonts w:hint="eastAsia"/>
        </w:rPr>
        <w:t>的转置。</w:t>
      </w:r>
      <w:r w:rsidR="006D6099">
        <w:rPr>
          <w:rFonts w:hint="eastAsia"/>
        </w:rPr>
        <w:t>而前序遍历一方面可以使用栈来辅助，另一方面，也可以使用线索。</w:t>
      </w:r>
    </w:p>
    <w:p w:rsidR="00592C6A" w:rsidRPr="007A6CA9" w:rsidRDefault="00592C6A" w:rsidP="00592C6A">
      <w:pPr>
        <w:pStyle w:val="a0"/>
        <w:spacing w:before="120"/>
        <w:ind w:left="780" w:firstLineChars="0" w:firstLine="0"/>
      </w:pPr>
      <w:r>
        <w:rPr>
          <w:rFonts w:hint="eastAsia"/>
        </w:rPr>
        <w:t>参考资料：</w:t>
      </w:r>
      <w:hyperlink r:id="rId17" w:history="1">
        <w:r w:rsidRPr="0097026F">
          <w:rPr>
            <w:rStyle w:val="a6"/>
          </w:rPr>
          <w:t>http://www.cnblogs.com/changchengxiao/p/3416402.html</w:t>
        </w:r>
      </w:hyperlink>
      <w:r>
        <w:rPr>
          <w:rFonts w:hint="eastAsia"/>
        </w:rPr>
        <w:t xml:space="preserve"> </w:t>
      </w:r>
    </w:p>
    <w:p w:rsidR="00895339" w:rsidRDefault="00895339" w:rsidP="00036D83">
      <w:pPr>
        <w:pStyle w:val="1"/>
        <w:spacing w:before="240" w:after="240"/>
      </w:pPr>
      <w:r>
        <w:rPr>
          <w:rFonts w:hint="eastAsia"/>
        </w:rPr>
        <w:t>二分搜索的一些小技巧</w:t>
      </w:r>
    </w:p>
    <w:p w:rsidR="00F0758E" w:rsidRDefault="00B00D26" w:rsidP="00B00D26">
      <w:pPr>
        <w:pStyle w:val="a0"/>
        <w:numPr>
          <w:ilvl w:val="0"/>
          <w:numId w:val="34"/>
        </w:numPr>
        <w:spacing w:before="120"/>
        <w:ind w:firstLineChars="0"/>
      </w:pPr>
      <w:r>
        <w:t>M</w:t>
      </w:r>
      <w:r>
        <w:rPr>
          <w:rFonts w:hint="eastAsia"/>
        </w:rPr>
        <w:t>id</w:t>
      </w:r>
      <w:r>
        <w:rPr>
          <w:rFonts w:hint="eastAsia"/>
        </w:rPr>
        <w:t>的计算。</w:t>
      </w:r>
    </w:p>
    <w:p w:rsidR="00B00D26" w:rsidRDefault="00B00D26" w:rsidP="00B00D26">
      <w:pPr>
        <w:pStyle w:val="a0"/>
        <w:spacing w:before="120"/>
        <w:ind w:left="780" w:firstLineChars="0" w:firstLine="0"/>
      </w:pPr>
      <w:r>
        <w:t xml:space="preserve">mid </w:t>
      </w:r>
      <w:r>
        <w:rPr>
          <w:rFonts w:hint="eastAsia"/>
        </w:rPr>
        <w:t>一般选取为</w:t>
      </w:r>
      <w:r>
        <w:t xml:space="preserve"> (l+r)/2</w:t>
      </w:r>
      <w:r>
        <w:rPr>
          <w:rFonts w:hint="eastAsia"/>
        </w:rPr>
        <w:t>，或</w:t>
      </w:r>
      <w:r>
        <w:rPr>
          <w:rFonts w:hint="eastAsia"/>
        </w:rPr>
        <w:t>(l+r+1)/2.</w:t>
      </w:r>
      <w:r>
        <w:rPr>
          <w:rFonts w:hint="eastAsia"/>
        </w:rPr>
        <w:t>何时取为</w:t>
      </w:r>
      <w:r>
        <w:rPr>
          <w:rFonts w:hint="eastAsia"/>
        </w:rPr>
        <w:t>(l+r)/2? (l+r)/2</w:t>
      </w:r>
      <w:r>
        <w:rPr>
          <w:rFonts w:hint="eastAsia"/>
        </w:rPr>
        <w:t>是取在左边的中点的。如果判断条件中有</w:t>
      </w:r>
      <w:r>
        <w:rPr>
          <w:rFonts w:hint="eastAsia"/>
        </w:rPr>
        <w:t>l = mid</w:t>
      </w:r>
      <w:r>
        <w:rPr>
          <w:rFonts w:hint="eastAsia"/>
        </w:rPr>
        <w:t>，当</w:t>
      </w:r>
      <w:r>
        <w:rPr>
          <w:rFonts w:hint="eastAsia"/>
        </w:rPr>
        <w:t>r-l == 1</w:t>
      </w:r>
      <w:r>
        <w:rPr>
          <w:rFonts w:hint="eastAsia"/>
        </w:rPr>
        <w:t>时，</w:t>
      </w:r>
      <w:r>
        <w:rPr>
          <w:rFonts w:hint="eastAsia"/>
        </w:rPr>
        <w:t>l</w:t>
      </w:r>
      <w:r>
        <w:rPr>
          <w:rFonts w:hint="eastAsia"/>
        </w:rPr>
        <w:t>的值将不会改变，范围无法缩小，此时会进入死循环，所以在选取</w:t>
      </w:r>
      <w:r>
        <w:rPr>
          <w:rFonts w:hint="eastAsia"/>
        </w:rPr>
        <w:t>mid</w:t>
      </w:r>
      <w:r>
        <w:rPr>
          <w:rFonts w:hint="eastAsia"/>
        </w:rPr>
        <w:t>时要取在右边的中点，即</w:t>
      </w:r>
      <w:r>
        <w:rPr>
          <w:rFonts w:hint="eastAsia"/>
        </w:rPr>
        <w:t>mid=(l+r+1)/2.</w:t>
      </w:r>
    </w:p>
    <w:p w:rsidR="00B00D26" w:rsidRDefault="00581229" w:rsidP="00B00D26">
      <w:pPr>
        <w:pStyle w:val="a0"/>
        <w:numPr>
          <w:ilvl w:val="0"/>
          <w:numId w:val="34"/>
        </w:numPr>
        <w:spacing w:before="120"/>
        <w:ind w:firstLineChars="0"/>
      </w:pPr>
      <w:r>
        <w:rPr>
          <w:rFonts w:hint="eastAsia"/>
        </w:rPr>
        <w:t>如果没有等于</w:t>
      </w:r>
      <w:r>
        <w:rPr>
          <w:rFonts w:hint="eastAsia"/>
        </w:rPr>
        <w:t>val</w:t>
      </w:r>
      <w:r>
        <w:rPr>
          <w:rFonts w:hint="eastAsia"/>
        </w:rPr>
        <w:t>值的，就选取第一个大于</w:t>
      </w:r>
      <w:r>
        <w:rPr>
          <w:rFonts w:hint="eastAsia"/>
        </w:rPr>
        <w:t>val</w:t>
      </w:r>
      <w:r>
        <w:rPr>
          <w:rFonts w:hint="eastAsia"/>
        </w:rPr>
        <w:t>的。</w:t>
      </w:r>
    </w:p>
    <w:p w:rsidR="009F2722" w:rsidRDefault="009F2722" w:rsidP="009F2722">
      <w:pPr>
        <w:pStyle w:val="a0"/>
        <w:spacing w:before="120"/>
        <w:ind w:left="780" w:firstLineChars="0" w:firstLine="0"/>
      </w:pPr>
      <w:r>
        <w:rPr>
          <w:rFonts w:hint="eastAsia"/>
        </w:rPr>
        <w:t>如果有等于</w:t>
      </w:r>
      <w:r>
        <w:rPr>
          <w:rFonts w:hint="eastAsia"/>
        </w:rPr>
        <w:t>val</w:t>
      </w:r>
      <w:r>
        <w:rPr>
          <w:rFonts w:hint="eastAsia"/>
        </w:rPr>
        <w:t>的就返回了。如果没有</w:t>
      </w:r>
      <w:r w:rsidR="000155C8">
        <w:rPr>
          <w:rFonts w:hint="eastAsia"/>
        </w:rPr>
        <w:t>，就会返回一个比它大的，最后会有</w:t>
      </w:r>
      <w:r w:rsidR="000155C8">
        <w:rPr>
          <w:rFonts w:hint="eastAsia"/>
        </w:rPr>
        <w:t>l==r</w:t>
      </w:r>
      <w:r w:rsidR="000155C8">
        <w:rPr>
          <w:rFonts w:hint="eastAsia"/>
        </w:rPr>
        <w:t>的情况，在这个情况下，不知道当前</w:t>
      </w:r>
      <w:r w:rsidR="000155C8">
        <w:rPr>
          <w:rFonts w:hint="eastAsia"/>
        </w:rPr>
        <w:t>num[l]</w:t>
      </w:r>
      <w:r w:rsidR="000155C8">
        <w:rPr>
          <w:rFonts w:hint="eastAsia"/>
        </w:rPr>
        <w:t>是大于它的；但是接下来的情况是</w:t>
      </w:r>
      <w:r w:rsidR="000155C8">
        <w:rPr>
          <w:rFonts w:hint="eastAsia"/>
        </w:rPr>
        <w:t>l-r == 1.</w:t>
      </w:r>
      <w:r w:rsidR="000155C8">
        <w:rPr>
          <w:rFonts w:hint="eastAsia"/>
        </w:rPr>
        <w:t>这个时候，</w:t>
      </w:r>
      <w:r w:rsidR="000155C8">
        <w:rPr>
          <w:rFonts w:hint="eastAsia"/>
        </w:rPr>
        <w:t>l</w:t>
      </w:r>
      <w:r w:rsidR="000155C8">
        <w:rPr>
          <w:rFonts w:hint="eastAsia"/>
        </w:rPr>
        <w:t>在右边，</w:t>
      </w:r>
      <w:r w:rsidR="000155C8">
        <w:rPr>
          <w:rFonts w:hint="eastAsia"/>
        </w:rPr>
        <w:t>r</w:t>
      </w:r>
      <w:r w:rsidR="000155C8">
        <w:rPr>
          <w:rFonts w:hint="eastAsia"/>
        </w:rPr>
        <w:t>在左边。必然会有</w:t>
      </w:r>
      <w:r w:rsidR="000155C8">
        <w:rPr>
          <w:rFonts w:hint="eastAsia"/>
        </w:rPr>
        <w:t>l</w:t>
      </w:r>
      <w:r w:rsidR="000155C8">
        <w:rPr>
          <w:rFonts w:hint="eastAsia"/>
        </w:rPr>
        <w:t>所对应的就是大于</w:t>
      </w:r>
      <w:r w:rsidR="000155C8">
        <w:rPr>
          <w:rFonts w:hint="eastAsia"/>
        </w:rPr>
        <w:t>val</w:t>
      </w:r>
      <w:r w:rsidR="000155C8">
        <w:rPr>
          <w:rFonts w:hint="eastAsia"/>
        </w:rPr>
        <w:t>的索引。</w:t>
      </w:r>
    </w:p>
    <w:p w:rsidR="006F4F0C" w:rsidRDefault="006F4F0C" w:rsidP="009F2722">
      <w:pPr>
        <w:pStyle w:val="a0"/>
        <w:spacing w:before="120"/>
        <w:ind w:left="780" w:firstLineChars="0" w:firstLine="0"/>
      </w:pPr>
      <w:r>
        <w:rPr>
          <w:rFonts w:hint="eastAsia"/>
        </w:rPr>
        <w:t>所以有</w:t>
      </w:r>
      <w:r>
        <w:rPr>
          <w:rFonts w:hint="eastAsia"/>
        </w:rPr>
        <w:t>while(l &lt;= r) {</w:t>
      </w:r>
      <w:r>
        <w:t>…</w:t>
      </w:r>
      <w:r>
        <w:rPr>
          <w:rFonts w:hint="eastAsia"/>
        </w:rPr>
        <w:t>} return l;</w:t>
      </w:r>
    </w:p>
    <w:p w:rsidR="00AF4218" w:rsidRPr="00F0758E" w:rsidRDefault="00AF4218" w:rsidP="00AA6FA8">
      <w:pPr>
        <w:pStyle w:val="a0"/>
        <w:tabs>
          <w:tab w:val="left" w:pos="8364"/>
        </w:tabs>
        <w:spacing w:before="120"/>
        <w:ind w:left="780" w:firstLineChars="0" w:firstLine="0"/>
      </w:pPr>
      <w:r>
        <w:rPr>
          <w:rFonts w:hint="eastAsia"/>
        </w:rPr>
        <w:t>同理，对于选取离他最近的小于</w:t>
      </w:r>
      <w:r>
        <w:rPr>
          <w:rFonts w:hint="eastAsia"/>
        </w:rPr>
        <w:t>val</w:t>
      </w:r>
      <w:r>
        <w:rPr>
          <w:rFonts w:hint="eastAsia"/>
        </w:rPr>
        <w:t>的就返回</w:t>
      </w:r>
      <w:r>
        <w:rPr>
          <w:rFonts w:hint="eastAsia"/>
        </w:rPr>
        <w:t>r</w:t>
      </w:r>
      <w:r>
        <w:rPr>
          <w:rFonts w:hint="eastAsia"/>
        </w:rPr>
        <w:t>。</w:t>
      </w:r>
    </w:p>
    <w:p w:rsidR="00036D83" w:rsidRDefault="00036D83" w:rsidP="00036D83">
      <w:pPr>
        <w:pStyle w:val="1"/>
        <w:spacing w:before="240" w:after="240"/>
      </w:pPr>
      <w:r>
        <w:rPr>
          <w:rFonts w:hint="eastAsia"/>
        </w:rPr>
        <w:lastRenderedPageBreak/>
        <w:t>额外知识点</w:t>
      </w:r>
    </w:p>
    <w:p w:rsidR="00036D83" w:rsidRDefault="00036D83" w:rsidP="00036D83">
      <w:pPr>
        <w:pStyle w:val="2"/>
        <w:spacing w:before="120" w:after="120"/>
      </w:pPr>
      <w:r>
        <w:rPr>
          <w:rFonts w:hint="eastAsia"/>
        </w:rPr>
        <w:t>牛顿迭代法求平方根</w:t>
      </w:r>
    </w:p>
    <w:p w:rsidR="00036D83" w:rsidRPr="00036D83" w:rsidRDefault="00036D83" w:rsidP="00036D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line="315" w:lineRule="atLeast"/>
        <w:ind w:firstLineChars="0" w:firstLine="360"/>
        <w:jc w:val="left"/>
        <w:rPr>
          <w:rFonts w:ascii="宋体" w:hAnsi="宋体" w:cs="宋体"/>
          <w:color w:val="000000"/>
          <w:kern w:val="0"/>
          <w:sz w:val="18"/>
          <w:szCs w:val="18"/>
        </w:rPr>
      </w:pPr>
      <w:r w:rsidRPr="00036D83">
        <w:rPr>
          <w:rFonts w:ascii="宋体" w:hAnsi="宋体" w:cs="宋体"/>
          <w:color w:val="0000FF"/>
          <w:kern w:val="0"/>
          <w:sz w:val="18"/>
          <w:szCs w:val="18"/>
        </w:rPr>
        <w:t>double</w:t>
      </w:r>
      <w:r w:rsidRPr="00036D83">
        <w:rPr>
          <w:rFonts w:ascii="宋体" w:hAnsi="宋体" w:cs="宋体"/>
          <w:color w:val="000000"/>
          <w:kern w:val="0"/>
          <w:sz w:val="18"/>
          <w:szCs w:val="18"/>
        </w:rPr>
        <w:t xml:space="preserve"> sqr(</w:t>
      </w:r>
      <w:r w:rsidRPr="00036D83">
        <w:rPr>
          <w:rFonts w:ascii="宋体" w:hAnsi="宋体" w:cs="宋体"/>
          <w:color w:val="0000FF"/>
          <w:kern w:val="0"/>
          <w:sz w:val="18"/>
          <w:szCs w:val="18"/>
        </w:rPr>
        <w:t>double</w:t>
      </w:r>
      <w:r w:rsidRPr="00036D83">
        <w:rPr>
          <w:rFonts w:ascii="宋体" w:hAnsi="宋体" w:cs="宋体"/>
          <w:color w:val="000000"/>
          <w:kern w:val="0"/>
          <w:sz w:val="18"/>
          <w:szCs w:val="18"/>
        </w:rPr>
        <w:t xml:space="preserve"> n) </w:t>
      </w:r>
    </w:p>
    <w:p w:rsidR="00036D83" w:rsidRPr="00036D83" w:rsidRDefault="00036D83" w:rsidP="00036D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line="315" w:lineRule="atLeast"/>
        <w:ind w:firstLineChars="0" w:firstLine="0"/>
        <w:jc w:val="left"/>
        <w:rPr>
          <w:rFonts w:ascii="宋体" w:hAnsi="宋体" w:cs="宋体"/>
          <w:color w:val="000000"/>
          <w:kern w:val="0"/>
          <w:sz w:val="18"/>
          <w:szCs w:val="18"/>
        </w:rPr>
      </w:pPr>
      <w:r>
        <w:rPr>
          <w:rFonts w:ascii="宋体" w:hAnsi="宋体" w:cs="宋体" w:hint="eastAsia"/>
          <w:color w:val="000000"/>
          <w:kern w:val="0"/>
          <w:sz w:val="18"/>
          <w:szCs w:val="18"/>
        </w:rPr>
        <w:t xml:space="preserve">    </w:t>
      </w:r>
      <w:r w:rsidRPr="00036D83">
        <w:rPr>
          <w:rFonts w:ascii="宋体" w:hAnsi="宋体" w:cs="宋体"/>
          <w:color w:val="000000"/>
          <w:kern w:val="0"/>
          <w:sz w:val="18"/>
          <w:szCs w:val="18"/>
        </w:rPr>
        <w:t>{</w:t>
      </w:r>
    </w:p>
    <w:p w:rsidR="00036D83" w:rsidRPr="00036D83" w:rsidRDefault="00036D83" w:rsidP="00036D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line="315" w:lineRule="atLeast"/>
        <w:ind w:firstLineChars="0" w:firstLine="0"/>
        <w:jc w:val="left"/>
        <w:rPr>
          <w:rFonts w:ascii="宋体" w:hAnsi="宋体" w:cs="宋体"/>
          <w:color w:val="000000"/>
          <w:kern w:val="0"/>
          <w:sz w:val="18"/>
          <w:szCs w:val="18"/>
        </w:rPr>
      </w:pPr>
      <w:r w:rsidRPr="00036D83">
        <w:rPr>
          <w:rFonts w:ascii="宋体" w:hAnsi="宋体" w:cs="宋体"/>
          <w:color w:val="000000"/>
          <w:kern w:val="0"/>
          <w:sz w:val="18"/>
          <w:szCs w:val="18"/>
        </w:rPr>
        <w:t xml:space="preserve">    </w:t>
      </w:r>
      <w:r w:rsidRPr="00036D83">
        <w:rPr>
          <w:rFonts w:ascii="宋体" w:hAnsi="宋体" w:cs="宋体"/>
          <w:color w:val="0000FF"/>
          <w:kern w:val="0"/>
          <w:sz w:val="18"/>
          <w:szCs w:val="18"/>
        </w:rPr>
        <w:t>double</w:t>
      </w:r>
      <w:r w:rsidRPr="00036D83">
        <w:rPr>
          <w:rFonts w:ascii="宋体" w:hAnsi="宋体" w:cs="宋体"/>
          <w:color w:val="000000"/>
          <w:kern w:val="0"/>
          <w:sz w:val="18"/>
          <w:szCs w:val="18"/>
        </w:rPr>
        <w:t xml:space="preserve"> k = </w:t>
      </w:r>
      <w:r w:rsidRPr="00036D83">
        <w:rPr>
          <w:rFonts w:ascii="宋体" w:hAnsi="宋体" w:cs="宋体"/>
          <w:color w:val="800080"/>
          <w:kern w:val="0"/>
          <w:sz w:val="18"/>
          <w:szCs w:val="18"/>
        </w:rPr>
        <w:t>1.0</w:t>
      </w:r>
      <w:r w:rsidRPr="00036D83">
        <w:rPr>
          <w:rFonts w:ascii="宋体" w:hAnsi="宋体" w:cs="宋体"/>
          <w:color w:val="000000"/>
          <w:kern w:val="0"/>
          <w:sz w:val="18"/>
          <w:szCs w:val="18"/>
        </w:rPr>
        <w:t xml:space="preserve">;             </w:t>
      </w:r>
      <w:r w:rsidRPr="00036D83">
        <w:rPr>
          <w:rFonts w:ascii="宋体" w:hAnsi="宋体" w:cs="宋体"/>
          <w:color w:val="008000"/>
          <w:kern w:val="0"/>
          <w:sz w:val="18"/>
          <w:szCs w:val="18"/>
        </w:rPr>
        <w:t xml:space="preserve">//可任取 </w:t>
      </w:r>
    </w:p>
    <w:p w:rsidR="00036D83" w:rsidRPr="00036D83" w:rsidRDefault="00036D83" w:rsidP="00036D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line="315" w:lineRule="atLeast"/>
        <w:ind w:firstLineChars="0" w:firstLine="0"/>
        <w:jc w:val="left"/>
        <w:rPr>
          <w:rFonts w:ascii="宋体" w:hAnsi="宋体" w:cs="宋体"/>
          <w:color w:val="000000"/>
          <w:kern w:val="0"/>
          <w:sz w:val="18"/>
          <w:szCs w:val="18"/>
        </w:rPr>
      </w:pPr>
      <w:r w:rsidRPr="00036D83">
        <w:rPr>
          <w:rFonts w:ascii="宋体" w:hAnsi="宋体" w:cs="宋体"/>
          <w:color w:val="000000"/>
          <w:kern w:val="0"/>
          <w:sz w:val="18"/>
          <w:szCs w:val="18"/>
        </w:rPr>
        <w:t xml:space="preserve">    </w:t>
      </w:r>
      <w:r w:rsidRPr="00036D83">
        <w:rPr>
          <w:rFonts w:ascii="宋体" w:hAnsi="宋体" w:cs="宋体"/>
          <w:color w:val="0000FF"/>
          <w:kern w:val="0"/>
          <w:sz w:val="18"/>
          <w:szCs w:val="18"/>
        </w:rPr>
        <w:t>while</w:t>
      </w:r>
      <w:r w:rsidRPr="00036D83">
        <w:rPr>
          <w:rFonts w:ascii="宋体" w:hAnsi="宋体" w:cs="宋体"/>
          <w:color w:val="000000"/>
          <w:kern w:val="0"/>
          <w:sz w:val="18"/>
          <w:szCs w:val="18"/>
        </w:rPr>
        <w:t>(fabs(k*k-n)&gt;1e-</w:t>
      </w:r>
      <w:r w:rsidRPr="00036D83">
        <w:rPr>
          <w:rFonts w:ascii="宋体" w:hAnsi="宋体" w:cs="宋体"/>
          <w:color w:val="800080"/>
          <w:kern w:val="0"/>
          <w:sz w:val="18"/>
          <w:szCs w:val="18"/>
        </w:rPr>
        <w:t>9</w:t>
      </w:r>
      <w:r w:rsidRPr="00036D83">
        <w:rPr>
          <w:rFonts w:ascii="宋体" w:hAnsi="宋体" w:cs="宋体"/>
          <w:color w:val="000000"/>
          <w:kern w:val="0"/>
          <w:sz w:val="18"/>
          <w:szCs w:val="18"/>
        </w:rPr>
        <w:t xml:space="preserve">)     </w:t>
      </w:r>
      <w:r w:rsidRPr="00036D83">
        <w:rPr>
          <w:rFonts w:ascii="宋体" w:hAnsi="宋体" w:cs="宋体"/>
          <w:color w:val="008000"/>
          <w:kern w:val="0"/>
          <w:sz w:val="18"/>
          <w:szCs w:val="18"/>
        </w:rPr>
        <w:t xml:space="preserve">//double不能用==比较 </w:t>
      </w:r>
    </w:p>
    <w:p w:rsidR="00036D83" w:rsidRPr="00036D83" w:rsidRDefault="00036D83" w:rsidP="00036D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line="315" w:lineRule="atLeast"/>
        <w:ind w:firstLineChars="0" w:firstLine="0"/>
        <w:jc w:val="left"/>
        <w:rPr>
          <w:rFonts w:ascii="宋体" w:hAnsi="宋体" w:cs="宋体"/>
          <w:color w:val="000000"/>
          <w:kern w:val="0"/>
          <w:sz w:val="18"/>
          <w:szCs w:val="18"/>
        </w:rPr>
      </w:pPr>
      <w:r w:rsidRPr="00036D83">
        <w:rPr>
          <w:rFonts w:ascii="宋体" w:hAnsi="宋体" w:cs="宋体"/>
          <w:color w:val="000000"/>
          <w:kern w:val="0"/>
          <w:sz w:val="18"/>
          <w:szCs w:val="18"/>
        </w:rPr>
        <w:t xml:space="preserve">    { </w:t>
      </w:r>
    </w:p>
    <w:p w:rsidR="00036D83" w:rsidRPr="00036D83" w:rsidRDefault="00036D83" w:rsidP="00036D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line="315" w:lineRule="atLeast"/>
        <w:ind w:firstLineChars="0" w:firstLine="0"/>
        <w:jc w:val="left"/>
        <w:rPr>
          <w:rFonts w:ascii="宋体" w:hAnsi="宋体" w:cs="宋体"/>
          <w:color w:val="000000"/>
          <w:kern w:val="0"/>
          <w:sz w:val="18"/>
          <w:szCs w:val="18"/>
        </w:rPr>
      </w:pPr>
      <w:r w:rsidRPr="00036D83">
        <w:rPr>
          <w:rFonts w:ascii="宋体" w:hAnsi="宋体" w:cs="宋体"/>
          <w:color w:val="000000"/>
          <w:kern w:val="0"/>
          <w:sz w:val="18"/>
          <w:szCs w:val="18"/>
        </w:rPr>
        <w:t xml:space="preserve">        k=(k+n/k)/</w:t>
      </w:r>
      <w:r w:rsidRPr="00036D83">
        <w:rPr>
          <w:rFonts w:ascii="宋体" w:hAnsi="宋体" w:cs="宋体"/>
          <w:color w:val="800080"/>
          <w:kern w:val="0"/>
          <w:sz w:val="18"/>
          <w:szCs w:val="18"/>
        </w:rPr>
        <w:t>2</w:t>
      </w:r>
      <w:r w:rsidRPr="00036D83">
        <w:rPr>
          <w:rFonts w:ascii="宋体" w:hAnsi="宋体" w:cs="宋体"/>
          <w:color w:val="000000"/>
          <w:kern w:val="0"/>
          <w:sz w:val="18"/>
          <w:szCs w:val="18"/>
        </w:rPr>
        <w:t xml:space="preserve">; </w:t>
      </w:r>
    </w:p>
    <w:p w:rsidR="00036D83" w:rsidRPr="00036D83" w:rsidRDefault="00036D83" w:rsidP="00036D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line="315" w:lineRule="atLeast"/>
        <w:ind w:firstLineChars="0" w:firstLine="0"/>
        <w:jc w:val="left"/>
        <w:rPr>
          <w:rFonts w:ascii="宋体" w:hAnsi="宋体" w:cs="宋体"/>
          <w:color w:val="000000"/>
          <w:kern w:val="0"/>
          <w:sz w:val="18"/>
          <w:szCs w:val="18"/>
        </w:rPr>
      </w:pPr>
      <w:r w:rsidRPr="00036D83">
        <w:rPr>
          <w:rFonts w:ascii="宋体" w:hAnsi="宋体" w:cs="宋体"/>
          <w:color w:val="000000"/>
          <w:kern w:val="0"/>
          <w:sz w:val="18"/>
          <w:szCs w:val="18"/>
        </w:rPr>
        <w:t xml:space="preserve">    } </w:t>
      </w:r>
    </w:p>
    <w:p w:rsidR="00036D83" w:rsidRPr="00036D83" w:rsidRDefault="00036D83" w:rsidP="00036D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line="315" w:lineRule="atLeast"/>
        <w:ind w:firstLineChars="0" w:firstLine="0"/>
        <w:jc w:val="left"/>
        <w:rPr>
          <w:rFonts w:ascii="宋体" w:hAnsi="宋体" w:cs="宋体"/>
          <w:color w:val="000000"/>
          <w:kern w:val="0"/>
          <w:sz w:val="18"/>
          <w:szCs w:val="18"/>
        </w:rPr>
      </w:pPr>
      <w:r w:rsidRPr="00036D83">
        <w:rPr>
          <w:rFonts w:ascii="宋体" w:hAnsi="宋体" w:cs="宋体"/>
          <w:color w:val="000000"/>
          <w:kern w:val="0"/>
          <w:sz w:val="18"/>
          <w:szCs w:val="18"/>
        </w:rPr>
        <w:t xml:space="preserve">    </w:t>
      </w:r>
      <w:r w:rsidRPr="00036D83">
        <w:rPr>
          <w:rFonts w:ascii="宋体" w:hAnsi="宋体" w:cs="宋体"/>
          <w:color w:val="0000FF"/>
          <w:kern w:val="0"/>
          <w:sz w:val="18"/>
          <w:szCs w:val="18"/>
        </w:rPr>
        <w:t>return</w:t>
      </w:r>
      <w:r w:rsidRPr="00036D83">
        <w:rPr>
          <w:rFonts w:ascii="宋体" w:hAnsi="宋体" w:cs="宋体"/>
          <w:color w:val="000000"/>
          <w:kern w:val="0"/>
          <w:sz w:val="18"/>
          <w:szCs w:val="18"/>
        </w:rPr>
        <w:t xml:space="preserve"> k; </w:t>
      </w:r>
    </w:p>
    <w:p w:rsidR="00036D83" w:rsidRPr="00036D83" w:rsidRDefault="00036D83" w:rsidP="00036D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line="315" w:lineRule="atLeast"/>
        <w:ind w:firstLineChars="0" w:firstLine="360"/>
        <w:jc w:val="left"/>
        <w:rPr>
          <w:rFonts w:ascii="宋体" w:hAnsi="宋体" w:cs="宋体"/>
          <w:color w:val="000000"/>
          <w:kern w:val="0"/>
          <w:sz w:val="18"/>
          <w:szCs w:val="18"/>
        </w:rPr>
      </w:pPr>
      <w:r w:rsidRPr="00036D83">
        <w:rPr>
          <w:rFonts w:ascii="宋体" w:hAnsi="宋体" w:cs="宋体"/>
          <w:color w:val="000000"/>
          <w:kern w:val="0"/>
          <w:sz w:val="18"/>
          <w:szCs w:val="18"/>
        </w:rPr>
        <w:t>}</w:t>
      </w:r>
    </w:p>
    <w:p w:rsidR="00036D83" w:rsidRPr="00036D83" w:rsidRDefault="00036D83" w:rsidP="00036D83">
      <w:pPr>
        <w:pStyle w:val="a0"/>
        <w:spacing w:before="120"/>
      </w:pPr>
    </w:p>
    <w:sectPr w:rsidR="00036D83" w:rsidRPr="00036D83" w:rsidSect="00567E09">
      <w:headerReference w:type="even" r:id="rId18"/>
      <w:headerReference w:type="default" r:id="rId19"/>
      <w:footerReference w:type="even" r:id="rId20"/>
      <w:footerReference w:type="default" r:id="rId21"/>
      <w:headerReference w:type="first" r:id="rId22"/>
      <w:footerReference w:type="first" r:id="rId23"/>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85D" w:rsidRDefault="00A4085D" w:rsidP="00BF4AED">
      <w:pPr>
        <w:spacing w:before="120"/>
        <w:ind w:firstLine="420"/>
      </w:pPr>
      <w:r>
        <w:separator/>
      </w:r>
    </w:p>
  </w:endnote>
  <w:endnote w:type="continuationSeparator" w:id="1">
    <w:p w:rsidR="00A4085D" w:rsidRDefault="00A4085D" w:rsidP="00BF4AED">
      <w:pPr>
        <w:spacing w:before="120"/>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1EE" w:rsidRDefault="008871EE">
    <w:pPr>
      <w:spacing w:before="120"/>
      <w:ind w:firstLine="420"/>
    </w:pPr>
    <w:r>
      <w:c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1EE" w:rsidRDefault="00FB6CD5" w:rsidP="00567E09">
    <w:pPr>
      <w:pStyle w:val="a8"/>
      <w:spacing w:before="120"/>
      <w:ind w:firstLineChars="0" w:firstLine="0"/>
    </w:pPr>
    <w:r>
      <w:rPr>
        <w:noProof/>
      </w:rPr>
      <w:pict>
        <v:shapetype id="_x0000_t32" coordsize="21600,21600" o:spt="32" o:oned="t" path="m,l21600,21600e" filled="f">
          <v:path arrowok="t" fillok="f" o:connecttype="none"/>
          <o:lock v:ext="edit" shapetype="t"/>
        </v:shapetype>
        <v:shape id="_x0000_s2051" type="#_x0000_t32" style="position:absolute;margin-left:.8pt;margin-top:-3.9pt;width:430.8pt;height:0;z-index:251664384;v-text-anchor:middle" o:connectortype="straight" strokecolor="black [3213]" strokeweight=".25pt">
          <v:shadow color="#7f7f7f [1601]" opacity=".5" offset="-6pt,6pt"/>
        </v:shape>
      </w:pict>
    </w:r>
    <w:r>
      <w:rPr>
        <w:noProof/>
      </w:rPr>
      <w:pict>
        <v:shapetype id="_x0000_t202" coordsize="21600,21600" o:spt="202" path="m,l,21600r21600,l21600,xe">
          <v:stroke joinstyle="miter"/>
          <v:path gradientshapeok="t" o:connecttype="rect"/>
        </v:shapetype>
        <v:shape id="_x0000_s2050" type="#_x0000_t202" style="position:absolute;margin-left:.8pt;margin-top:-8.1pt;width:49.8pt;height:20.65pt;z-index:251663360;v-text-anchor:middle" strokecolor="white [3212]">
          <v:textbox style="mso-next-textbox:#_x0000_s2050" inset="0,0,0,0">
            <w:txbxContent>
              <w:p w:rsidR="008871EE" w:rsidRPr="000B197C" w:rsidRDefault="008871EE" w:rsidP="00567E09">
                <w:pPr>
                  <w:spacing w:before="120"/>
                  <w:ind w:firstLineChars="0" w:firstLine="0"/>
                  <w:jc w:val="left"/>
                  <w:rPr>
                    <w:rFonts w:asciiTheme="minorHAnsi" w:hAnsiTheme="minorHAnsi" w:cstheme="minorHAnsi"/>
                  </w:rPr>
                </w:pPr>
                <w:r w:rsidRPr="000B197C">
                  <w:rPr>
                    <w:rFonts w:asciiTheme="minorHAnsi" w:cstheme="minorHAnsi"/>
                  </w:rPr>
                  <w:t>第</w:t>
                </w:r>
                <w:r w:rsidRPr="000B197C">
                  <w:rPr>
                    <w:rFonts w:asciiTheme="minorHAnsi" w:hAnsiTheme="minorHAnsi" w:cstheme="minorHAnsi"/>
                  </w:rPr>
                  <w:t xml:space="preserve"> -</w:t>
                </w:r>
                <w:r w:rsidR="00FB6CD5" w:rsidRPr="000B197C">
                  <w:rPr>
                    <w:rFonts w:asciiTheme="minorHAnsi" w:hAnsiTheme="minorHAnsi" w:cstheme="minorHAnsi"/>
                  </w:rPr>
                  <w:fldChar w:fldCharType="begin"/>
                </w:r>
                <w:r w:rsidRPr="000B197C">
                  <w:rPr>
                    <w:rFonts w:asciiTheme="minorHAnsi" w:hAnsiTheme="minorHAnsi" w:cstheme="minorHAnsi"/>
                  </w:rPr>
                  <w:instrText xml:space="preserve"> PAGE  \* Arabic  \* MERGEFORMAT </w:instrText>
                </w:r>
                <w:r w:rsidR="00FB6CD5" w:rsidRPr="000B197C">
                  <w:rPr>
                    <w:rFonts w:asciiTheme="minorHAnsi" w:hAnsiTheme="minorHAnsi" w:cstheme="minorHAnsi"/>
                  </w:rPr>
                  <w:fldChar w:fldCharType="separate"/>
                </w:r>
                <w:r w:rsidR="00111DFC">
                  <w:rPr>
                    <w:rFonts w:asciiTheme="minorHAnsi" w:hAnsiTheme="minorHAnsi" w:cstheme="minorHAnsi"/>
                    <w:noProof/>
                  </w:rPr>
                  <w:t>3</w:t>
                </w:r>
                <w:r w:rsidR="00FB6CD5" w:rsidRPr="000B197C">
                  <w:rPr>
                    <w:rFonts w:asciiTheme="minorHAnsi" w:hAnsiTheme="minorHAnsi" w:cstheme="minorHAnsi"/>
                  </w:rPr>
                  <w:fldChar w:fldCharType="end"/>
                </w:r>
                <w:r w:rsidRPr="000B197C">
                  <w:rPr>
                    <w:rFonts w:asciiTheme="minorHAnsi" w:hAnsiTheme="minorHAnsi" w:cstheme="minorHAnsi"/>
                  </w:rPr>
                  <w:t xml:space="preserve">- </w:t>
                </w:r>
                <w:r w:rsidRPr="000B197C">
                  <w:rPr>
                    <w:rFonts w:asciiTheme="minorHAnsi" w:cstheme="minorHAnsi"/>
                  </w:rPr>
                  <w:t>页</w:t>
                </w:r>
              </w:p>
            </w:txbxContent>
          </v:textbox>
        </v:shape>
      </w:pict>
    </w:r>
    <w:r>
      <w:rPr>
        <w:noProof/>
      </w:rPr>
      <w:pict>
        <v:shape id="_x0000_s2049" type="#_x0000_t202" style="position:absolute;margin-left:375.3pt;margin-top:-8.1pt;width:56.3pt;height:20.65pt;z-index:251662336;v-text-anchor:middle" strokecolor="white [3212]">
          <v:textbox style="mso-next-textbox:#_x0000_s2049" inset="0,0,0,0">
            <w:txbxContent>
              <w:p w:rsidR="008871EE" w:rsidRPr="000B197C" w:rsidRDefault="008871EE" w:rsidP="00567E09">
                <w:pPr>
                  <w:spacing w:before="120"/>
                  <w:ind w:firstLineChars="0" w:firstLine="0"/>
                  <w:jc w:val="right"/>
                  <w:rPr>
                    <w:rFonts w:asciiTheme="minorHAnsi" w:hAnsiTheme="minorHAnsi" w:cstheme="minorHAnsi"/>
                  </w:rPr>
                </w:pPr>
                <w:r w:rsidRPr="000B197C">
                  <w:rPr>
                    <w:rFonts w:asciiTheme="minorHAnsi" w:cstheme="minorHAnsi"/>
                  </w:rPr>
                  <w:t>共</w:t>
                </w:r>
                <w:r w:rsidRPr="000B197C">
                  <w:rPr>
                    <w:rFonts w:asciiTheme="minorHAnsi" w:hAnsiTheme="minorHAnsi" w:cstheme="minorHAnsi"/>
                  </w:rPr>
                  <w:t xml:space="preserve"> -</w:t>
                </w:r>
                <w:fldSimple w:instr=" NUMPAGES   \* MERGEFORMAT ">
                  <w:r w:rsidR="00111DFC" w:rsidRPr="00111DFC">
                    <w:rPr>
                      <w:rFonts w:asciiTheme="minorHAnsi" w:hAnsiTheme="minorHAnsi" w:cstheme="minorHAnsi"/>
                      <w:noProof/>
                    </w:rPr>
                    <w:t>5</w:t>
                  </w:r>
                </w:fldSimple>
                <w:r w:rsidRPr="000B197C">
                  <w:rPr>
                    <w:rFonts w:asciiTheme="minorHAnsi" w:hAnsiTheme="minorHAnsi" w:cstheme="minorHAnsi"/>
                  </w:rPr>
                  <w:t xml:space="preserve">- </w:t>
                </w:r>
                <w:r w:rsidRPr="000B197C">
                  <w:rPr>
                    <w:rFonts w:asciiTheme="minorHAnsi" w:cstheme="minorHAnsi"/>
                  </w:rPr>
                  <w:t>页</w:t>
                </w:r>
              </w:p>
            </w:txbxContent>
          </v:textbox>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1EE" w:rsidRDefault="008871EE" w:rsidP="00567E09">
    <w:pPr>
      <w:pStyle w:val="a8"/>
      <w:spacing w:before="120"/>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85D" w:rsidRDefault="00A4085D" w:rsidP="00BF4AED">
      <w:pPr>
        <w:spacing w:before="120"/>
        <w:ind w:firstLine="420"/>
      </w:pPr>
      <w:r>
        <w:separator/>
      </w:r>
    </w:p>
  </w:footnote>
  <w:footnote w:type="continuationSeparator" w:id="1">
    <w:p w:rsidR="00A4085D" w:rsidRDefault="00A4085D" w:rsidP="00BF4AED">
      <w:pPr>
        <w:spacing w:before="120"/>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1EE" w:rsidRDefault="008871EE" w:rsidP="00567E09">
    <w:pPr>
      <w:pStyle w:val="a4"/>
      <w:spacing w:before="120"/>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1EE" w:rsidRPr="00373A2B" w:rsidRDefault="008871EE" w:rsidP="00567E09">
    <w:pPr>
      <w:pStyle w:val="a4"/>
      <w:tabs>
        <w:tab w:val="clear" w:pos="8306"/>
        <w:tab w:val="right" w:pos="8647"/>
      </w:tabs>
      <w:spacing w:before="120"/>
      <w:ind w:rightChars="-3" w:right="-6" w:firstLine="360"/>
      <w:jc w:val="right"/>
      <w:rPr>
        <w:rFonts w:asciiTheme="minorHAnsi" w:hAnsiTheme="minorHAnsi" w:cstheme="minorHAnsi"/>
        <w:szCs w:val="21"/>
      </w:rPr>
    </w:pPr>
    <w:r w:rsidRPr="00373A2B">
      <w:rPr>
        <w:rFonts w:asciiTheme="minorHAnsi" w:hAnsiTheme="minorHAnsi" w:cstheme="minorHAnsi"/>
        <w:noProof/>
        <w:szCs w:val="21"/>
      </w:rPr>
      <w:drawing>
        <wp:anchor distT="0" distB="0" distL="114300" distR="114300" simplePos="0" relativeHeight="251660288" behindDoc="0" locked="0" layoutInCell="1" allowOverlap="1">
          <wp:simplePos x="0" y="0"/>
          <wp:positionH relativeFrom="column">
            <wp:posOffset>-73325</wp:posOffset>
          </wp:positionH>
          <wp:positionV relativeFrom="paragraph">
            <wp:posOffset>34506</wp:posOffset>
          </wp:positionV>
          <wp:extent cx="957533" cy="241540"/>
          <wp:effectExtent l="0" t="0" r="0" b="0"/>
          <wp:wrapNone/>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957533" cy="241540"/>
                  </a:xfrm>
                  <a:prstGeom prst="rect">
                    <a:avLst/>
                  </a:prstGeom>
                  <a:noFill/>
                  <a:ln w="9525">
                    <a:noFill/>
                    <a:miter lim="800000"/>
                    <a:headEnd/>
                    <a:tailEnd/>
                  </a:ln>
                  <a:effectLst>
                    <a:outerShdw sx="1000" sy="1000" algn="ctr" rotWithShape="0">
                      <a:schemeClr val="bg1"/>
                    </a:outerShdw>
                  </a:effectLst>
                </pic:spPr>
              </pic:pic>
            </a:graphicData>
          </a:graphic>
        </wp:anchor>
      </w:drawing>
    </w:r>
    <w:fldSimple w:instr=" FILENAME   \* MERGEFORMAT ">
      <w:r w:rsidR="002C0984" w:rsidRPr="002C0984">
        <w:rPr>
          <w:rFonts w:asciiTheme="minorHAnsi" w:hAnsiTheme="minorHAnsi" w:cstheme="minorHAnsi" w:hint="eastAsia"/>
          <w:noProof/>
          <w:szCs w:val="21"/>
        </w:rPr>
        <w:t>文档</w:t>
      </w:r>
      <w:r w:rsidR="002C0984">
        <w:rPr>
          <w:rFonts w:hint="eastAsia"/>
          <w:noProof/>
        </w:rPr>
        <w:t xml:space="preserve"> 1</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1EE" w:rsidRDefault="008871EE" w:rsidP="00567E09">
    <w:pPr>
      <w:pStyle w:val="a4"/>
      <w:spacing w:before="120"/>
      <w:ind w:firstLine="360"/>
      <w:jc w:val="right"/>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-36195</wp:posOffset>
          </wp:positionV>
          <wp:extent cx="571500" cy="381000"/>
          <wp:effectExtent l="19050" t="0" r="0" b="0"/>
          <wp:wrapNone/>
          <wp:docPr id="1" name="图片 1"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
                  <pic:cNvPicPr>
                    <a:picLocks noChangeAspect="1" noChangeArrowheads="1"/>
                  </pic:cNvPicPr>
                </pic:nvPicPr>
                <pic:blipFill>
                  <a:blip r:embed="rId1"/>
                  <a:srcRect/>
                  <a:stretch>
                    <a:fillRect/>
                  </a:stretch>
                </pic:blipFill>
                <pic:spPr bwMode="auto">
                  <a:xfrm>
                    <a:off x="0" y="0"/>
                    <a:ext cx="571500" cy="381000"/>
                  </a:xfrm>
                  <a:prstGeom prst="rect">
                    <a:avLst/>
                  </a:prstGeom>
                  <a:noFill/>
                </pic:spPr>
              </pic:pic>
            </a:graphicData>
          </a:graphic>
        </wp:anchor>
      </w:drawing>
    </w:r>
    <w:r>
      <w:rPr>
        <w:rFonts w:hint="eastAsia"/>
      </w:rPr>
      <w:t>YOM1.0项目文档说明</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02FB8"/>
    <w:multiLevelType w:val="hybridMultilevel"/>
    <w:tmpl w:val="B2227214"/>
    <w:lvl w:ilvl="0" w:tplc="F1B0AF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5041880"/>
    <w:multiLevelType w:val="hybridMultilevel"/>
    <w:tmpl w:val="926CA49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53B6B66"/>
    <w:multiLevelType w:val="hybridMultilevel"/>
    <w:tmpl w:val="52969B36"/>
    <w:lvl w:ilvl="0" w:tplc="DC600D2C">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55A0436"/>
    <w:multiLevelType w:val="hybridMultilevel"/>
    <w:tmpl w:val="BE6A708E"/>
    <w:lvl w:ilvl="0" w:tplc="29FACF20">
      <w:start w:val="1"/>
      <w:numFmt w:val="decimal"/>
      <w:lvlText w:val="（%1）"/>
      <w:lvlJc w:val="left"/>
      <w:pPr>
        <w:ind w:left="1365" w:hanging="94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AC14AC0"/>
    <w:multiLevelType w:val="hybridMultilevel"/>
    <w:tmpl w:val="E438F4D0"/>
    <w:lvl w:ilvl="0" w:tplc="7D40A242">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8D420C5"/>
    <w:multiLevelType w:val="hybridMultilevel"/>
    <w:tmpl w:val="BE6A708E"/>
    <w:lvl w:ilvl="0" w:tplc="29FACF20">
      <w:start w:val="1"/>
      <w:numFmt w:val="decimal"/>
      <w:lvlText w:val="（%1）"/>
      <w:lvlJc w:val="left"/>
      <w:pPr>
        <w:ind w:left="1365" w:hanging="94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E22AD4"/>
    <w:multiLevelType w:val="hybridMultilevel"/>
    <w:tmpl w:val="6E96DAA8"/>
    <w:lvl w:ilvl="0" w:tplc="186897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E724356"/>
    <w:multiLevelType w:val="hybridMultilevel"/>
    <w:tmpl w:val="F16E9F7C"/>
    <w:lvl w:ilvl="0" w:tplc="26CE1E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00C1359"/>
    <w:multiLevelType w:val="hybridMultilevel"/>
    <w:tmpl w:val="EEDE7CA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43B1276"/>
    <w:multiLevelType w:val="hybridMultilevel"/>
    <w:tmpl w:val="CDD87F32"/>
    <w:lvl w:ilvl="0" w:tplc="7D40A242">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2CEC1DF5"/>
    <w:multiLevelType w:val="hybridMultilevel"/>
    <w:tmpl w:val="F6CA25A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313E47A8"/>
    <w:multiLevelType w:val="hybridMultilevel"/>
    <w:tmpl w:val="51E4323A"/>
    <w:lvl w:ilvl="0" w:tplc="7D40A24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2620A39"/>
    <w:multiLevelType w:val="hybridMultilevel"/>
    <w:tmpl w:val="DFC87D66"/>
    <w:lvl w:ilvl="0" w:tplc="7D40A24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697749A"/>
    <w:multiLevelType w:val="hybridMultilevel"/>
    <w:tmpl w:val="52969B36"/>
    <w:lvl w:ilvl="0" w:tplc="DC600D2C">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6BA3FF4"/>
    <w:multiLevelType w:val="hybridMultilevel"/>
    <w:tmpl w:val="97A8B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7EF7961"/>
    <w:multiLevelType w:val="hybridMultilevel"/>
    <w:tmpl w:val="7EC8669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C4F7177"/>
    <w:multiLevelType w:val="hybridMultilevel"/>
    <w:tmpl w:val="0F103046"/>
    <w:lvl w:ilvl="0" w:tplc="8C6438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2FC1161"/>
    <w:multiLevelType w:val="hybridMultilevel"/>
    <w:tmpl w:val="BBEC06CC"/>
    <w:lvl w:ilvl="0" w:tplc="8EC49BAC">
      <w:start w:val="1"/>
      <w:numFmt w:val="decimal"/>
      <w:lvlText w:val="%1."/>
      <w:lvlJc w:val="left"/>
      <w:pPr>
        <w:ind w:left="36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45E7C5D"/>
    <w:multiLevelType w:val="hybridMultilevel"/>
    <w:tmpl w:val="926CA49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10739FC"/>
    <w:multiLevelType w:val="hybridMultilevel"/>
    <w:tmpl w:val="78C6A1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4F044EF"/>
    <w:multiLevelType w:val="hybridMultilevel"/>
    <w:tmpl w:val="755A6062"/>
    <w:lvl w:ilvl="0" w:tplc="B4E899EC">
      <w:start w:val="1"/>
      <w:numFmt w:val="decimal"/>
      <w:lvlText w:val="%1."/>
      <w:lvlJc w:val="left"/>
      <w:pPr>
        <w:ind w:left="721" w:hanging="36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21">
    <w:nsid w:val="57342671"/>
    <w:multiLevelType w:val="hybridMultilevel"/>
    <w:tmpl w:val="2040C0C0"/>
    <w:lvl w:ilvl="0" w:tplc="58646A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C5A400F"/>
    <w:multiLevelType w:val="hybridMultilevel"/>
    <w:tmpl w:val="7A3A7FD4"/>
    <w:lvl w:ilvl="0" w:tplc="04090017">
      <w:start w:val="1"/>
      <w:numFmt w:val="chineseCountingThousand"/>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815311C"/>
    <w:multiLevelType w:val="hybridMultilevel"/>
    <w:tmpl w:val="5BF685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6C595AA2"/>
    <w:multiLevelType w:val="hybridMultilevel"/>
    <w:tmpl w:val="78C6A1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DE41C88"/>
    <w:multiLevelType w:val="hybridMultilevel"/>
    <w:tmpl w:val="6DA48F64"/>
    <w:lvl w:ilvl="0" w:tplc="7D40A24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F50256B"/>
    <w:multiLevelType w:val="multilevel"/>
    <w:tmpl w:val="0150A432"/>
    <w:lvl w:ilvl="0">
      <w:start w:val="1"/>
      <w:numFmt w:val="decimal"/>
      <w:pStyle w:val="1"/>
      <w:lvlText w:val="%1"/>
      <w:lvlJc w:val="left"/>
      <w:pPr>
        <w:tabs>
          <w:tab w:val="num" w:pos="438"/>
        </w:tabs>
        <w:ind w:left="438" w:hanging="432"/>
      </w:pPr>
    </w:lvl>
    <w:lvl w:ilvl="1">
      <w:start w:val="1"/>
      <w:numFmt w:val="decimal"/>
      <w:pStyle w:val="2"/>
      <w:lvlText w:val="%1.%2"/>
      <w:lvlJc w:val="left"/>
      <w:pPr>
        <w:tabs>
          <w:tab w:val="num" w:pos="582"/>
        </w:tabs>
        <w:ind w:left="582" w:hanging="576"/>
      </w:pPr>
      <w:rPr>
        <w:rFonts w:hint="default"/>
      </w:rPr>
    </w:lvl>
    <w:lvl w:ilvl="2">
      <w:start w:val="1"/>
      <w:numFmt w:val="decimal"/>
      <w:pStyle w:val="3"/>
      <w:lvlText w:val="%1.%2.%3"/>
      <w:lvlJc w:val="left"/>
      <w:pPr>
        <w:tabs>
          <w:tab w:val="num" w:pos="868"/>
        </w:tabs>
        <w:ind w:left="868" w:hanging="720"/>
      </w:pPr>
    </w:lvl>
    <w:lvl w:ilvl="3">
      <w:start w:val="1"/>
      <w:numFmt w:val="decimal"/>
      <w:pStyle w:val="4"/>
      <w:lvlText w:val="%1.%2.%3.%4"/>
      <w:lvlJc w:val="left"/>
      <w:pPr>
        <w:tabs>
          <w:tab w:val="num" w:pos="870"/>
        </w:tabs>
        <w:ind w:left="870" w:hanging="864"/>
      </w:pPr>
    </w:lvl>
    <w:lvl w:ilvl="4">
      <w:start w:val="1"/>
      <w:numFmt w:val="decimal"/>
      <w:pStyle w:val="5"/>
      <w:lvlText w:val="%1.%2.%3.%4.%5"/>
      <w:lvlJc w:val="left"/>
      <w:pPr>
        <w:tabs>
          <w:tab w:val="num" w:pos="1014"/>
        </w:tabs>
        <w:ind w:left="1014" w:hanging="1008"/>
      </w:pPr>
    </w:lvl>
    <w:lvl w:ilvl="5">
      <w:start w:val="1"/>
      <w:numFmt w:val="decimal"/>
      <w:pStyle w:val="6"/>
      <w:lvlText w:val="%1.%2.%3.%4.%5.%6"/>
      <w:lvlJc w:val="left"/>
      <w:pPr>
        <w:tabs>
          <w:tab w:val="num" w:pos="1158"/>
        </w:tabs>
        <w:ind w:left="1158" w:hanging="1152"/>
      </w:pPr>
    </w:lvl>
    <w:lvl w:ilvl="6">
      <w:start w:val="1"/>
      <w:numFmt w:val="decimal"/>
      <w:pStyle w:val="7"/>
      <w:lvlText w:val="%1.%2.%3.%4.%5.%6.%7"/>
      <w:lvlJc w:val="left"/>
      <w:pPr>
        <w:tabs>
          <w:tab w:val="num" w:pos="1302"/>
        </w:tabs>
        <w:ind w:left="1302" w:hanging="1296"/>
      </w:pPr>
    </w:lvl>
    <w:lvl w:ilvl="7">
      <w:start w:val="1"/>
      <w:numFmt w:val="decimal"/>
      <w:pStyle w:val="8"/>
      <w:lvlText w:val="%1.%2.%3.%4.%5.%6.%7.%8"/>
      <w:lvlJc w:val="left"/>
      <w:pPr>
        <w:tabs>
          <w:tab w:val="num" w:pos="1446"/>
        </w:tabs>
        <w:ind w:left="1446" w:hanging="1440"/>
      </w:pPr>
    </w:lvl>
    <w:lvl w:ilvl="8">
      <w:start w:val="1"/>
      <w:numFmt w:val="decimal"/>
      <w:pStyle w:val="9"/>
      <w:lvlText w:val="%1.%2.%3.%4.%5.%6.%7.%8.%9"/>
      <w:lvlJc w:val="left"/>
      <w:pPr>
        <w:tabs>
          <w:tab w:val="num" w:pos="1590"/>
        </w:tabs>
        <w:ind w:left="1590" w:hanging="1584"/>
      </w:pPr>
    </w:lvl>
  </w:abstractNum>
  <w:abstractNum w:abstractNumId="27">
    <w:nsid w:val="77764998"/>
    <w:multiLevelType w:val="hybridMultilevel"/>
    <w:tmpl w:val="25DE2918"/>
    <w:lvl w:ilvl="0" w:tplc="FA088904">
      <w:start w:val="1"/>
      <w:numFmt w:val="decimal"/>
      <w:lvlText w:val="定义%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7A82E37"/>
    <w:multiLevelType w:val="hybridMultilevel"/>
    <w:tmpl w:val="78C6A1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FD42F55"/>
    <w:multiLevelType w:val="hybridMultilevel"/>
    <w:tmpl w:val="4D10F400"/>
    <w:lvl w:ilvl="0" w:tplc="55589B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6"/>
  </w:num>
  <w:num w:numId="2">
    <w:abstractNumId w:val="10"/>
  </w:num>
  <w:num w:numId="3">
    <w:abstractNumId w:val="4"/>
  </w:num>
  <w:num w:numId="4">
    <w:abstractNumId w:val="11"/>
  </w:num>
  <w:num w:numId="5">
    <w:abstractNumId w:val="18"/>
  </w:num>
  <w:num w:numId="6">
    <w:abstractNumId w:val="13"/>
  </w:num>
  <w:num w:numId="7">
    <w:abstractNumId w:val="9"/>
  </w:num>
  <w:num w:numId="8">
    <w:abstractNumId w:val="22"/>
  </w:num>
  <w:num w:numId="9">
    <w:abstractNumId w:val="27"/>
  </w:num>
  <w:num w:numId="10">
    <w:abstractNumId w:val="5"/>
  </w:num>
  <w:num w:numId="11">
    <w:abstractNumId w:val="26"/>
  </w:num>
  <w:num w:numId="12">
    <w:abstractNumId w:val="26"/>
  </w:num>
  <w:num w:numId="13">
    <w:abstractNumId w:val="14"/>
  </w:num>
  <w:num w:numId="14">
    <w:abstractNumId w:val="8"/>
  </w:num>
  <w:num w:numId="15">
    <w:abstractNumId w:val="28"/>
  </w:num>
  <w:num w:numId="16">
    <w:abstractNumId w:val="26"/>
  </w:num>
  <w:num w:numId="17">
    <w:abstractNumId w:val="19"/>
  </w:num>
  <w:num w:numId="18">
    <w:abstractNumId w:val="24"/>
  </w:num>
  <w:num w:numId="19">
    <w:abstractNumId w:val="26"/>
  </w:num>
  <w:num w:numId="20">
    <w:abstractNumId w:val="15"/>
  </w:num>
  <w:num w:numId="21">
    <w:abstractNumId w:val="2"/>
  </w:num>
  <w:num w:numId="22">
    <w:abstractNumId w:val="1"/>
  </w:num>
  <w:num w:numId="23">
    <w:abstractNumId w:val="23"/>
  </w:num>
  <w:num w:numId="24">
    <w:abstractNumId w:val="3"/>
  </w:num>
  <w:num w:numId="25">
    <w:abstractNumId w:val="12"/>
  </w:num>
  <w:num w:numId="26">
    <w:abstractNumId w:val="25"/>
  </w:num>
  <w:num w:numId="27">
    <w:abstractNumId w:val="16"/>
  </w:num>
  <w:num w:numId="28">
    <w:abstractNumId w:val="6"/>
  </w:num>
  <w:num w:numId="29">
    <w:abstractNumId w:val="20"/>
  </w:num>
  <w:num w:numId="30">
    <w:abstractNumId w:val="17"/>
  </w:num>
  <w:num w:numId="31">
    <w:abstractNumId w:val="0"/>
  </w:num>
  <w:num w:numId="32">
    <w:abstractNumId w:val="29"/>
  </w:num>
  <w:num w:numId="33">
    <w:abstractNumId w:val="21"/>
  </w:num>
  <w:num w:numId="34">
    <w:abstractNumId w:val="7"/>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163842"/>
    <o:shapelayout v:ext="edit">
      <o:idmap v:ext="edit" data="2"/>
      <o:rules v:ext="edit">
        <o:r id="V:Rule2" type="connector" idref="#_x0000_s2051"/>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558B"/>
    <w:rsid w:val="00000F28"/>
    <w:rsid w:val="000025CA"/>
    <w:rsid w:val="0000577B"/>
    <w:rsid w:val="000101DA"/>
    <w:rsid w:val="000109BB"/>
    <w:rsid w:val="00012D25"/>
    <w:rsid w:val="0001355D"/>
    <w:rsid w:val="00013F2C"/>
    <w:rsid w:val="0001417B"/>
    <w:rsid w:val="00014C4A"/>
    <w:rsid w:val="000155C8"/>
    <w:rsid w:val="00016928"/>
    <w:rsid w:val="00017092"/>
    <w:rsid w:val="00017884"/>
    <w:rsid w:val="00020435"/>
    <w:rsid w:val="00021FB5"/>
    <w:rsid w:val="00022A01"/>
    <w:rsid w:val="00025353"/>
    <w:rsid w:val="00025A48"/>
    <w:rsid w:val="00025B5F"/>
    <w:rsid w:val="00026AF4"/>
    <w:rsid w:val="00036D83"/>
    <w:rsid w:val="00036EF7"/>
    <w:rsid w:val="000375C6"/>
    <w:rsid w:val="0004103D"/>
    <w:rsid w:val="00041B75"/>
    <w:rsid w:val="0004430A"/>
    <w:rsid w:val="0004548D"/>
    <w:rsid w:val="00046AD1"/>
    <w:rsid w:val="000470D2"/>
    <w:rsid w:val="00047F3B"/>
    <w:rsid w:val="0005287F"/>
    <w:rsid w:val="00053F27"/>
    <w:rsid w:val="000542BA"/>
    <w:rsid w:val="000557D5"/>
    <w:rsid w:val="0006129F"/>
    <w:rsid w:val="00061362"/>
    <w:rsid w:val="00061A05"/>
    <w:rsid w:val="00061BC4"/>
    <w:rsid w:val="000629EA"/>
    <w:rsid w:val="00063D8E"/>
    <w:rsid w:val="00065613"/>
    <w:rsid w:val="00066BA3"/>
    <w:rsid w:val="00070BAA"/>
    <w:rsid w:val="00072849"/>
    <w:rsid w:val="00072ECA"/>
    <w:rsid w:val="000733CC"/>
    <w:rsid w:val="00074E34"/>
    <w:rsid w:val="00080030"/>
    <w:rsid w:val="0008160A"/>
    <w:rsid w:val="0008224D"/>
    <w:rsid w:val="00083CD0"/>
    <w:rsid w:val="00085118"/>
    <w:rsid w:val="00085524"/>
    <w:rsid w:val="0008581D"/>
    <w:rsid w:val="00085A2D"/>
    <w:rsid w:val="00085D5C"/>
    <w:rsid w:val="00087879"/>
    <w:rsid w:val="0008790F"/>
    <w:rsid w:val="00087D82"/>
    <w:rsid w:val="00092817"/>
    <w:rsid w:val="00093891"/>
    <w:rsid w:val="000938A3"/>
    <w:rsid w:val="00093AD4"/>
    <w:rsid w:val="00096028"/>
    <w:rsid w:val="00096F7B"/>
    <w:rsid w:val="000972B0"/>
    <w:rsid w:val="000A2E80"/>
    <w:rsid w:val="000A519C"/>
    <w:rsid w:val="000A6D35"/>
    <w:rsid w:val="000A78B1"/>
    <w:rsid w:val="000B0B6D"/>
    <w:rsid w:val="000B13AA"/>
    <w:rsid w:val="000B1708"/>
    <w:rsid w:val="000B197C"/>
    <w:rsid w:val="000B390A"/>
    <w:rsid w:val="000B697D"/>
    <w:rsid w:val="000B7A6A"/>
    <w:rsid w:val="000C0611"/>
    <w:rsid w:val="000C2516"/>
    <w:rsid w:val="000C3A99"/>
    <w:rsid w:val="000C4830"/>
    <w:rsid w:val="000C4F06"/>
    <w:rsid w:val="000C71DC"/>
    <w:rsid w:val="000D07B8"/>
    <w:rsid w:val="000D2166"/>
    <w:rsid w:val="000D2A3E"/>
    <w:rsid w:val="000D3667"/>
    <w:rsid w:val="000D382D"/>
    <w:rsid w:val="000D40C3"/>
    <w:rsid w:val="000D43DB"/>
    <w:rsid w:val="000D47FB"/>
    <w:rsid w:val="000D6C0B"/>
    <w:rsid w:val="000D6DA7"/>
    <w:rsid w:val="000D785B"/>
    <w:rsid w:val="000E0440"/>
    <w:rsid w:val="000E176A"/>
    <w:rsid w:val="000E2382"/>
    <w:rsid w:val="000E30ED"/>
    <w:rsid w:val="000E667F"/>
    <w:rsid w:val="000F1B9A"/>
    <w:rsid w:val="000F2FC7"/>
    <w:rsid w:val="000F6E29"/>
    <w:rsid w:val="000F7674"/>
    <w:rsid w:val="000F78BE"/>
    <w:rsid w:val="001007FA"/>
    <w:rsid w:val="00101081"/>
    <w:rsid w:val="00103F8A"/>
    <w:rsid w:val="00105A8A"/>
    <w:rsid w:val="00105B4A"/>
    <w:rsid w:val="00106F8D"/>
    <w:rsid w:val="001108BF"/>
    <w:rsid w:val="00110951"/>
    <w:rsid w:val="00110D5C"/>
    <w:rsid w:val="00111DFC"/>
    <w:rsid w:val="0011233D"/>
    <w:rsid w:val="00112557"/>
    <w:rsid w:val="00112D1D"/>
    <w:rsid w:val="001209F7"/>
    <w:rsid w:val="00121975"/>
    <w:rsid w:val="00121E73"/>
    <w:rsid w:val="00122DBB"/>
    <w:rsid w:val="00123501"/>
    <w:rsid w:val="001257E4"/>
    <w:rsid w:val="001274CC"/>
    <w:rsid w:val="001307B5"/>
    <w:rsid w:val="00131A18"/>
    <w:rsid w:val="00131AC0"/>
    <w:rsid w:val="001328CC"/>
    <w:rsid w:val="00132F46"/>
    <w:rsid w:val="001336FB"/>
    <w:rsid w:val="00135653"/>
    <w:rsid w:val="00136BD7"/>
    <w:rsid w:val="00136DE6"/>
    <w:rsid w:val="001371C8"/>
    <w:rsid w:val="00137335"/>
    <w:rsid w:val="00137CD8"/>
    <w:rsid w:val="001441BC"/>
    <w:rsid w:val="001442FA"/>
    <w:rsid w:val="00144AB4"/>
    <w:rsid w:val="0014513A"/>
    <w:rsid w:val="00145D3A"/>
    <w:rsid w:val="00150FD7"/>
    <w:rsid w:val="001548D9"/>
    <w:rsid w:val="00154BF3"/>
    <w:rsid w:val="00155E98"/>
    <w:rsid w:val="00160274"/>
    <w:rsid w:val="001602E8"/>
    <w:rsid w:val="00160753"/>
    <w:rsid w:val="00161330"/>
    <w:rsid w:val="00162F21"/>
    <w:rsid w:val="00163F7D"/>
    <w:rsid w:val="00165D62"/>
    <w:rsid w:val="00166E4E"/>
    <w:rsid w:val="00172111"/>
    <w:rsid w:val="00172789"/>
    <w:rsid w:val="001748DF"/>
    <w:rsid w:val="00176080"/>
    <w:rsid w:val="001777BF"/>
    <w:rsid w:val="00177C63"/>
    <w:rsid w:val="00181522"/>
    <w:rsid w:val="00183668"/>
    <w:rsid w:val="00183BA4"/>
    <w:rsid w:val="00183DC0"/>
    <w:rsid w:val="00184488"/>
    <w:rsid w:val="00187181"/>
    <w:rsid w:val="001876F3"/>
    <w:rsid w:val="00187B39"/>
    <w:rsid w:val="00187FEC"/>
    <w:rsid w:val="001907B8"/>
    <w:rsid w:val="00190A7F"/>
    <w:rsid w:val="001915F7"/>
    <w:rsid w:val="00191C88"/>
    <w:rsid w:val="001934DC"/>
    <w:rsid w:val="001943F5"/>
    <w:rsid w:val="001948D0"/>
    <w:rsid w:val="00195E90"/>
    <w:rsid w:val="00197123"/>
    <w:rsid w:val="0019736D"/>
    <w:rsid w:val="001A01A7"/>
    <w:rsid w:val="001A19E1"/>
    <w:rsid w:val="001A2BFB"/>
    <w:rsid w:val="001A3ACE"/>
    <w:rsid w:val="001A43AB"/>
    <w:rsid w:val="001A5B2B"/>
    <w:rsid w:val="001A68D6"/>
    <w:rsid w:val="001A6F0D"/>
    <w:rsid w:val="001B1890"/>
    <w:rsid w:val="001B3179"/>
    <w:rsid w:val="001B37B5"/>
    <w:rsid w:val="001B391C"/>
    <w:rsid w:val="001B3CFC"/>
    <w:rsid w:val="001B3DAE"/>
    <w:rsid w:val="001B3FF9"/>
    <w:rsid w:val="001B4C8D"/>
    <w:rsid w:val="001B7712"/>
    <w:rsid w:val="001C0A40"/>
    <w:rsid w:val="001C389A"/>
    <w:rsid w:val="001C3AD2"/>
    <w:rsid w:val="001C67C0"/>
    <w:rsid w:val="001C6926"/>
    <w:rsid w:val="001C6C10"/>
    <w:rsid w:val="001C6CA4"/>
    <w:rsid w:val="001C7877"/>
    <w:rsid w:val="001D01E4"/>
    <w:rsid w:val="001D0D39"/>
    <w:rsid w:val="001D0D3F"/>
    <w:rsid w:val="001D31B3"/>
    <w:rsid w:val="001D4F60"/>
    <w:rsid w:val="001D5385"/>
    <w:rsid w:val="001E20DA"/>
    <w:rsid w:val="001E2D1E"/>
    <w:rsid w:val="001E3A55"/>
    <w:rsid w:val="001E4603"/>
    <w:rsid w:val="001E5021"/>
    <w:rsid w:val="001E726F"/>
    <w:rsid w:val="001F0523"/>
    <w:rsid w:val="001F0B6A"/>
    <w:rsid w:val="001F0BF6"/>
    <w:rsid w:val="001F1488"/>
    <w:rsid w:val="001F1AD9"/>
    <w:rsid w:val="001F1FD1"/>
    <w:rsid w:val="001F3B2A"/>
    <w:rsid w:val="001F4580"/>
    <w:rsid w:val="001F4618"/>
    <w:rsid w:val="001F4A55"/>
    <w:rsid w:val="001F4AA1"/>
    <w:rsid w:val="001F5003"/>
    <w:rsid w:val="001F68D2"/>
    <w:rsid w:val="001F761E"/>
    <w:rsid w:val="002009CD"/>
    <w:rsid w:val="00202620"/>
    <w:rsid w:val="0020302B"/>
    <w:rsid w:val="00204312"/>
    <w:rsid w:val="00204C94"/>
    <w:rsid w:val="00205D64"/>
    <w:rsid w:val="00205FDF"/>
    <w:rsid w:val="00207BB3"/>
    <w:rsid w:val="00211990"/>
    <w:rsid w:val="00215DFE"/>
    <w:rsid w:val="00220424"/>
    <w:rsid w:val="002211EE"/>
    <w:rsid w:val="00225B42"/>
    <w:rsid w:val="00226AB2"/>
    <w:rsid w:val="00230E21"/>
    <w:rsid w:val="00231500"/>
    <w:rsid w:val="00234ABC"/>
    <w:rsid w:val="0023534D"/>
    <w:rsid w:val="002353BB"/>
    <w:rsid w:val="002369ED"/>
    <w:rsid w:val="00236F58"/>
    <w:rsid w:val="00242258"/>
    <w:rsid w:val="002426BC"/>
    <w:rsid w:val="00245225"/>
    <w:rsid w:val="002458BF"/>
    <w:rsid w:val="00247498"/>
    <w:rsid w:val="00247738"/>
    <w:rsid w:val="002505CF"/>
    <w:rsid w:val="00250824"/>
    <w:rsid w:val="00252E4A"/>
    <w:rsid w:val="002540CE"/>
    <w:rsid w:val="00255313"/>
    <w:rsid w:val="002563D1"/>
    <w:rsid w:val="00256A8E"/>
    <w:rsid w:val="00263D66"/>
    <w:rsid w:val="00264D7F"/>
    <w:rsid w:val="00267954"/>
    <w:rsid w:val="002709B5"/>
    <w:rsid w:val="00271D6F"/>
    <w:rsid w:val="00272F5E"/>
    <w:rsid w:val="0027430F"/>
    <w:rsid w:val="00276686"/>
    <w:rsid w:val="002775D7"/>
    <w:rsid w:val="0028004E"/>
    <w:rsid w:val="0028031A"/>
    <w:rsid w:val="00282C22"/>
    <w:rsid w:val="00284CC4"/>
    <w:rsid w:val="00286C00"/>
    <w:rsid w:val="00287497"/>
    <w:rsid w:val="002875AB"/>
    <w:rsid w:val="002902B7"/>
    <w:rsid w:val="00292165"/>
    <w:rsid w:val="00292ABE"/>
    <w:rsid w:val="00293BD3"/>
    <w:rsid w:val="00294A59"/>
    <w:rsid w:val="002952E3"/>
    <w:rsid w:val="002A0CF3"/>
    <w:rsid w:val="002A2ADB"/>
    <w:rsid w:val="002A56F5"/>
    <w:rsid w:val="002A5820"/>
    <w:rsid w:val="002A5B90"/>
    <w:rsid w:val="002A5CFC"/>
    <w:rsid w:val="002B1740"/>
    <w:rsid w:val="002B3422"/>
    <w:rsid w:val="002B5D06"/>
    <w:rsid w:val="002B63DA"/>
    <w:rsid w:val="002B64BF"/>
    <w:rsid w:val="002B7F3F"/>
    <w:rsid w:val="002C0964"/>
    <w:rsid w:val="002C0984"/>
    <w:rsid w:val="002C2618"/>
    <w:rsid w:val="002C2B89"/>
    <w:rsid w:val="002C4728"/>
    <w:rsid w:val="002C4F1D"/>
    <w:rsid w:val="002C5AD8"/>
    <w:rsid w:val="002C5B01"/>
    <w:rsid w:val="002C6FD8"/>
    <w:rsid w:val="002C75D7"/>
    <w:rsid w:val="002D0081"/>
    <w:rsid w:val="002D125B"/>
    <w:rsid w:val="002D3B1A"/>
    <w:rsid w:val="002D48BD"/>
    <w:rsid w:val="002D5F22"/>
    <w:rsid w:val="002E2F1F"/>
    <w:rsid w:val="002E3DFB"/>
    <w:rsid w:val="002E49D8"/>
    <w:rsid w:val="002E4CE8"/>
    <w:rsid w:val="002E53ED"/>
    <w:rsid w:val="002E64D3"/>
    <w:rsid w:val="002E6827"/>
    <w:rsid w:val="002F0DDD"/>
    <w:rsid w:val="002F2686"/>
    <w:rsid w:val="002F45BA"/>
    <w:rsid w:val="002F4932"/>
    <w:rsid w:val="002F56F9"/>
    <w:rsid w:val="002F59C5"/>
    <w:rsid w:val="002F60BF"/>
    <w:rsid w:val="00300724"/>
    <w:rsid w:val="00300B69"/>
    <w:rsid w:val="003024E7"/>
    <w:rsid w:val="00304856"/>
    <w:rsid w:val="003113D7"/>
    <w:rsid w:val="00313EF6"/>
    <w:rsid w:val="00314AD1"/>
    <w:rsid w:val="003151CF"/>
    <w:rsid w:val="00323317"/>
    <w:rsid w:val="00324029"/>
    <w:rsid w:val="00324953"/>
    <w:rsid w:val="003253B0"/>
    <w:rsid w:val="00327404"/>
    <w:rsid w:val="00332FFF"/>
    <w:rsid w:val="003340E0"/>
    <w:rsid w:val="00336D2D"/>
    <w:rsid w:val="00340047"/>
    <w:rsid w:val="00340E52"/>
    <w:rsid w:val="003415A7"/>
    <w:rsid w:val="0034166F"/>
    <w:rsid w:val="003430DA"/>
    <w:rsid w:val="003470BF"/>
    <w:rsid w:val="0035059F"/>
    <w:rsid w:val="0035060D"/>
    <w:rsid w:val="003507CE"/>
    <w:rsid w:val="00350ED6"/>
    <w:rsid w:val="00351CC6"/>
    <w:rsid w:val="003522BD"/>
    <w:rsid w:val="00354D01"/>
    <w:rsid w:val="0035514E"/>
    <w:rsid w:val="00355C6F"/>
    <w:rsid w:val="003602C5"/>
    <w:rsid w:val="00360FE9"/>
    <w:rsid w:val="00361CA9"/>
    <w:rsid w:val="00362796"/>
    <w:rsid w:val="00362F41"/>
    <w:rsid w:val="003653AE"/>
    <w:rsid w:val="00365810"/>
    <w:rsid w:val="00365C43"/>
    <w:rsid w:val="003672D1"/>
    <w:rsid w:val="00367391"/>
    <w:rsid w:val="00367A13"/>
    <w:rsid w:val="00367D56"/>
    <w:rsid w:val="003718E0"/>
    <w:rsid w:val="003731A9"/>
    <w:rsid w:val="00373A2B"/>
    <w:rsid w:val="00373C79"/>
    <w:rsid w:val="00374879"/>
    <w:rsid w:val="00374BA8"/>
    <w:rsid w:val="0038186E"/>
    <w:rsid w:val="00383614"/>
    <w:rsid w:val="00384052"/>
    <w:rsid w:val="0038541F"/>
    <w:rsid w:val="00386A81"/>
    <w:rsid w:val="003876F0"/>
    <w:rsid w:val="00387F4D"/>
    <w:rsid w:val="00390A5C"/>
    <w:rsid w:val="003925A9"/>
    <w:rsid w:val="0039306E"/>
    <w:rsid w:val="0039351A"/>
    <w:rsid w:val="00394FDF"/>
    <w:rsid w:val="003A075F"/>
    <w:rsid w:val="003A1E08"/>
    <w:rsid w:val="003A31A9"/>
    <w:rsid w:val="003A43B6"/>
    <w:rsid w:val="003B1483"/>
    <w:rsid w:val="003B2846"/>
    <w:rsid w:val="003B3A58"/>
    <w:rsid w:val="003B45AC"/>
    <w:rsid w:val="003B46DF"/>
    <w:rsid w:val="003B4C8B"/>
    <w:rsid w:val="003B54A0"/>
    <w:rsid w:val="003C048C"/>
    <w:rsid w:val="003C345E"/>
    <w:rsid w:val="003C4831"/>
    <w:rsid w:val="003C53BD"/>
    <w:rsid w:val="003D10C3"/>
    <w:rsid w:val="003D18E9"/>
    <w:rsid w:val="003D48E7"/>
    <w:rsid w:val="003D4A46"/>
    <w:rsid w:val="003D56B2"/>
    <w:rsid w:val="003D5AEB"/>
    <w:rsid w:val="003D653D"/>
    <w:rsid w:val="003E0E0B"/>
    <w:rsid w:val="003E2ABB"/>
    <w:rsid w:val="003E3B74"/>
    <w:rsid w:val="003E55A2"/>
    <w:rsid w:val="003E5DD2"/>
    <w:rsid w:val="003E5E32"/>
    <w:rsid w:val="003E6821"/>
    <w:rsid w:val="003F0682"/>
    <w:rsid w:val="003F09A1"/>
    <w:rsid w:val="003F22CF"/>
    <w:rsid w:val="003F6335"/>
    <w:rsid w:val="003F6EF6"/>
    <w:rsid w:val="004008A5"/>
    <w:rsid w:val="004015BD"/>
    <w:rsid w:val="004039F4"/>
    <w:rsid w:val="00403DFB"/>
    <w:rsid w:val="00403F6F"/>
    <w:rsid w:val="00404584"/>
    <w:rsid w:val="0040521E"/>
    <w:rsid w:val="004113C6"/>
    <w:rsid w:val="004125E6"/>
    <w:rsid w:val="00412A13"/>
    <w:rsid w:val="00412AE5"/>
    <w:rsid w:val="00413236"/>
    <w:rsid w:val="004148A0"/>
    <w:rsid w:val="00414ECD"/>
    <w:rsid w:val="0041519B"/>
    <w:rsid w:val="004160FB"/>
    <w:rsid w:val="0041736A"/>
    <w:rsid w:val="004177B6"/>
    <w:rsid w:val="004177D0"/>
    <w:rsid w:val="0042057F"/>
    <w:rsid w:val="00423A0E"/>
    <w:rsid w:val="00424139"/>
    <w:rsid w:val="0042731E"/>
    <w:rsid w:val="00427464"/>
    <w:rsid w:val="004307EA"/>
    <w:rsid w:val="004368C0"/>
    <w:rsid w:val="00436AE8"/>
    <w:rsid w:val="00442A26"/>
    <w:rsid w:val="00442BE6"/>
    <w:rsid w:val="004430D8"/>
    <w:rsid w:val="0044348E"/>
    <w:rsid w:val="004445FB"/>
    <w:rsid w:val="00445657"/>
    <w:rsid w:val="00446023"/>
    <w:rsid w:val="00451C4E"/>
    <w:rsid w:val="00451EF7"/>
    <w:rsid w:val="00454787"/>
    <w:rsid w:val="00455B24"/>
    <w:rsid w:val="00455C81"/>
    <w:rsid w:val="00464E32"/>
    <w:rsid w:val="004665F5"/>
    <w:rsid w:val="00470150"/>
    <w:rsid w:val="00471B50"/>
    <w:rsid w:val="00471DC3"/>
    <w:rsid w:val="00471E81"/>
    <w:rsid w:val="00474B51"/>
    <w:rsid w:val="00477172"/>
    <w:rsid w:val="00477521"/>
    <w:rsid w:val="00477DA3"/>
    <w:rsid w:val="00481F8F"/>
    <w:rsid w:val="00483C47"/>
    <w:rsid w:val="00484290"/>
    <w:rsid w:val="00485132"/>
    <w:rsid w:val="0048642D"/>
    <w:rsid w:val="004869DF"/>
    <w:rsid w:val="0048747C"/>
    <w:rsid w:val="00487DCA"/>
    <w:rsid w:val="00490EE8"/>
    <w:rsid w:val="00491F67"/>
    <w:rsid w:val="00492583"/>
    <w:rsid w:val="00492804"/>
    <w:rsid w:val="00494665"/>
    <w:rsid w:val="0049536C"/>
    <w:rsid w:val="00495C16"/>
    <w:rsid w:val="00496264"/>
    <w:rsid w:val="004A2005"/>
    <w:rsid w:val="004A2EA3"/>
    <w:rsid w:val="004A331C"/>
    <w:rsid w:val="004A4E32"/>
    <w:rsid w:val="004A55E6"/>
    <w:rsid w:val="004B3A95"/>
    <w:rsid w:val="004B4724"/>
    <w:rsid w:val="004B79B2"/>
    <w:rsid w:val="004B7DF8"/>
    <w:rsid w:val="004C106E"/>
    <w:rsid w:val="004C5DC4"/>
    <w:rsid w:val="004C7C97"/>
    <w:rsid w:val="004C7FE5"/>
    <w:rsid w:val="004D33DF"/>
    <w:rsid w:val="004D457D"/>
    <w:rsid w:val="004D49F3"/>
    <w:rsid w:val="004D51FA"/>
    <w:rsid w:val="004D5535"/>
    <w:rsid w:val="004D66FF"/>
    <w:rsid w:val="004D7235"/>
    <w:rsid w:val="004D761C"/>
    <w:rsid w:val="004D7815"/>
    <w:rsid w:val="004E3E46"/>
    <w:rsid w:val="004E3EE0"/>
    <w:rsid w:val="004E4594"/>
    <w:rsid w:val="004F1995"/>
    <w:rsid w:val="004F37B8"/>
    <w:rsid w:val="004F3C22"/>
    <w:rsid w:val="004F3CE7"/>
    <w:rsid w:val="00500059"/>
    <w:rsid w:val="00500492"/>
    <w:rsid w:val="00502D90"/>
    <w:rsid w:val="00504A94"/>
    <w:rsid w:val="00505977"/>
    <w:rsid w:val="00510C70"/>
    <w:rsid w:val="00515AFC"/>
    <w:rsid w:val="00517A8B"/>
    <w:rsid w:val="00522DDB"/>
    <w:rsid w:val="0052507E"/>
    <w:rsid w:val="00525D52"/>
    <w:rsid w:val="005270C1"/>
    <w:rsid w:val="00527314"/>
    <w:rsid w:val="005309CE"/>
    <w:rsid w:val="00530CD3"/>
    <w:rsid w:val="00532129"/>
    <w:rsid w:val="0053610E"/>
    <w:rsid w:val="00543800"/>
    <w:rsid w:val="00544D8B"/>
    <w:rsid w:val="00547179"/>
    <w:rsid w:val="00550AF1"/>
    <w:rsid w:val="005538BA"/>
    <w:rsid w:val="0055507D"/>
    <w:rsid w:val="0055718D"/>
    <w:rsid w:val="0055729B"/>
    <w:rsid w:val="00557457"/>
    <w:rsid w:val="00562A35"/>
    <w:rsid w:val="00563F59"/>
    <w:rsid w:val="005643AD"/>
    <w:rsid w:val="00564595"/>
    <w:rsid w:val="00565C56"/>
    <w:rsid w:val="005662A0"/>
    <w:rsid w:val="005664F4"/>
    <w:rsid w:val="0056683F"/>
    <w:rsid w:val="0056715E"/>
    <w:rsid w:val="00567935"/>
    <w:rsid w:val="00567E09"/>
    <w:rsid w:val="005704C8"/>
    <w:rsid w:val="00571F23"/>
    <w:rsid w:val="00573948"/>
    <w:rsid w:val="0057531E"/>
    <w:rsid w:val="0058040C"/>
    <w:rsid w:val="00581229"/>
    <w:rsid w:val="005822C9"/>
    <w:rsid w:val="005837A8"/>
    <w:rsid w:val="005859FC"/>
    <w:rsid w:val="00587EF2"/>
    <w:rsid w:val="0059065D"/>
    <w:rsid w:val="00592A4B"/>
    <w:rsid w:val="00592C6A"/>
    <w:rsid w:val="0059312B"/>
    <w:rsid w:val="00594637"/>
    <w:rsid w:val="00594838"/>
    <w:rsid w:val="0059581C"/>
    <w:rsid w:val="005A0EBF"/>
    <w:rsid w:val="005A16F5"/>
    <w:rsid w:val="005A1C5A"/>
    <w:rsid w:val="005A1DB6"/>
    <w:rsid w:val="005A1E0E"/>
    <w:rsid w:val="005A3234"/>
    <w:rsid w:val="005A3889"/>
    <w:rsid w:val="005A38A6"/>
    <w:rsid w:val="005A7714"/>
    <w:rsid w:val="005A7FED"/>
    <w:rsid w:val="005B01C4"/>
    <w:rsid w:val="005B04F6"/>
    <w:rsid w:val="005B0E44"/>
    <w:rsid w:val="005B111E"/>
    <w:rsid w:val="005B33E6"/>
    <w:rsid w:val="005B3595"/>
    <w:rsid w:val="005B433D"/>
    <w:rsid w:val="005B535F"/>
    <w:rsid w:val="005B613E"/>
    <w:rsid w:val="005B6DD5"/>
    <w:rsid w:val="005C0856"/>
    <w:rsid w:val="005C0A46"/>
    <w:rsid w:val="005C14B9"/>
    <w:rsid w:val="005C55BB"/>
    <w:rsid w:val="005C71CD"/>
    <w:rsid w:val="005D0773"/>
    <w:rsid w:val="005D0BB1"/>
    <w:rsid w:val="005D1A4B"/>
    <w:rsid w:val="005D3C4D"/>
    <w:rsid w:val="005D4B3C"/>
    <w:rsid w:val="005D4DCA"/>
    <w:rsid w:val="005D51F9"/>
    <w:rsid w:val="005D52F1"/>
    <w:rsid w:val="005D5728"/>
    <w:rsid w:val="005D6B23"/>
    <w:rsid w:val="005E1970"/>
    <w:rsid w:val="005E2FE9"/>
    <w:rsid w:val="005E3ED6"/>
    <w:rsid w:val="005E6122"/>
    <w:rsid w:val="005E6B4B"/>
    <w:rsid w:val="005F0909"/>
    <w:rsid w:val="005F13B8"/>
    <w:rsid w:val="005F1729"/>
    <w:rsid w:val="005F24FD"/>
    <w:rsid w:val="005F3167"/>
    <w:rsid w:val="005F3943"/>
    <w:rsid w:val="005F628A"/>
    <w:rsid w:val="005F6EEC"/>
    <w:rsid w:val="005F7868"/>
    <w:rsid w:val="006001A1"/>
    <w:rsid w:val="00600D9C"/>
    <w:rsid w:val="00601807"/>
    <w:rsid w:val="00602122"/>
    <w:rsid w:val="0060298B"/>
    <w:rsid w:val="00602AC2"/>
    <w:rsid w:val="00603380"/>
    <w:rsid w:val="00605690"/>
    <w:rsid w:val="00610BF7"/>
    <w:rsid w:val="00613E1E"/>
    <w:rsid w:val="00614393"/>
    <w:rsid w:val="00617506"/>
    <w:rsid w:val="00617BBD"/>
    <w:rsid w:val="0062006F"/>
    <w:rsid w:val="00620449"/>
    <w:rsid w:val="00623C20"/>
    <w:rsid w:val="00624ED5"/>
    <w:rsid w:val="0062550E"/>
    <w:rsid w:val="00626B20"/>
    <w:rsid w:val="00630A7B"/>
    <w:rsid w:val="006341B2"/>
    <w:rsid w:val="0063439C"/>
    <w:rsid w:val="0063453B"/>
    <w:rsid w:val="00640578"/>
    <w:rsid w:val="0064131B"/>
    <w:rsid w:val="006422BA"/>
    <w:rsid w:val="006432F4"/>
    <w:rsid w:val="006447B3"/>
    <w:rsid w:val="0064537E"/>
    <w:rsid w:val="006456E1"/>
    <w:rsid w:val="0064660A"/>
    <w:rsid w:val="006508C6"/>
    <w:rsid w:val="00651EB3"/>
    <w:rsid w:val="00660781"/>
    <w:rsid w:val="00660AD6"/>
    <w:rsid w:val="00663730"/>
    <w:rsid w:val="00663D26"/>
    <w:rsid w:val="00664219"/>
    <w:rsid w:val="00665587"/>
    <w:rsid w:val="00665B73"/>
    <w:rsid w:val="006660FA"/>
    <w:rsid w:val="00667276"/>
    <w:rsid w:val="0067651F"/>
    <w:rsid w:val="00680475"/>
    <w:rsid w:val="00680738"/>
    <w:rsid w:val="0068073D"/>
    <w:rsid w:val="006820D1"/>
    <w:rsid w:val="00683CE9"/>
    <w:rsid w:val="00684CBA"/>
    <w:rsid w:val="006867E4"/>
    <w:rsid w:val="00687673"/>
    <w:rsid w:val="006906F7"/>
    <w:rsid w:val="006949B3"/>
    <w:rsid w:val="00694F50"/>
    <w:rsid w:val="006952EC"/>
    <w:rsid w:val="006A0851"/>
    <w:rsid w:val="006A1F6F"/>
    <w:rsid w:val="006A220C"/>
    <w:rsid w:val="006A271E"/>
    <w:rsid w:val="006A30F4"/>
    <w:rsid w:val="006A32B3"/>
    <w:rsid w:val="006A3497"/>
    <w:rsid w:val="006A4753"/>
    <w:rsid w:val="006A535F"/>
    <w:rsid w:val="006A5611"/>
    <w:rsid w:val="006A5BA0"/>
    <w:rsid w:val="006A5FD8"/>
    <w:rsid w:val="006A64D4"/>
    <w:rsid w:val="006A6947"/>
    <w:rsid w:val="006A6E08"/>
    <w:rsid w:val="006A71F7"/>
    <w:rsid w:val="006A7EAD"/>
    <w:rsid w:val="006B0D17"/>
    <w:rsid w:val="006B1CD9"/>
    <w:rsid w:val="006B4740"/>
    <w:rsid w:val="006B561E"/>
    <w:rsid w:val="006C07FC"/>
    <w:rsid w:val="006C1361"/>
    <w:rsid w:val="006D1097"/>
    <w:rsid w:val="006D16F0"/>
    <w:rsid w:val="006D3EF4"/>
    <w:rsid w:val="006D438B"/>
    <w:rsid w:val="006D4B35"/>
    <w:rsid w:val="006D5058"/>
    <w:rsid w:val="006D524B"/>
    <w:rsid w:val="006D6099"/>
    <w:rsid w:val="006D6AE8"/>
    <w:rsid w:val="006D7FC4"/>
    <w:rsid w:val="006E1261"/>
    <w:rsid w:val="006E1898"/>
    <w:rsid w:val="006E1B2D"/>
    <w:rsid w:val="006E3133"/>
    <w:rsid w:val="006E3BAB"/>
    <w:rsid w:val="006E3C28"/>
    <w:rsid w:val="006E4DBE"/>
    <w:rsid w:val="006E526F"/>
    <w:rsid w:val="006E5BE2"/>
    <w:rsid w:val="006E65F4"/>
    <w:rsid w:val="006E7C4B"/>
    <w:rsid w:val="006F048B"/>
    <w:rsid w:val="006F10D7"/>
    <w:rsid w:val="006F1F62"/>
    <w:rsid w:val="006F2324"/>
    <w:rsid w:val="006F31CA"/>
    <w:rsid w:val="006F3854"/>
    <w:rsid w:val="006F4F0C"/>
    <w:rsid w:val="006F78D4"/>
    <w:rsid w:val="006F7962"/>
    <w:rsid w:val="00701352"/>
    <w:rsid w:val="00701AC0"/>
    <w:rsid w:val="007032A8"/>
    <w:rsid w:val="007033DF"/>
    <w:rsid w:val="007111CB"/>
    <w:rsid w:val="00712EEC"/>
    <w:rsid w:val="007145AB"/>
    <w:rsid w:val="007146F2"/>
    <w:rsid w:val="00714768"/>
    <w:rsid w:val="0071732A"/>
    <w:rsid w:val="00720985"/>
    <w:rsid w:val="00722306"/>
    <w:rsid w:val="00722919"/>
    <w:rsid w:val="00725134"/>
    <w:rsid w:val="007268E9"/>
    <w:rsid w:val="00727F0D"/>
    <w:rsid w:val="0073029C"/>
    <w:rsid w:val="0073056E"/>
    <w:rsid w:val="00731445"/>
    <w:rsid w:val="007403B1"/>
    <w:rsid w:val="0074111C"/>
    <w:rsid w:val="00743490"/>
    <w:rsid w:val="00744202"/>
    <w:rsid w:val="0074547F"/>
    <w:rsid w:val="00745723"/>
    <w:rsid w:val="007472F7"/>
    <w:rsid w:val="00750D0B"/>
    <w:rsid w:val="00753010"/>
    <w:rsid w:val="00753107"/>
    <w:rsid w:val="0075368A"/>
    <w:rsid w:val="00755751"/>
    <w:rsid w:val="00756ADE"/>
    <w:rsid w:val="00756F8D"/>
    <w:rsid w:val="007612C9"/>
    <w:rsid w:val="00761907"/>
    <w:rsid w:val="00766B6E"/>
    <w:rsid w:val="0077209C"/>
    <w:rsid w:val="0077597D"/>
    <w:rsid w:val="00775C63"/>
    <w:rsid w:val="007772C4"/>
    <w:rsid w:val="00782AAF"/>
    <w:rsid w:val="00784350"/>
    <w:rsid w:val="00784F86"/>
    <w:rsid w:val="00785B22"/>
    <w:rsid w:val="00787776"/>
    <w:rsid w:val="00790DB7"/>
    <w:rsid w:val="00792234"/>
    <w:rsid w:val="00792386"/>
    <w:rsid w:val="007948D0"/>
    <w:rsid w:val="007956CD"/>
    <w:rsid w:val="00797A4E"/>
    <w:rsid w:val="007A1C7A"/>
    <w:rsid w:val="007A2B09"/>
    <w:rsid w:val="007A5FEF"/>
    <w:rsid w:val="007A61A8"/>
    <w:rsid w:val="007A6CA9"/>
    <w:rsid w:val="007A6CCE"/>
    <w:rsid w:val="007B1B6D"/>
    <w:rsid w:val="007B3FD0"/>
    <w:rsid w:val="007B4350"/>
    <w:rsid w:val="007B5AD5"/>
    <w:rsid w:val="007B675B"/>
    <w:rsid w:val="007C2F46"/>
    <w:rsid w:val="007C2F87"/>
    <w:rsid w:val="007C4E9D"/>
    <w:rsid w:val="007C7C27"/>
    <w:rsid w:val="007D1872"/>
    <w:rsid w:val="007D224E"/>
    <w:rsid w:val="007D309D"/>
    <w:rsid w:val="007D4057"/>
    <w:rsid w:val="007D471D"/>
    <w:rsid w:val="007D56D5"/>
    <w:rsid w:val="007D59E0"/>
    <w:rsid w:val="007E0BB6"/>
    <w:rsid w:val="007E107E"/>
    <w:rsid w:val="007E1852"/>
    <w:rsid w:val="007E31B7"/>
    <w:rsid w:val="007E6495"/>
    <w:rsid w:val="007E6641"/>
    <w:rsid w:val="007E684B"/>
    <w:rsid w:val="007E7F8E"/>
    <w:rsid w:val="007F0936"/>
    <w:rsid w:val="007F1804"/>
    <w:rsid w:val="007F1E5C"/>
    <w:rsid w:val="007F223C"/>
    <w:rsid w:val="007F3EF1"/>
    <w:rsid w:val="0080157F"/>
    <w:rsid w:val="00802724"/>
    <w:rsid w:val="008038E2"/>
    <w:rsid w:val="008060CA"/>
    <w:rsid w:val="008060FC"/>
    <w:rsid w:val="00806570"/>
    <w:rsid w:val="00807E8B"/>
    <w:rsid w:val="008105CE"/>
    <w:rsid w:val="0081138A"/>
    <w:rsid w:val="00813231"/>
    <w:rsid w:val="00813768"/>
    <w:rsid w:val="0081405D"/>
    <w:rsid w:val="00816BB6"/>
    <w:rsid w:val="00821CDD"/>
    <w:rsid w:val="00821E64"/>
    <w:rsid w:val="0082202C"/>
    <w:rsid w:val="00830163"/>
    <w:rsid w:val="00830951"/>
    <w:rsid w:val="00831280"/>
    <w:rsid w:val="00831E0A"/>
    <w:rsid w:val="008349BA"/>
    <w:rsid w:val="00834D65"/>
    <w:rsid w:val="00835533"/>
    <w:rsid w:val="008367C0"/>
    <w:rsid w:val="00837F39"/>
    <w:rsid w:val="00840525"/>
    <w:rsid w:val="00851C7F"/>
    <w:rsid w:val="00852F4C"/>
    <w:rsid w:val="008532C1"/>
    <w:rsid w:val="008562CA"/>
    <w:rsid w:val="00856B5D"/>
    <w:rsid w:val="0086036D"/>
    <w:rsid w:val="0086038B"/>
    <w:rsid w:val="008606E1"/>
    <w:rsid w:val="00861951"/>
    <w:rsid w:val="00865E76"/>
    <w:rsid w:val="00866921"/>
    <w:rsid w:val="00867EE5"/>
    <w:rsid w:val="0087123D"/>
    <w:rsid w:val="008719A6"/>
    <w:rsid w:val="00871F23"/>
    <w:rsid w:val="00873CDC"/>
    <w:rsid w:val="00873E70"/>
    <w:rsid w:val="00874043"/>
    <w:rsid w:val="00875A7A"/>
    <w:rsid w:val="00877A36"/>
    <w:rsid w:val="008835CE"/>
    <w:rsid w:val="008845E9"/>
    <w:rsid w:val="00885260"/>
    <w:rsid w:val="00885EC0"/>
    <w:rsid w:val="00886BD3"/>
    <w:rsid w:val="00886FFF"/>
    <w:rsid w:val="008871EE"/>
    <w:rsid w:val="00887A78"/>
    <w:rsid w:val="00887D74"/>
    <w:rsid w:val="00887E67"/>
    <w:rsid w:val="00891A9B"/>
    <w:rsid w:val="00893C26"/>
    <w:rsid w:val="00895339"/>
    <w:rsid w:val="00895CFE"/>
    <w:rsid w:val="008963F7"/>
    <w:rsid w:val="0089720A"/>
    <w:rsid w:val="00897572"/>
    <w:rsid w:val="008A0AAE"/>
    <w:rsid w:val="008A101B"/>
    <w:rsid w:val="008A3768"/>
    <w:rsid w:val="008A3C0B"/>
    <w:rsid w:val="008A4240"/>
    <w:rsid w:val="008A59D6"/>
    <w:rsid w:val="008A5B20"/>
    <w:rsid w:val="008A6774"/>
    <w:rsid w:val="008B007B"/>
    <w:rsid w:val="008B1382"/>
    <w:rsid w:val="008B176B"/>
    <w:rsid w:val="008B2D14"/>
    <w:rsid w:val="008B37EE"/>
    <w:rsid w:val="008B3B1A"/>
    <w:rsid w:val="008B5CA5"/>
    <w:rsid w:val="008B688A"/>
    <w:rsid w:val="008B72C1"/>
    <w:rsid w:val="008B759A"/>
    <w:rsid w:val="008C0446"/>
    <w:rsid w:val="008C0641"/>
    <w:rsid w:val="008C2BA7"/>
    <w:rsid w:val="008C6490"/>
    <w:rsid w:val="008D0FEF"/>
    <w:rsid w:val="008D1844"/>
    <w:rsid w:val="008D2654"/>
    <w:rsid w:val="008D2EDB"/>
    <w:rsid w:val="008D4E2C"/>
    <w:rsid w:val="008D4F0F"/>
    <w:rsid w:val="008D6535"/>
    <w:rsid w:val="008D73D6"/>
    <w:rsid w:val="008E31F4"/>
    <w:rsid w:val="008E4632"/>
    <w:rsid w:val="008E59E1"/>
    <w:rsid w:val="008E6D38"/>
    <w:rsid w:val="008E6ECE"/>
    <w:rsid w:val="008E7142"/>
    <w:rsid w:val="008F044E"/>
    <w:rsid w:val="008F1A5F"/>
    <w:rsid w:val="008F21F2"/>
    <w:rsid w:val="008F2908"/>
    <w:rsid w:val="008F2FAB"/>
    <w:rsid w:val="008F39A3"/>
    <w:rsid w:val="008F4605"/>
    <w:rsid w:val="008F4C2F"/>
    <w:rsid w:val="008F607D"/>
    <w:rsid w:val="008F618B"/>
    <w:rsid w:val="008F70ED"/>
    <w:rsid w:val="008F7F6F"/>
    <w:rsid w:val="00900F62"/>
    <w:rsid w:val="00902B02"/>
    <w:rsid w:val="00903164"/>
    <w:rsid w:val="00907E71"/>
    <w:rsid w:val="009109DE"/>
    <w:rsid w:val="00912008"/>
    <w:rsid w:val="00912B79"/>
    <w:rsid w:val="00914D86"/>
    <w:rsid w:val="00915233"/>
    <w:rsid w:val="0091608C"/>
    <w:rsid w:val="009201C8"/>
    <w:rsid w:val="009203A4"/>
    <w:rsid w:val="00922B05"/>
    <w:rsid w:val="00923EFB"/>
    <w:rsid w:val="00923F39"/>
    <w:rsid w:val="00930594"/>
    <w:rsid w:val="00931F99"/>
    <w:rsid w:val="00935A13"/>
    <w:rsid w:val="00937176"/>
    <w:rsid w:val="00941168"/>
    <w:rsid w:val="009424D9"/>
    <w:rsid w:val="0094390A"/>
    <w:rsid w:val="009441AB"/>
    <w:rsid w:val="0094500C"/>
    <w:rsid w:val="00945436"/>
    <w:rsid w:val="009454AB"/>
    <w:rsid w:val="00947610"/>
    <w:rsid w:val="00947D02"/>
    <w:rsid w:val="009500E8"/>
    <w:rsid w:val="009500FF"/>
    <w:rsid w:val="00952C06"/>
    <w:rsid w:val="00952C6F"/>
    <w:rsid w:val="0095310C"/>
    <w:rsid w:val="00953E58"/>
    <w:rsid w:val="0095599F"/>
    <w:rsid w:val="0095608D"/>
    <w:rsid w:val="009602E5"/>
    <w:rsid w:val="00964C24"/>
    <w:rsid w:val="00965497"/>
    <w:rsid w:val="009678F1"/>
    <w:rsid w:val="009704DD"/>
    <w:rsid w:val="0097142C"/>
    <w:rsid w:val="00972798"/>
    <w:rsid w:val="009734C4"/>
    <w:rsid w:val="0097558B"/>
    <w:rsid w:val="00976568"/>
    <w:rsid w:val="0098066A"/>
    <w:rsid w:val="00982F40"/>
    <w:rsid w:val="00985467"/>
    <w:rsid w:val="009907AA"/>
    <w:rsid w:val="00992415"/>
    <w:rsid w:val="00992EF4"/>
    <w:rsid w:val="0099416A"/>
    <w:rsid w:val="00994A44"/>
    <w:rsid w:val="00996247"/>
    <w:rsid w:val="009A0314"/>
    <w:rsid w:val="009A44F1"/>
    <w:rsid w:val="009A47EB"/>
    <w:rsid w:val="009A6098"/>
    <w:rsid w:val="009A62B2"/>
    <w:rsid w:val="009A7BE5"/>
    <w:rsid w:val="009A7E3C"/>
    <w:rsid w:val="009B367D"/>
    <w:rsid w:val="009B494F"/>
    <w:rsid w:val="009B5BEC"/>
    <w:rsid w:val="009B7929"/>
    <w:rsid w:val="009C099A"/>
    <w:rsid w:val="009C378A"/>
    <w:rsid w:val="009C471A"/>
    <w:rsid w:val="009C64EC"/>
    <w:rsid w:val="009D1AFC"/>
    <w:rsid w:val="009D31A1"/>
    <w:rsid w:val="009D3302"/>
    <w:rsid w:val="009D6408"/>
    <w:rsid w:val="009F1C17"/>
    <w:rsid w:val="009F2722"/>
    <w:rsid w:val="009F4000"/>
    <w:rsid w:val="009F4775"/>
    <w:rsid w:val="009F5B63"/>
    <w:rsid w:val="009F5BB9"/>
    <w:rsid w:val="009F63D2"/>
    <w:rsid w:val="009F780D"/>
    <w:rsid w:val="00A008D1"/>
    <w:rsid w:val="00A020BF"/>
    <w:rsid w:val="00A029C6"/>
    <w:rsid w:val="00A03438"/>
    <w:rsid w:val="00A03680"/>
    <w:rsid w:val="00A0411F"/>
    <w:rsid w:val="00A0671E"/>
    <w:rsid w:val="00A1117B"/>
    <w:rsid w:val="00A13825"/>
    <w:rsid w:val="00A14712"/>
    <w:rsid w:val="00A2078B"/>
    <w:rsid w:val="00A220F3"/>
    <w:rsid w:val="00A22D05"/>
    <w:rsid w:val="00A23EA2"/>
    <w:rsid w:val="00A24278"/>
    <w:rsid w:val="00A24907"/>
    <w:rsid w:val="00A2650C"/>
    <w:rsid w:val="00A26847"/>
    <w:rsid w:val="00A268EC"/>
    <w:rsid w:val="00A26E1D"/>
    <w:rsid w:val="00A274CA"/>
    <w:rsid w:val="00A3110E"/>
    <w:rsid w:val="00A31D3B"/>
    <w:rsid w:val="00A326CC"/>
    <w:rsid w:val="00A33A68"/>
    <w:rsid w:val="00A34CBB"/>
    <w:rsid w:val="00A35B9F"/>
    <w:rsid w:val="00A3602B"/>
    <w:rsid w:val="00A36418"/>
    <w:rsid w:val="00A4085D"/>
    <w:rsid w:val="00A42305"/>
    <w:rsid w:val="00A43C23"/>
    <w:rsid w:val="00A45A00"/>
    <w:rsid w:val="00A466DB"/>
    <w:rsid w:val="00A50826"/>
    <w:rsid w:val="00A5132E"/>
    <w:rsid w:val="00A53286"/>
    <w:rsid w:val="00A5436A"/>
    <w:rsid w:val="00A55287"/>
    <w:rsid w:val="00A566C3"/>
    <w:rsid w:val="00A56E18"/>
    <w:rsid w:val="00A60137"/>
    <w:rsid w:val="00A6066F"/>
    <w:rsid w:val="00A61C84"/>
    <w:rsid w:val="00A637B5"/>
    <w:rsid w:val="00A63F92"/>
    <w:rsid w:val="00A65980"/>
    <w:rsid w:val="00A65C4B"/>
    <w:rsid w:val="00A66B9D"/>
    <w:rsid w:val="00A672CD"/>
    <w:rsid w:val="00A71532"/>
    <w:rsid w:val="00A71693"/>
    <w:rsid w:val="00A735DC"/>
    <w:rsid w:val="00A75490"/>
    <w:rsid w:val="00A80430"/>
    <w:rsid w:val="00A81E13"/>
    <w:rsid w:val="00A84997"/>
    <w:rsid w:val="00A9000E"/>
    <w:rsid w:val="00A90C0B"/>
    <w:rsid w:val="00A94185"/>
    <w:rsid w:val="00A949B1"/>
    <w:rsid w:val="00A94AA9"/>
    <w:rsid w:val="00A94C8B"/>
    <w:rsid w:val="00A94CF6"/>
    <w:rsid w:val="00A94FA6"/>
    <w:rsid w:val="00A9607D"/>
    <w:rsid w:val="00A96910"/>
    <w:rsid w:val="00A97844"/>
    <w:rsid w:val="00AA032D"/>
    <w:rsid w:val="00AA336B"/>
    <w:rsid w:val="00AA4B6B"/>
    <w:rsid w:val="00AA5255"/>
    <w:rsid w:val="00AA57B5"/>
    <w:rsid w:val="00AA6FA8"/>
    <w:rsid w:val="00AB1BB0"/>
    <w:rsid w:val="00AB1CDC"/>
    <w:rsid w:val="00AB4F41"/>
    <w:rsid w:val="00AB501A"/>
    <w:rsid w:val="00AB5477"/>
    <w:rsid w:val="00AB54A5"/>
    <w:rsid w:val="00AB56E2"/>
    <w:rsid w:val="00AB64F1"/>
    <w:rsid w:val="00AC2AC4"/>
    <w:rsid w:val="00AC4974"/>
    <w:rsid w:val="00AC5058"/>
    <w:rsid w:val="00AC5568"/>
    <w:rsid w:val="00AC5715"/>
    <w:rsid w:val="00AC57D3"/>
    <w:rsid w:val="00AC59B3"/>
    <w:rsid w:val="00AD1B44"/>
    <w:rsid w:val="00AD1C81"/>
    <w:rsid w:val="00AD569B"/>
    <w:rsid w:val="00AD5B8E"/>
    <w:rsid w:val="00AD5E0A"/>
    <w:rsid w:val="00AD6647"/>
    <w:rsid w:val="00AD66E6"/>
    <w:rsid w:val="00AD7F58"/>
    <w:rsid w:val="00AE04FF"/>
    <w:rsid w:val="00AE2CD3"/>
    <w:rsid w:val="00AE3F29"/>
    <w:rsid w:val="00AE4DB6"/>
    <w:rsid w:val="00AE6DAD"/>
    <w:rsid w:val="00AF2591"/>
    <w:rsid w:val="00AF3F71"/>
    <w:rsid w:val="00AF3F93"/>
    <w:rsid w:val="00AF4218"/>
    <w:rsid w:val="00AF42E2"/>
    <w:rsid w:val="00AF5C5F"/>
    <w:rsid w:val="00AF65FA"/>
    <w:rsid w:val="00AF7873"/>
    <w:rsid w:val="00B00D26"/>
    <w:rsid w:val="00B02059"/>
    <w:rsid w:val="00B02FBE"/>
    <w:rsid w:val="00B13274"/>
    <w:rsid w:val="00B141AE"/>
    <w:rsid w:val="00B21E6A"/>
    <w:rsid w:val="00B24057"/>
    <w:rsid w:val="00B24402"/>
    <w:rsid w:val="00B27452"/>
    <w:rsid w:val="00B27F46"/>
    <w:rsid w:val="00B307C7"/>
    <w:rsid w:val="00B31620"/>
    <w:rsid w:val="00B31EC2"/>
    <w:rsid w:val="00B332D0"/>
    <w:rsid w:val="00B35910"/>
    <w:rsid w:val="00B42F22"/>
    <w:rsid w:val="00B4331B"/>
    <w:rsid w:val="00B43D4B"/>
    <w:rsid w:val="00B44189"/>
    <w:rsid w:val="00B4724D"/>
    <w:rsid w:val="00B47964"/>
    <w:rsid w:val="00B56383"/>
    <w:rsid w:val="00B62044"/>
    <w:rsid w:val="00B62359"/>
    <w:rsid w:val="00B6433A"/>
    <w:rsid w:val="00B64903"/>
    <w:rsid w:val="00B65337"/>
    <w:rsid w:val="00B72629"/>
    <w:rsid w:val="00B75F8F"/>
    <w:rsid w:val="00B77BE7"/>
    <w:rsid w:val="00B8678A"/>
    <w:rsid w:val="00B86F0E"/>
    <w:rsid w:val="00B90E51"/>
    <w:rsid w:val="00B91A8E"/>
    <w:rsid w:val="00B92DA4"/>
    <w:rsid w:val="00B92E1F"/>
    <w:rsid w:val="00B95489"/>
    <w:rsid w:val="00B9653A"/>
    <w:rsid w:val="00B96AE3"/>
    <w:rsid w:val="00B96DC1"/>
    <w:rsid w:val="00B97157"/>
    <w:rsid w:val="00B977E2"/>
    <w:rsid w:val="00BA201C"/>
    <w:rsid w:val="00BA27D7"/>
    <w:rsid w:val="00BA2C51"/>
    <w:rsid w:val="00BA4DC3"/>
    <w:rsid w:val="00BB1889"/>
    <w:rsid w:val="00BB39C9"/>
    <w:rsid w:val="00BB4481"/>
    <w:rsid w:val="00BB5055"/>
    <w:rsid w:val="00BB5688"/>
    <w:rsid w:val="00BB6B5D"/>
    <w:rsid w:val="00BC1CC1"/>
    <w:rsid w:val="00BC1FEB"/>
    <w:rsid w:val="00BC3023"/>
    <w:rsid w:val="00BC3044"/>
    <w:rsid w:val="00BC3E62"/>
    <w:rsid w:val="00BC4854"/>
    <w:rsid w:val="00BC661E"/>
    <w:rsid w:val="00BC6D3A"/>
    <w:rsid w:val="00BC7E5B"/>
    <w:rsid w:val="00BD0B5E"/>
    <w:rsid w:val="00BD337C"/>
    <w:rsid w:val="00BD45F0"/>
    <w:rsid w:val="00BE1D36"/>
    <w:rsid w:val="00BE24B2"/>
    <w:rsid w:val="00BE2E5A"/>
    <w:rsid w:val="00BE3D58"/>
    <w:rsid w:val="00BE418A"/>
    <w:rsid w:val="00BE5A22"/>
    <w:rsid w:val="00BE5C53"/>
    <w:rsid w:val="00BE6BB3"/>
    <w:rsid w:val="00BE7086"/>
    <w:rsid w:val="00BE74CF"/>
    <w:rsid w:val="00BF05AF"/>
    <w:rsid w:val="00BF241A"/>
    <w:rsid w:val="00BF4AED"/>
    <w:rsid w:val="00BF598C"/>
    <w:rsid w:val="00BF5A3F"/>
    <w:rsid w:val="00BF6336"/>
    <w:rsid w:val="00C00447"/>
    <w:rsid w:val="00C01C0C"/>
    <w:rsid w:val="00C13301"/>
    <w:rsid w:val="00C177DD"/>
    <w:rsid w:val="00C219D7"/>
    <w:rsid w:val="00C21A06"/>
    <w:rsid w:val="00C2294B"/>
    <w:rsid w:val="00C2358C"/>
    <w:rsid w:val="00C2377F"/>
    <w:rsid w:val="00C27048"/>
    <w:rsid w:val="00C271B5"/>
    <w:rsid w:val="00C274DF"/>
    <w:rsid w:val="00C277CF"/>
    <w:rsid w:val="00C27C86"/>
    <w:rsid w:val="00C3024A"/>
    <w:rsid w:val="00C31F19"/>
    <w:rsid w:val="00C33477"/>
    <w:rsid w:val="00C3466C"/>
    <w:rsid w:val="00C34F23"/>
    <w:rsid w:val="00C363F0"/>
    <w:rsid w:val="00C40B04"/>
    <w:rsid w:val="00C42E6A"/>
    <w:rsid w:val="00C43331"/>
    <w:rsid w:val="00C457CD"/>
    <w:rsid w:val="00C46A88"/>
    <w:rsid w:val="00C47406"/>
    <w:rsid w:val="00C474DC"/>
    <w:rsid w:val="00C51F57"/>
    <w:rsid w:val="00C5219F"/>
    <w:rsid w:val="00C5307B"/>
    <w:rsid w:val="00C55240"/>
    <w:rsid w:val="00C56F33"/>
    <w:rsid w:val="00C57161"/>
    <w:rsid w:val="00C60368"/>
    <w:rsid w:val="00C61C68"/>
    <w:rsid w:val="00C62262"/>
    <w:rsid w:val="00C638AB"/>
    <w:rsid w:val="00C65CA8"/>
    <w:rsid w:val="00C66957"/>
    <w:rsid w:val="00C67144"/>
    <w:rsid w:val="00C70D28"/>
    <w:rsid w:val="00C71B37"/>
    <w:rsid w:val="00C72316"/>
    <w:rsid w:val="00C73F6E"/>
    <w:rsid w:val="00C741DD"/>
    <w:rsid w:val="00C75AA3"/>
    <w:rsid w:val="00C80B16"/>
    <w:rsid w:val="00C818F1"/>
    <w:rsid w:val="00C8614F"/>
    <w:rsid w:val="00C86C3E"/>
    <w:rsid w:val="00C92B5D"/>
    <w:rsid w:val="00C934A7"/>
    <w:rsid w:val="00C939A4"/>
    <w:rsid w:val="00C93F8E"/>
    <w:rsid w:val="00C94818"/>
    <w:rsid w:val="00C950C2"/>
    <w:rsid w:val="00C95250"/>
    <w:rsid w:val="00C9622E"/>
    <w:rsid w:val="00C9767F"/>
    <w:rsid w:val="00CA18A8"/>
    <w:rsid w:val="00CA24F3"/>
    <w:rsid w:val="00CA2E11"/>
    <w:rsid w:val="00CA4F1E"/>
    <w:rsid w:val="00CB0E8F"/>
    <w:rsid w:val="00CB19B8"/>
    <w:rsid w:val="00CB2F7E"/>
    <w:rsid w:val="00CB376F"/>
    <w:rsid w:val="00CB3DF2"/>
    <w:rsid w:val="00CB49E3"/>
    <w:rsid w:val="00CB61DC"/>
    <w:rsid w:val="00CB62B8"/>
    <w:rsid w:val="00CC131D"/>
    <w:rsid w:val="00CC203D"/>
    <w:rsid w:val="00CC22B4"/>
    <w:rsid w:val="00CC2550"/>
    <w:rsid w:val="00CC2897"/>
    <w:rsid w:val="00CC2AE0"/>
    <w:rsid w:val="00CC36FD"/>
    <w:rsid w:val="00CC4CF9"/>
    <w:rsid w:val="00CC6105"/>
    <w:rsid w:val="00CC69EC"/>
    <w:rsid w:val="00CD06DB"/>
    <w:rsid w:val="00CD271F"/>
    <w:rsid w:val="00CD3F9E"/>
    <w:rsid w:val="00CD4C6C"/>
    <w:rsid w:val="00CD5294"/>
    <w:rsid w:val="00CD785A"/>
    <w:rsid w:val="00CE03A2"/>
    <w:rsid w:val="00CE0FA9"/>
    <w:rsid w:val="00CE0FB5"/>
    <w:rsid w:val="00CE31B9"/>
    <w:rsid w:val="00CE508D"/>
    <w:rsid w:val="00CF068A"/>
    <w:rsid w:val="00CF0ADA"/>
    <w:rsid w:val="00CF2312"/>
    <w:rsid w:val="00CF488A"/>
    <w:rsid w:val="00CF6027"/>
    <w:rsid w:val="00CF78F2"/>
    <w:rsid w:val="00CF7F60"/>
    <w:rsid w:val="00D00E33"/>
    <w:rsid w:val="00D056C8"/>
    <w:rsid w:val="00D073F2"/>
    <w:rsid w:val="00D10DE2"/>
    <w:rsid w:val="00D12E1C"/>
    <w:rsid w:val="00D138D2"/>
    <w:rsid w:val="00D13D84"/>
    <w:rsid w:val="00D15EAF"/>
    <w:rsid w:val="00D20908"/>
    <w:rsid w:val="00D20B3F"/>
    <w:rsid w:val="00D2496B"/>
    <w:rsid w:val="00D30CB7"/>
    <w:rsid w:val="00D31098"/>
    <w:rsid w:val="00D31F3B"/>
    <w:rsid w:val="00D33073"/>
    <w:rsid w:val="00D33CBE"/>
    <w:rsid w:val="00D3538F"/>
    <w:rsid w:val="00D36425"/>
    <w:rsid w:val="00D36CEE"/>
    <w:rsid w:val="00D378DF"/>
    <w:rsid w:val="00D41010"/>
    <w:rsid w:val="00D46DE7"/>
    <w:rsid w:val="00D51B89"/>
    <w:rsid w:val="00D51D28"/>
    <w:rsid w:val="00D520D2"/>
    <w:rsid w:val="00D52EEA"/>
    <w:rsid w:val="00D548A7"/>
    <w:rsid w:val="00D54F96"/>
    <w:rsid w:val="00D555CA"/>
    <w:rsid w:val="00D55D86"/>
    <w:rsid w:val="00D568CE"/>
    <w:rsid w:val="00D56A5A"/>
    <w:rsid w:val="00D6034C"/>
    <w:rsid w:val="00D60564"/>
    <w:rsid w:val="00D60643"/>
    <w:rsid w:val="00D60AAE"/>
    <w:rsid w:val="00D63209"/>
    <w:rsid w:val="00D65D68"/>
    <w:rsid w:val="00D6727D"/>
    <w:rsid w:val="00D67C47"/>
    <w:rsid w:val="00D70510"/>
    <w:rsid w:val="00D70ABF"/>
    <w:rsid w:val="00D7102F"/>
    <w:rsid w:val="00D71DD7"/>
    <w:rsid w:val="00D72571"/>
    <w:rsid w:val="00D72748"/>
    <w:rsid w:val="00D74EC2"/>
    <w:rsid w:val="00D751F0"/>
    <w:rsid w:val="00D776D4"/>
    <w:rsid w:val="00D80E15"/>
    <w:rsid w:val="00D810AD"/>
    <w:rsid w:val="00D83155"/>
    <w:rsid w:val="00D83326"/>
    <w:rsid w:val="00D849FA"/>
    <w:rsid w:val="00D94D60"/>
    <w:rsid w:val="00D958D4"/>
    <w:rsid w:val="00D97B13"/>
    <w:rsid w:val="00DA1644"/>
    <w:rsid w:val="00DA1A9F"/>
    <w:rsid w:val="00DA5FBE"/>
    <w:rsid w:val="00DA6CD3"/>
    <w:rsid w:val="00DB03D9"/>
    <w:rsid w:val="00DB06C2"/>
    <w:rsid w:val="00DB1D49"/>
    <w:rsid w:val="00DB6388"/>
    <w:rsid w:val="00DC0251"/>
    <w:rsid w:val="00DC190D"/>
    <w:rsid w:val="00DC393A"/>
    <w:rsid w:val="00DC485D"/>
    <w:rsid w:val="00DC5B0B"/>
    <w:rsid w:val="00DC5E54"/>
    <w:rsid w:val="00DC6173"/>
    <w:rsid w:val="00DC6F61"/>
    <w:rsid w:val="00DC793B"/>
    <w:rsid w:val="00DD01A5"/>
    <w:rsid w:val="00DD0752"/>
    <w:rsid w:val="00DD176A"/>
    <w:rsid w:val="00DD1F45"/>
    <w:rsid w:val="00DD263C"/>
    <w:rsid w:val="00DD368B"/>
    <w:rsid w:val="00DD3CDB"/>
    <w:rsid w:val="00DD691D"/>
    <w:rsid w:val="00DE041B"/>
    <w:rsid w:val="00DE0691"/>
    <w:rsid w:val="00DE1D89"/>
    <w:rsid w:val="00DE4F9A"/>
    <w:rsid w:val="00DE6404"/>
    <w:rsid w:val="00DE6963"/>
    <w:rsid w:val="00DE6E65"/>
    <w:rsid w:val="00DE779B"/>
    <w:rsid w:val="00DF0667"/>
    <w:rsid w:val="00DF0ED6"/>
    <w:rsid w:val="00DF10C5"/>
    <w:rsid w:val="00DF22FA"/>
    <w:rsid w:val="00DF42D8"/>
    <w:rsid w:val="00DF4ABA"/>
    <w:rsid w:val="00DF50FF"/>
    <w:rsid w:val="00DF617F"/>
    <w:rsid w:val="00E02924"/>
    <w:rsid w:val="00E041D8"/>
    <w:rsid w:val="00E045B0"/>
    <w:rsid w:val="00E07BE9"/>
    <w:rsid w:val="00E11694"/>
    <w:rsid w:val="00E11A99"/>
    <w:rsid w:val="00E12A65"/>
    <w:rsid w:val="00E201AF"/>
    <w:rsid w:val="00E22A88"/>
    <w:rsid w:val="00E22E2B"/>
    <w:rsid w:val="00E25179"/>
    <w:rsid w:val="00E276EC"/>
    <w:rsid w:val="00E30801"/>
    <w:rsid w:val="00E31247"/>
    <w:rsid w:val="00E40BFF"/>
    <w:rsid w:val="00E42023"/>
    <w:rsid w:val="00E42512"/>
    <w:rsid w:val="00E45581"/>
    <w:rsid w:val="00E47B06"/>
    <w:rsid w:val="00E545D8"/>
    <w:rsid w:val="00E60457"/>
    <w:rsid w:val="00E61C82"/>
    <w:rsid w:val="00E62A45"/>
    <w:rsid w:val="00E6389F"/>
    <w:rsid w:val="00E63DD4"/>
    <w:rsid w:val="00E64D17"/>
    <w:rsid w:val="00E661D0"/>
    <w:rsid w:val="00E710E0"/>
    <w:rsid w:val="00E71FB5"/>
    <w:rsid w:val="00E7404B"/>
    <w:rsid w:val="00E7466E"/>
    <w:rsid w:val="00E75B07"/>
    <w:rsid w:val="00E77DDF"/>
    <w:rsid w:val="00E80430"/>
    <w:rsid w:val="00E82597"/>
    <w:rsid w:val="00E83D4F"/>
    <w:rsid w:val="00E843B0"/>
    <w:rsid w:val="00E90752"/>
    <w:rsid w:val="00E91C20"/>
    <w:rsid w:val="00E91EA7"/>
    <w:rsid w:val="00E92039"/>
    <w:rsid w:val="00E941F5"/>
    <w:rsid w:val="00E95BE0"/>
    <w:rsid w:val="00E9675C"/>
    <w:rsid w:val="00EA36E8"/>
    <w:rsid w:val="00EA4804"/>
    <w:rsid w:val="00EA5388"/>
    <w:rsid w:val="00EA6661"/>
    <w:rsid w:val="00EA708A"/>
    <w:rsid w:val="00EA74D2"/>
    <w:rsid w:val="00EB302F"/>
    <w:rsid w:val="00EB30A7"/>
    <w:rsid w:val="00EB7A29"/>
    <w:rsid w:val="00EC02BE"/>
    <w:rsid w:val="00EC0428"/>
    <w:rsid w:val="00EC0743"/>
    <w:rsid w:val="00EC0B15"/>
    <w:rsid w:val="00EC323E"/>
    <w:rsid w:val="00EC44CD"/>
    <w:rsid w:val="00EC5D78"/>
    <w:rsid w:val="00EC5EC8"/>
    <w:rsid w:val="00EC6819"/>
    <w:rsid w:val="00EC77AF"/>
    <w:rsid w:val="00EC7954"/>
    <w:rsid w:val="00EC7DC4"/>
    <w:rsid w:val="00ED251A"/>
    <w:rsid w:val="00ED37E8"/>
    <w:rsid w:val="00ED67FD"/>
    <w:rsid w:val="00EE04DB"/>
    <w:rsid w:val="00EE0E49"/>
    <w:rsid w:val="00EE1BA7"/>
    <w:rsid w:val="00EE28B9"/>
    <w:rsid w:val="00EE699A"/>
    <w:rsid w:val="00EE7100"/>
    <w:rsid w:val="00EF036A"/>
    <w:rsid w:val="00EF0894"/>
    <w:rsid w:val="00EF1217"/>
    <w:rsid w:val="00EF1FBC"/>
    <w:rsid w:val="00EF2874"/>
    <w:rsid w:val="00EF4681"/>
    <w:rsid w:val="00EF4BC1"/>
    <w:rsid w:val="00EF6CEF"/>
    <w:rsid w:val="00EF7E30"/>
    <w:rsid w:val="00F002BB"/>
    <w:rsid w:val="00F0116B"/>
    <w:rsid w:val="00F01B6E"/>
    <w:rsid w:val="00F02900"/>
    <w:rsid w:val="00F044ED"/>
    <w:rsid w:val="00F06374"/>
    <w:rsid w:val="00F0758E"/>
    <w:rsid w:val="00F07721"/>
    <w:rsid w:val="00F07783"/>
    <w:rsid w:val="00F10C5A"/>
    <w:rsid w:val="00F114DF"/>
    <w:rsid w:val="00F144D4"/>
    <w:rsid w:val="00F1559D"/>
    <w:rsid w:val="00F16526"/>
    <w:rsid w:val="00F235F8"/>
    <w:rsid w:val="00F23A31"/>
    <w:rsid w:val="00F245F8"/>
    <w:rsid w:val="00F24B05"/>
    <w:rsid w:val="00F266CF"/>
    <w:rsid w:val="00F26760"/>
    <w:rsid w:val="00F32955"/>
    <w:rsid w:val="00F33058"/>
    <w:rsid w:val="00F331CA"/>
    <w:rsid w:val="00F35BED"/>
    <w:rsid w:val="00F36462"/>
    <w:rsid w:val="00F3698A"/>
    <w:rsid w:val="00F36C2E"/>
    <w:rsid w:val="00F37857"/>
    <w:rsid w:val="00F400D0"/>
    <w:rsid w:val="00F409AC"/>
    <w:rsid w:val="00F40BD7"/>
    <w:rsid w:val="00F40C3A"/>
    <w:rsid w:val="00F415A4"/>
    <w:rsid w:val="00F43009"/>
    <w:rsid w:val="00F43A38"/>
    <w:rsid w:val="00F43F8A"/>
    <w:rsid w:val="00F45E31"/>
    <w:rsid w:val="00F4758C"/>
    <w:rsid w:val="00F47F33"/>
    <w:rsid w:val="00F55FBC"/>
    <w:rsid w:val="00F56ADA"/>
    <w:rsid w:val="00F632A7"/>
    <w:rsid w:val="00F67D7B"/>
    <w:rsid w:val="00F7102B"/>
    <w:rsid w:val="00F71C1E"/>
    <w:rsid w:val="00F7368B"/>
    <w:rsid w:val="00F736B2"/>
    <w:rsid w:val="00F74F6E"/>
    <w:rsid w:val="00F75B84"/>
    <w:rsid w:val="00F76EB5"/>
    <w:rsid w:val="00F77595"/>
    <w:rsid w:val="00F825E1"/>
    <w:rsid w:val="00F827C9"/>
    <w:rsid w:val="00F82CED"/>
    <w:rsid w:val="00F84AFA"/>
    <w:rsid w:val="00F84C43"/>
    <w:rsid w:val="00F85939"/>
    <w:rsid w:val="00F85D7F"/>
    <w:rsid w:val="00F860CF"/>
    <w:rsid w:val="00F871EC"/>
    <w:rsid w:val="00F87604"/>
    <w:rsid w:val="00F9019D"/>
    <w:rsid w:val="00F90D2C"/>
    <w:rsid w:val="00F912F7"/>
    <w:rsid w:val="00F92F4C"/>
    <w:rsid w:val="00F936FE"/>
    <w:rsid w:val="00F94576"/>
    <w:rsid w:val="00F94B0C"/>
    <w:rsid w:val="00F94CA6"/>
    <w:rsid w:val="00F957F4"/>
    <w:rsid w:val="00F96F04"/>
    <w:rsid w:val="00F974D3"/>
    <w:rsid w:val="00F97F56"/>
    <w:rsid w:val="00FA0154"/>
    <w:rsid w:val="00FA403B"/>
    <w:rsid w:val="00FA4DFD"/>
    <w:rsid w:val="00FA65E1"/>
    <w:rsid w:val="00FA699F"/>
    <w:rsid w:val="00FA6A81"/>
    <w:rsid w:val="00FB0727"/>
    <w:rsid w:val="00FB0E98"/>
    <w:rsid w:val="00FB4769"/>
    <w:rsid w:val="00FB4D74"/>
    <w:rsid w:val="00FB5119"/>
    <w:rsid w:val="00FB5D0F"/>
    <w:rsid w:val="00FB6CD5"/>
    <w:rsid w:val="00FB6FA9"/>
    <w:rsid w:val="00FB7328"/>
    <w:rsid w:val="00FB7A7D"/>
    <w:rsid w:val="00FB7B45"/>
    <w:rsid w:val="00FC000C"/>
    <w:rsid w:val="00FC06CC"/>
    <w:rsid w:val="00FC11A9"/>
    <w:rsid w:val="00FC45AF"/>
    <w:rsid w:val="00FC5F4C"/>
    <w:rsid w:val="00FC6C9D"/>
    <w:rsid w:val="00FC7C6C"/>
    <w:rsid w:val="00FC7DF5"/>
    <w:rsid w:val="00FC7E11"/>
    <w:rsid w:val="00FD0E2E"/>
    <w:rsid w:val="00FD0E7D"/>
    <w:rsid w:val="00FD3AA6"/>
    <w:rsid w:val="00FD40D3"/>
    <w:rsid w:val="00FD4D66"/>
    <w:rsid w:val="00FD7061"/>
    <w:rsid w:val="00FD784E"/>
    <w:rsid w:val="00FE175C"/>
    <w:rsid w:val="00FE25D1"/>
    <w:rsid w:val="00FE3607"/>
    <w:rsid w:val="00FE40F8"/>
    <w:rsid w:val="00FE491F"/>
    <w:rsid w:val="00FE598B"/>
    <w:rsid w:val="00FE6B17"/>
    <w:rsid w:val="00FE6CCD"/>
    <w:rsid w:val="00FE7EFB"/>
    <w:rsid w:val="00FF0441"/>
    <w:rsid w:val="00FF22BE"/>
    <w:rsid w:val="00FF31E7"/>
    <w:rsid w:val="00FF33AF"/>
    <w:rsid w:val="00FF3F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Arial"/>
        <w:color w:val="000000"/>
        <w:sz w:val="16"/>
        <w:szCs w:val="22"/>
        <w:lang w:val="en-US" w:eastAsia="zh-CN" w:bidi="ar-SA"/>
      </w:rPr>
    </w:rPrDefault>
    <w:pPrDefault>
      <w:pPr>
        <w:spacing w:beforeLines="50"/>
        <w:ind w:left="1259" w:hanging="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HTML Acronym"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6AE3"/>
    <w:pPr>
      <w:widowControl w:val="0"/>
      <w:spacing w:before="50"/>
      <w:ind w:left="0" w:firstLineChars="200" w:firstLine="200"/>
    </w:pPr>
    <w:rPr>
      <w:rFonts w:ascii="Times New Roman" w:hAnsi="Times New Roman" w:cs="Times New Roman"/>
      <w:color w:val="auto"/>
      <w:kern w:val="2"/>
      <w:sz w:val="21"/>
      <w:szCs w:val="24"/>
    </w:rPr>
  </w:style>
  <w:style w:type="paragraph" w:styleId="1">
    <w:name w:val="heading 1"/>
    <w:basedOn w:val="a"/>
    <w:next w:val="a0"/>
    <w:link w:val="1Char"/>
    <w:qFormat/>
    <w:rsid w:val="00E12A65"/>
    <w:pPr>
      <w:keepNext/>
      <w:keepLines/>
      <w:numPr>
        <w:numId w:val="1"/>
      </w:numPr>
      <w:spacing w:beforeLines="100" w:afterLines="100"/>
      <w:ind w:left="0" w:firstLineChars="0" w:firstLine="0"/>
      <w:outlineLvl w:val="0"/>
    </w:pPr>
    <w:rPr>
      <w:rFonts w:ascii="Calibri" w:eastAsia="黑体"/>
      <w:b/>
      <w:bCs/>
      <w:color w:val="000080"/>
      <w:kern w:val="44"/>
      <w:sz w:val="36"/>
      <w:szCs w:val="36"/>
    </w:rPr>
  </w:style>
  <w:style w:type="paragraph" w:styleId="2">
    <w:name w:val="heading 2"/>
    <w:basedOn w:val="a"/>
    <w:next w:val="a0"/>
    <w:link w:val="2Char"/>
    <w:qFormat/>
    <w:rsid w:val="00E12A65"/>
    <w:pPr>
      <w:keepNext/>
      <w:keepLines/>
      <w:numPr>
        <w:ilvl w:val="1"/>
        <w:numId w:val="1"/>
      </w:numPr>
      <w:spacing w:afterLines="50"/>
      <w:ind w:left="0" w:firstLineChars="0" w:firstLine="0"/>
      <w:outlineLvl w:val="1"/>
    </w:pPr>
    <w:rPr>
      <w:rFonts w:ascii="Calibri" w:eastAsia="黑体" w:hAnsi="Calibri"/>
      <w:b/>
      <w:color w:val="000080"/>
      <w:sz w:val="32"/>
      <w:szCs w:val="32"/>
    </w:rPr>
  </w:style>
  <w:style w:type="paragraph" w:styleId="3">
    <w:name w:val="heading 3"/>
    <w:basedOn w:val="a"/>
    <w:next w:val="a0"/>
    <w:link w:val="3Char"/>
    <w:autoRedefine/>
    <w:uiPriority w:val="9"/>
    <w:qFormat/>
    <w:rsid w:val="00E12A65"/>
    <w:pPr>
      <w:keepNext/>
      <w:keepLines/>
      <w:numPr>
        <w:ilvl w:val="2"/>
        <w:numId w:val="1"/>
      </w:numPr>
      <w:tabs>
        <w:tab w:val="clear" w:pos="868"/>
        <w:tab w:val="num" w:pos="0"/>
      </w:tabs>
      <w:spacing w:afterLines="50"/>
      <w:ind w:left="0" w:firstLineChars="0" w:firstLine="0"/>
      <w:outlineLvl w:val="2"/>
    </w:pPr>
    <w:rPr>
      <w:rFonts w:asciiTheme="minorHAnsi" w:eastAsia="黑体" w:hAnsiTheme="minorHAnsi" w:cstheme="minorHAnsi"/>
      <w:b/>
      <w:color w:val="000082"/>
      <w:sz w:val="30"/>
      <w:szCs w:val="30"/>
    </w:rPr>
  </w:style>
  <w:style w:type="paragraph" w:styleId="4">
    <w:name w:val="heading 4"/>
    <w:basedOn w:val="a"/>
    <w:next w:val="a0"/>
    <w:link w:val="4Char"/>
    <w:autoRedefine/>
    <w:qFormat/>
    <w:rsid w:val="00E12A65"/>
    <w:pPr>
      <w:keepNext/>
      <w:keepLines/>
      <w:numPr>
        <w:ilvl w:val="3"/>
        <w:numId w:val="1"/>
      </w:numPr>
      <w:tabs>
        <w:tab w:val="clear" w:pos="870"/>
        <w:tab w:val="num" w:pos="1134"/>
      </w:tabs>
      <w:spacing w:afterLines="50"/>
      <w:ind w:left="0" w:firstLineChars="0" w:firstLine="0"/>
      <w:outlineLvl w:val="3"/>
    </w:pPr>
    <w:rPr>
      <w:rFonts w:ascii="Helvetica" w:eastAsia="黑体" w:hAnsi="Helvetica"/>
      <w:b/>
      <w:color w:val="000082"/>
      <w:sz w:val="28"/>
      <w:szCs w:val="28"/>
    </w:rPr>
  </w:style>
  <w:style w:type="paragraph" w:styleId="5">
    <w:name w:val="heading 5"/>
    <w:basedOn w:val="a"/>
    <w:next w:val="a0"/>
    <w:link w:val="5Char"/>
    <w:qFormat/>
    <w:rsid w:val="005F3943"/>
    <w:pPr>
      <w:keepNext/>
      <w:keepLines/>
      <w:numPr>
        <w:ilvl w:val="4"/>
        <w:numId w:val="1"/>
      </w:numPr>
      <w:tabs>
        <w:tab w:val="clear" w:pos="1014"/>
        <w:tab w:val="num" w:pos="0"/>
      </w:tabs>
      <w:spacing w:before="120" w:after="120"/>
      <w:ind w:left="0" w:firstLineChars="0" w:firstLine="0"/>
      <w:outlineLvl w:val="4"/>
    </w:pPr>
    <w:rPr>
      <w:rFonts w:ascii="黑体" w:eastAsia="黑体"/>
      <w:b/>
      <w:color w:val="000080"/>
      <w:sz w:val="28"/>
      <w:szCs w:val="20"/>
    </w:rPr>
  </w:style>
  <w:style w:type="paragraph" w:styleId="6">
    <w:name w:val="heading 6"/>
    <w:basedOn w:val="a"/>
    <w:next w:val="a0"/>
    <w:link w:val="6Char"/>
    <w:qFormat/>
    <w:rsid w:val="00DF0667"/>
    <w:pPr>
      <w:keepNext/>
      <w:keepLines/>
      <w:numPr>
        <w:ilvl w:val="5"/>
        <w:numId w:val="1"/>
      </w:numPr>
      <w:spacing w:after="120"/>
      <w:ind w:left="6" w:firstLineChars="0" w:firstLine="0"/>
      <w:outlineLvl w:val="5"/>
    </w:pPr>
    <w:rPr>
      <w:rFonts w:ascii="黑体" w:eastAsia="黑体" w:hAnsi="Arial"/>
      <w:b/>
      <w:color w:val="000080"/>
      <w:sz w:val="24"/>
      <w:szCs w:val="20"/>
    </w:rPr>
  </w:style>
  <w:style w:type="paragraph" w:styleId="7">
    <w:name w:val="heading 7"/>
    <w:basedOn w:val="a"/>
    <w:next w:val="a0"/>
    <w:link w:val="7Char"/>
    <w:qFormat/>
    <w:rsid w:val="005F3943"/>
    <w:pPr>
      <w:keepNext/>
      <w:keepLines/>
      <w:numPr>
        <w:ilvl w:val="6"/>
        <w:numId w:val="1"/>
      </w:numPr>
      <w:spacing w:after="120"/>
      <w:outlineLvl w:val="6"/>
    </w:pPr>
    <w:rPr>
      <w:rFonts w:ascii="黑体" w:eastAsia="黑体"/>
      <w:b/>
      <w:color w:val="000080"/>
      <w:sz w:val="24"/>
      <w:szCs w:val="20"/>
    </w:rPr>
  </w:style>
  <w:style w:type="paragraph" w:styleId="8">
    <w:name w:val="heading 8"/>
    <w:basedOn w:val="a"/>
    <w:next w:val="a0"/>
    <w:link w:val="8Char"/>
    <w:qFormat/>
    <w:rsid w:val="005F3943"/>
    <w:pPr>
      <w:keepNext/>
      <w:keepLines/>
      <w:numPr>
        <w:ilvl w:val="7"/>
        <w:numId w:val="1"/>
      </w:numPr>
      <w:spacing w:after="120"/>
      <w:outlineLvl w:val="7"/>
    </w:pPr>
    <w:rPr>
      <w:rFonts w:ascii="黑体" w:eastAsia="黑体" w:hAnsi="Arial"/>
      <w:b/>
      <w:color w:val="000080"/>
      <w:sz w:val="24"/>
      <w:szCs w:val="20"/>
    </w:rPr>
  </w:style>
  <w:style w:type="paragraph" w:styleId="9">
    <w:name w:val="heading 9"/>
    <w:basedOn w:val="a"/>
    <w:next w:val="a0"/>
    <w:link w:val="9Char"/>
    <w:qFormat/>
    <w:rsid w:val="005F3943"/>
    <w:pPr>
      <w:keepNext/>
      <w:keepLines/>
      <w:numPr>
        <w:ilvl w:val="8"/>
        <w:numId w:val="1"/>
      </w:numPr>
      <w:spacing w:after="120"/>
      <w:outlineLvl w:val="8"/>
    </w:pPr>
    <w:rPr>
      <w:rFonts w:ascii="黑体" w:eastAsia="黑体" w:hAnsi="Arial"/>
      <w:b/>
      <w:color w:val="000080"/>
      <w:sz w:val="24"/>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E12A65"/>
    <w:rPr>
      <w:rFonts w:eastAsia="黑体" w:hAnsi="Times New Roman" w:cs="Times New Roman"/>
      <w:b/>
      <w:bCs/>
      <w:color w:val="000080"/>
      <w:kern w:val="44"/>
      <w:sz w:val="36"/>
      <w:szCs w:val="36"/>
    </w:rPr>
  </w:style>
  <w:style w:type="character" w:customStyle="1" w:styleId="2Char">
    <w:name w:val="标题 2 Char"/>
    <w:basedOn w:val="a1"/>
    <w:link w:val="2"/>
    <w:rsid w:val="00E12A65"/>
    <w:rPr>
      <w:rFonts w:eastAsia="黑体" w:cs="Times New Roman"/>
      <w:b/>
      <w:color w:val="000080"/>
      <w:kern w:val="2"/>
      <w:sz w:val="32"/>
      <w:szCs w:val="32"/>
    </w:rPr>
  </w:style>
  <w:style w:type="character" w:customStyle="1" w:styleId="3Char">
    <w:name w:val="标题 3 Char"/>
    <w:basedOn w:val="a1"/>
    <w:link w:val="3"/>
    <w:uiPriority w:val="9"/>
    <w:rsid w:val="00E12A65"/>
    <w:rPr>
      <w:rFonts w:asciiTheme="minorHAnsi" w:eastAsia="黑体" w:hAnsiTheme="minorHAnsi" w:cstheme="minorHAnsi"/>
      <w:b/>
      <w:color w:val="000082"/>
      <w:kern w:val="2"/>
      <w:sz w:val="30"/>
      <w:szCs w:val="30"/>
    </w:rPr>
  </w:style>
  <w:style w:type="character" w:customStyle="1" w:styleId="4Char">
    <w:name w:val="标题 4 Char"/>
    <w:basedOn w:val="a1"/>
    <w:link w:val="4"/>
    <w:rsid w:val="00E12A65"/>
    <w:rPr>
      <w:rFonts w:ascii="Helvetica" w:eastAsia="黑体" w:hAnsi="Helvetica" w:cs="Times New Roman"/>
      <w:b/>
      <w:color w:val="000082"/>
      <w:kern w:val="2"/>
      <w:sz w:val="28"/>
      <w:szCs w:val="28"/>
    </w:rPr>
  </w:style>
  <w:style w:type="character" w:customStyle="1" w:styleId="5Char">
    <w:name w:val="标题 5 Char"/>
    <w:basedOn w:val="a1"/>
    <w:link w:val="5"/>
    <w:rsid w:val="005F3943"/>
    <w:rPr>
      <w:rFonts w:ascii="黑体" w:eastAsia="黑体" w:hAnsi="Times New Roman" w:cs="Times New Roman"/>
      <w:b/>
      <w:color w:val="000080"/>
      <w:kern w:val="2"/>
      <w:sz w:val="28"/>
      <w:szCs w:val="20"/>
    </w:rPr>
  </w:style>
  <w:style w:type="character" w:customStyle="1" w:styleId="6Char">
    <w:name w:val="标题 6 Char"/>
    <w:basedOn w:val="a1"/>
    <w:link w:val="6"/>
    <w:rsid w:val="00DF0667"/>
    <w:rPr>
      <w:rFonts w:ascii="黑体" w:eastAsia="黑体" w:hAnsi="Arial" w:cs="Times New Roman"/>
      <w:b/>
      <w:color w:val="000080"/>
      <w:kern w:val="2"/>
      <w:sz w:val="24"/>
      <w:szCs w:val="20"/>
    </w:rPr>
  </w:style>
  <w:style w:type="character" w:customStyle="1" w:styleId="7Char">
    <w:name w:val="标题 7 Char"/>
    <w:basedOn w:val="a1"/>
    <w:link w:val="7"/>
    <w:rsid w:val="005F3943"/>
    <w:rPr>
      <w:rFonts w:ascii="黑体" w:eastAsia="黑体" w:hAnsi="Times New Roman" w:cs="Times New Roman"/>
      <w:b/>
      <w:color w:val="000080"/>
      <w:kern w:val="2"/>
      <w:sz w:val="24"/>
      <w:szCs w:val="20"/>
    </w:rPr>
  </w:style>
  <w:style w:type="character" w:customStyle="1" w:styleId="8Char">
    <w:name w:val="标题 8 Char"/>
    <w:basedOn w:val="a1"/>
    <w:link w:val="8"/>
    <w:rsid w:val="005F3943"/>
    <w:rPr>
      <w:rFonts w:ascii="黑体" w:eastAsia="黑体" w:hAnsi="Arial" w:cs="Times New Roman"/>
      <w:b/>
      <w:color w:val="000080"/>
      <w:kern w:val="2"/>
      <w:sz w:val="24"/>
      <w:szCs w:val="20"/>
    </w:rPr>
  </w:style>
  <w:style w:type="character" w:customStyle="1" w:styleId="9Char">
    <w:name w:val="标题 9 Char"/>
    <w:basedOn w:val="a1"/>
    <w:link w:val="9"/>
    <w:rsid w:val="005F3943"/>
    <w:rPr>
      <w:rFonts w:ascii="黑体" w:eastAsia="黑体" w:hAnsi="Arial" w:cs="Times New Roman"/>
      <w:b/>
      <w:color w:val="000080"/>
      <w:kern w:val="2"/>
      <w:sz w:val="24"/>
      <w:szCs w:val="20"/>
    </w:rPr>
  </w:style>
  <w:style w:type="paragraph" w:styleId="a0">
    <w:name w:val="Normal Indent"/>
    <w:aliases w:val="正文（首行缩进两字）,正文缩进 Char2,正文缩进 Char1 Char,正文缩进 Char Char Char,正文（首行缩进两字） Char Char Char,正文缩进 Char Char1,正文（首行缩进两字） Char Char1,正文缩进 Char2 Char Char,正文缩进 Char1 Char Char Char,正文缩进 Char Char Char Char Char,正文缩进 Char,正文（首行缩进两字） Char,正文缩进 Char2 Char"/>
    <w:basedOn w:val="a"/>
    <w:link w:val="Char1"/>
    <w:rsid w:val="005F3943"/>
    <w:pPr>
      <w:ind w:firstLine="420"/>
    </w:pPr>
  </w:style>
  <w:style w:type="character" w:customStyle="1" w:styleId="Char1">
    <w:name w:val="正文缩进 Char1"/>
    <w:aliases w:val="正文（首行缩进两字） Char1,正文缩进 Char2 Char1,正文缩进 Char1 Char Char,正文缩进 Char Char Char Char,正文（首行缩进两字） Char Char Char Char,正文缩进 Char Char1 Char,正文（首行缩进两字） Char Char1 Char,正文缩进 Char2 Char Char Char,正文缩进 Char1 Char Char Char Char,正文缩进 Char Char"/>
    <w:basedOn w:val="a1"/>
    <w:link w:val="a0"/>
    <w:rsid w:val="005F3943"/>
    <w:rPr>
      <w:rFonts w:ascii="Times New Roman" w:hAnsi="Times New Roman" w:cs="Times New Roman"/>
      <w:color w:val="auto"/>
      <w:kern w:val="2"/>
      <w:sz w:val="21"/>
      <w:szCs w:val="24"/>
    </w:rPr>
  </w:style>
  <w:style w:type="paragraph" w:styleId="a4">
    <w:name w:val="header"/>
    <w:basedOn w:val="a"/>
    <w:link w:val="Char"/>
    <w:rsid w:val="005F3943"/>
    <w:pPr>
      <w:pBdr>
        <w:bottom w:val="single" w:sz="6" w:space="1" w:color="auto"/>
      </w:pBdr>
      <w:tabs>
        <w:tab w:val="center" w:pos="4153"/>
        <w:tab w:val="right" w:pos="8306"/>
      </w:tabs>
      <w:snapToGrid w:val="0"/>
      <w:spacing w:after="120"/>
      <w:jc w:val="center"/>
    </w:pPr>
    <w:rPr>
      <w:rFonts w:ascii="宋体"/>
      <w:sz w:val="18"/>
      <w:szCs w:val="20"/>
    </w:rPr>
  </w:style>
  <w:style w:type="character" w:customStyle="1" w:styleId="Char">
    <w:name w:val="页眉 Char"/>
    <w:basedOn w:val="a1"/>
    <w:link w:val="a4"/>
    <w:rsid w:val="005F3943"/>
    <w:rPr>
      <w:rFonts w:ascii="宋体" w:hAnsi="Times New Roman" w:cs="Times New Roman"/>
      <w:color w:val="auto"/>
      <w:kern w:val="2"/>
      <w:sz w:val="18"/>
      <w:szCs w:val="20"/>
    </w:rPr>
  </w:style>
  <w:style w:type="table" w:styleId="a5">
    <w:name w:val="Table Grid"/>
    <w:basedOn w:val="a2"/>
    <w:uiPriority w:val="59"/>
    <w:rsid w:val="005F3943"/>
    <w:pPr>
      <w:widowControl w:val="0"/>
    </w:pPr>
    <w:rPr>
      <w:rFonts w:ascii="Times New Roman" w:hAnsi="Times New Roman" w:cs="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5F3943"/>
    <w:pPr>
      <w:tabs>
        <w:tab w:val="left" w:pos="284"/>
        <w:tab w:val="right" w:leader="dot" w:pos="8630"/>
      </w:tabs>
      <w:spacing w:before="120"/>
      <w:ind w:firstLineChars="0" w:firstLine="0"/>
      <w:jc w:val="left"/>
    </w:pPr>
    <w:rPr>
      <w:b/>
      <w:bCs/>
      <w:caps/>
      <w:sz w:val="20"/>
      <w:szCs w:val="20"/>
    </w:rPr>
  </w:style>
  <w:style w:type="paragraph" w:styleId="20">
    <w:name w:val="toc 2"/>
    <w:basedOn w:val="a"/>
    <w:next w:val="a"/>
    <w:autoRedefine/>
    <w:uiPriority w:val="39"/>
    <w:rsid w:val="005F3943"/>
    <w:pPr>
      <w:tabs>
        <w:tab w:val="left" w:pos="709"/>
        <w:tab w:val="right" w:leader="dot" w:pos="8630"/>
      </w:tabs>
      <w:spacing w:before="120"/>
      <w:ind w:left="210" w:firstLineChars="37" w:firstLine="74"/>
      <w:jc w:val="left"/>
    </w:pPr>
    <w:rPr>
      <w:smallCaps/>
      <w:sz w:val="20"/>
      <w:szCs w:val="20"/>
    </w:rPr>
  </w:style>
  <w:style w:type="character" w:styleId="a6">
    <w:name w:val="Hyperlink"/>
    <w:basedOn w:val="a1"/>
    <w:uiPriority w:val="99"/>
    <w:rsid w:val="005F3943"/>
    <w:rPr>
      <w:color w:val="0000FF"/>
      <w:u w:val="single"/>
    </w:rPr>
  </w:style>
  <w:style w:type="paragraph" w:styleId="a7">
    <w:name w:val="Document Map"/>
    <w:basedOn w:val="a"/>
    <w:link w:val="Char0"/>
    <w:semiHidden/>
    <w:rsid w:val="005F3943"/>
    <w:pPr>
      <w:shd w:val="clear" w:color="auto" w:fill="000080"/>
    </w:pPr>
  </w:style>
  <w:style w:type="character" w:customStyle="1" w:styleId="Char0">
    <w:name w:val="文档结构图 Char"/>
    <w:basedOn w:val="a1"/>
    <w:link w:val="a7"/>
    <w:semiHidden/>
    <w:rsid w:val="005F3943"/>
    <w:rPr>
      <w:rFonts w:ascii="Times New Roman" w:hAnsi="Times New Roman" w:cs="Times New Roman"/>
      <w:color w:val="auto"/>
      <w:kern w:val="2"/>
      <w:sz w:val="21"/>
      <w:szCs w:val="24"/>
      <w:shd w:val="clear" w:color="auto" w:fill="000080"/>
    </w:rPr>
  </w:style>
  <w:style w:type="paragraph" w:styleId="a8">
    <w:name w:val="footer"/>
    <w:basedOn w:val="a"/>
    <w:link w:val="Char2"/>
    <w:rsid w:val="005F3943"/>
    <w:pPr>
      <w:tabs>
        <w:tab w:val="center" w:pos="4153"/>
        <w:tab w:val="right" w:pos="8306"/>
      </w:tabs>
      <w:snapToGrid w:val="0"/>
      <w:jc w:val="left"/>
    </w:pPr>
    <w:rPr>
      <w:sz w:val="18"/>
      <w:szCs w:val="18"/>
    </w:rPr>
  </w:style>
  <w:style w:type="character" w:customStyle="1" w:styleId="Char2">
    <w:name w:val="页脚 Char"/>
    <w:basedOn w:val="a1"/>
    <w:link w:val="a8"/>
    <w:rsid w:val="005F3943"/>
    <w:rPr>
      <w:rFonts w:ascii="Times New Roman" w:hAnsi="Times New Roman" w:cs="Times New Roman"/>
      <w:color w:val="auto"/>
      <w:kern w:val="2"/>
      <w:sz w:val="18"/>
      <w:szCs w:val="18"/>
    </w:rPr>
  </w:style>
  <w:style w:type="paragraph" w:styleId="a9">
    <w:name w:val="List Paragraph"/>
    <w:basedOn w:val="a"/>
    <w:uiPriority w:val="34"/>
    <w:qFormat/>
    <w:rsid w:val="005F3943"/>
    <w:pPr>
      <w:ind w:firstLine="420"/>
    </w:pPr>
    <w:rPr>
      <w:rFonts w:ascii="Calibri" w:hAnsi="Calibri"/>
      <w:szCs w:val="22"/>
    </w:rPr>
  </w:style>
  <w:style w:type="paragraph" w:styleId="aa">
    <w:name w:val="Balloon Text"/>
    <w:basedOn w:val="a"/>
    <w:link w:val="Char3"/>
    <w:rsid w:val="005F3943"/>
    <w:rPr>
      <w:sz w:val="18"/>
      <w:szCs w:val="18"/>
    </w:rPr>
  </w:style>
  <w:style w:type="character" w:customStyle="1" w:styleId="Char3">
    <w:name w:val="批注框文本 Char"/>
    <w:basedOn w:val="a1"/>
    <w:link w:val="aa"/>
    <w:rsid w:val="005F3943"/>
    <w:rPr>
      <w:rFonts w:ascii="Times New Roman" w:hAnsi="Times New Roman" w:cs="Times New Roman"/>
      <w:color w:val="auto"/>
      <w:kern w:val="2"/>
      <w:sz w:val="18"/>
      <w:szCs w:val="18"/>
    </w:rPr>
  </w:style>
  <w:style w:type="paragraph" w:styleId="ab">
    <w:name w:val="footnote text"/>
    <w:basedOn w:val="a"/>
    <w:link w:val="Char4"/>
    <w:uiPriority w:val="99"/>
    <w:unhideWhenUsed/>
    <w:rsid w:val="005F3943"/>
    <w:pPr>
      <w:snapToGrid w:val="0"/>
      <w:jc w:val="left"/>
    </w:pPr>
    <w:rPr>
      <w:sz w:val="18"/>
      <w:szCs w:val="18"/>
    </w:rPr>
  </w:style>
  <w:style w:type="character" w:customStyle="1" w:styleId="Char4">
    <w:name w:val="脚注文本 Char"/>
    <w:basedOn w:val="a1"/>
    <w:link w:val="ab"/>
    <w:uiPriority w:val="99"/>
    <w:rsid w:val="005F3943"/>
    <w:rPr>
      <w:rFonts w:ascii="Times New Roman" w:hAnsi="Times New Roman" w:cs="Times New Roman"/>
      <w:color w:val="auto"/>
      <w:kern w:val="2"/>
      <w:sz w:val="18"/>
      <w:szCs w:val="18"/>
    </w:rPr>
  </w:style>
  <w:style w:type="character" w:styleId="ac">
    <w:name w:val="footnote reference"/>
    <w:basedOn w:val="a1"/>
    <w:uiPriority w:val="99"/>
    <w:unhideWhenUsed/>
    <w:rsid w:val="005F3943"/>
    <w:rPr>
      <w:vertAlign w:val="superscript"/>
    </w:rPr>
  </w:style>
  <w:style w:type="paragraph" w:styleId="ad">
    <w:name w:val="Normal (Web)"/>
    <w:basedOn w:val="a"/>
    <w:uiPriority w:val="99"/>
    <w:unhideWhenUsed/>
    <w:rsid w:val="005F3943"/>
    <w:pPr>
      <w:widowControl/>
      <w:spacing w:beforeLines="0" w:beforeAutospacing="1" w:after="100" w:afterAutospacing="1"/>
      <w:ind w:firstLineChars="0" w:firstLine="0"/>
      <w:jc w:val="left"/>
    </w:pPr>
    <w:rPr>
      <w:rFonts w:ascii="宋体" w:hAnsi="宋体" w:cs="宋体"/>
      <w:kern w:val="0"/>
      <w:sz w:val="24"/>
    </w:rPr>
  </w:style>
  <w:style w:type="character" w:styleId="HTML">
    <w:name w:val="HTML Acronym"/>
    <w:basedOn w:val="a1"/>
    <w:rsid w:val="005F3943"/>
  </w:style>
  <w:style w:type="character" w:styleId="ae">
    <w:name w:val="Strong"/>
    <w:basedOn w:val="a1"/>
    <w:uiPriority w:val="22"/>
    <w:qFormat/>
    <w:rsid w:val="005F3943"/>
    <w:rPr>
      <w:b/>
      <w:bCs/>
    </w:rPr>
  </w:style>
  <w:style w:type="paragraph" w:styleId="af">
    <w:name w:val="caption"/>
    <w:basedOn w:val="a"/>
    <w:next w:val="a"/>
    <w:qFormat/>
    <w:rsid w:val="005F3943"/>
    <w:pPr>
      <w:spacing w:beforeLines="0"/>
      <w:ind w:firstLineChars="0" w:firstLine="0"/>
    </w:pPr>
    <w:rPr>
      <w:rFonts w:ascii="Cambria" w:eastAsia="黑体" w:hAnsi="Cambria"/>
      <w:sz w:val="20"/>
      <w:szCs w:val="20"/>
    </w:rPr>
  </w:style>
  <w:style w:type="character" w:styleId="af0">
    <w:name w:val="annotation reference"/>
    <w:basedOn w:val="a1"/>
    <w:rsid w:val="005F3943"/>
    <w:rPr>
      <w:sz w:val="21"/>
      <w:szCs w:val="21"/>
    </w:rPr>
  </w:style>
  <w:style w:type="paragraph" w:styleId="af1">
    <w:name w:val="annotation text"/>
    <w:basedOn w:val="a"/>
    <w:link w:val="Char5"/>
    <w:rsid w:val="005F3943"/>
    <w:pPr>
      <w:jc w:val="left"/>
    </w:pPr>
  </w:style>
  <w:style w:type="character" w:customStyle="1" w:styleId="Char5">
    <w:name w:val="批注文字 Char"/>
    <w:basedOn w:val="a1"/>
    <w:link w:val="af1"/>
    <w:rsid w:val="005F3943"/>
    <w:rPr>
      <w:rFonts w:ascii="Times New Roman" w:hAnsi="Times New Roman" w:cs="Times New Roman"/>
      <w:color w:val="auto"/>
      <w:kern w:val="2"/>
      <w:sz w:val="21"/>
      <w:szCs w:val="24"/>
    </w:rPr>
  </w:style>
  <w:style w:type="paragraph" w:styleId="af2">
    <w:name w:val="annotation subject"/>
    <w:basedOn w:val="af1"/>
    <w:next w:val="af1"/>
    <w:link w:val="Char6"/>
    <w:rsid w:val="005F3943"/>
    <w:rPr>
      <w:b/>
      <w:bCs/>
    </w:rPr>
  </w:style>
  <w:style w:type="character" w:customStyle="1" w:styleId="Char6">
    <w:name w:val="批注主题 Char"/>
    <w:basedOn w:val="Char5"/>
    <w:link w:val="af2"/>
    <w:rsid w:val="005F3943"/>
    <w:rPr>
      <w:b/>
      <w:bCs/>
    </w:rPr>
  </w:style>
  <w:style w:type="character" w:styleId="af3">
    <w:name w:val="Placeholder Text"/>
    <w:basedOn w:val="a1"/>
    <w:uiPriority w:val="99"/>
    <w:semiHidden/>
    <w:rsid w:val="000A6D35"/>
    <w:rPr>
      <w:color w:val="808080"/>
    </w:rPr>
  </w:style>
  <w:style w:type="character" w:customStyle="1" w:styleId="apple-converted-space">
    <w:name w:val="apple-converted-space"/>
    <w:basedOn w:val="a1"/>
    <w:rsid w:val="00AC4974"/>
  </w:style>
  <w:style w:type="paragraph" w:styleId="HTML0">
    <w:name w:val="HTML Preformatted"/>
    <w:basedOn w:val="a"/>
    <w:link w:val="HTMLChar"/>
    <w:uiPriority w:val="99"/>
    <w:semiHidden/>
    <w:unhideWhenUsed/>
    <w:rsid w:val="00CB2F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ind w:firstLineChars="0" w:firstLine="0"/>
      <w:jc w:val="left"/>
    </w:pPr>
    <w:rPr>
      <w:rFonts w:ascii="宋体" w:hAnsi="宋体" w:cs="宋体"/>
      <w:kern w:val="0"/>
      <w:sz w:val="24"/>
    </w:rPr>
  </w:style>
  <w:style w:type="character" w:customStyle="1" w:styleId="HTMLChar">
    <w:name w:val="HTML 预设格式 Char"/>
    <w:basedOn w:val="a1"/>
    <w:link w:val="HTML0"/>
    <w:uiPriority w:val="99"/>
    <w:semiHidden/>
    <w:rsid w:val="00CB2F7E"/>
    <w:rPr>
      <w:rFonts w:ascii="宋体" w:hAnsi="宋体" w:cs="宋体"/>
      <w:color w:val="auto"/>
      <w:sz w:val="24"/>
      <w:szCs w:val="24"/>
    </w:rPr>
  </w:style>
  <w:style w:type="character" w:styleId="af4">
    <w:name w:val="FollowedHyperlink"/>
    <w:basedOn w:val="a1"/>
    <w:uiPriority w:val="99"/>
    <w:semiHidden/>
    <w:unhideWhenUsed/>
    <w:rsid w:val="00111DF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0922971">
      <w:bodyDiv w:val="1"/>
      <w:marLeft w:val="0"/>
      <w:marRight w:val="0"/>
      <w:marTop w:val="0"/>
      <w:marBottom w:val="0"/>
      <w:divBdr>
        <w:top w:val="none" w:sz="0" w:space="0" w:color="auto"/>
        <w:left w:val="none" w:sz="0" w:space="0" w:color="auto"/>
        <w:bottom w:val="none" w:sz="0" w:space="0" w:color="auto"/>
        <w:right w:val="none" w:sz="0" w:space="0" w:color="auto"/>
      </w:divBdr>
    </w:div>
    <w:div w:id="354615808">
      <w:bodyDiv w:val="1"/>
      <w:marLeft w:val="0"/>
      <w:marRight w:val="0"/>
      <w:marTop w:val="0"/>
      <w:marBottom w:val="0"/>
      <w:divBdr>
        <w:top w:val="none" w:sz="0" w:space="0" w:color="auto"/>
        <w:left w:val="none" w:sz="0" w:space="0" w:color="auto"/>
        <w:bottom w:val="none" w:sz="0" w:space="0" w:color="auto"/>
        <w:right w:val="none" w:sz="0" w:space="0" w:color="auto"/>
      </w:divBdr>
    </w:div>
    <w:div w:id="358825381">
      <w:bodyDiv w:val="1"/>
      <w:marLeft w:val="0"/>
      <w:marRight w:val="0"/>
      <w:marTop w:val="0"/>
      <w:marBottom w:val="0"/>
      <w:divBdr>
        <w:top w:val="none" w:sz="0" w:space="0" w:color="auto"/>
        <w:left w:val="none" w:sz="0" w:space="0" w:color="auto"/>
        <w:bottom w:val="none" w:sz="0" w:space="0" w:color="auto"/>
        <w:right w:val="none" w:sz="0" w:space="0" w:color="auto"/>
      </w:divBdr>
    </w:div>
    <w:div w:id="440490153">
      <w:bodyDiv w:val="1"/>
      <w:marLeft w:val="0"/>
      <w:marRight w:val="0"/>
      <w:marTop w:val="0"/>
      <w:marBottom w:val="0"/>
      <w:divBdr>
        <w:top w:val="none" w:sz="0" w:space="0" w:color="auto"/>
        <w:left w:val="none" w:sz="0" w:space="0" w:color="auto"/>
        <w:bottom w:val="none" w:sz="0" w:space="0" w:color="auto"/>
        <w:right w:val="none" w:sz="0" w:space="0" w:color="auto"/>
      </w:divBdr>
    </w:div>
    <w:div w:id="555629029">
      <w:bodyDiv w:val="1"/>
      <w:marLeft w:val="0"/>
      <w:marRight w:val="0"/>
      <w:marTop w:val="0"/>
      <w:marBottom w:val="0"/>
      <w:divBdr>
        <w:top w:val="none" w:sz="0" w:space="0" w:color="auto"/>
        <w:left w:val="none" w:sz="0" w:space="0" w:color="auto"/>
        <w:bottom w:val="none" w:sz="0" w:space="0" w:color="auto"/>
        <w:right w:val="none" w:sz="0" w:space="0" w:color="auto"/>
      </w:divBdr>
    </w:div>
    <w:div w:id="697896392">
      <w:bodyDiv w:val="1"/>
      <w:marLeft w:val="0"/>
      <w:marRight w:val="0"/>
      <w:marTop w:val="0"/>
      <w:marBottom w:val="0"/>
      <w:divBdr>
        <w:top w:val="none" w:sz="0" w:space="0" w:color="auto"/>
        <w:left w:val="none" w:sz="0" w:space="0" w:color="auto"/>
        <w:bottom w:val="none" w:sz="0" w:space="0" w:color="auto"/>
        <w:right w:val="none" w:sz="0" w:space="0" w:color="auto"/>
      </w:divBdr>
    </w:div>
    <w:div w:id="953288037">
      <w:bodyDiv w:val="1"/>
      <w:marLeft w:val="0"/>
      <w:marRight w:val="0"/>
      <w:marTop w:val="0"/>
      <w:marBottom w:val="0"/>
      <w:divBdr>
        <w:top w:val="none" w:sz="0" w:space="0" w:color="auto"/>
        <w:left w:val="none" w:sz="0" w:space="0" w:color="auto"/>
        <w:bottom w:val="none" w:sz="0" w:space="0" w:color="auto"/>
        <w:right w:val="none" w:sz="0" w:space="0" w:color="auto"/>
      </w:divBdr>
    </w:div>
    <w:div w:id="1300576785">
      <w:bodyDiv w:val="1"/>
      <w:marLeft w:val="0"/>
      <w:marRight w:val="0"/>
      <w:marTop w:val="0"/>
      <w:marBottom w:val="0"/>
      <w:divBdr>
        <w:top w:val="none" w:sz="0" w:space="0" w:color="auto"/>
        <w:left w:val="none" w:sz="0" w:space="0" w:color="auto"/>
        <w:bottom w:val="none" w:sz="0" w:space="0" w:color="auto"/>
        <w:right w:val="none" w:sz="0" w:space="0" w:color="auto"/>
      </w:divBdr>
    </w:div>
    <w:div w:id="1371106642">
      <w:bodyDiv w:val="1"/>
      <w:marLeft w:val="0"/>
      <w:marRight w:val="0"/>
      <w:marTop w:val="0"/>
      <w:marBottom w:val="0"/>
      <w:divBdr>
        <w:top w:val="none" w:sz="0" w:space="0" w:color="auto"/>
        <w:left w:val="none" w:sz="0" w:space="0" w:color="auto"/>
        <w:bottom w:val="none" w:sz="0" w:space="0" w:color="auto"/>
        <w:right w:val="none" w:sz="0" w:space="0" w:color="auto"/>
      </w:divBdr>
    </w:div>
    <w:div w:id="1783380886">
      <w:bodyDiv w:val="1"/>
      <w:marLeft w:val="0"/>
      <w:marRight w:val="0"/>
      <w:marTop w:val="0"/>
      <w:marBottom w:val="0"/>
      <w:divBdr>
        <w:top w:val="none" w:sz="0" w:space="0" w:color="auto"/>
        <w:left w:val="none" w:sz="0" w:space="0" w:color="auto"/>
        <w:bottom w:val="none" w:sz="0" w:space="0" w:color="auto"/>
        <w:right w:val="none" w:sz="0" w:space="0" w:color="auto"/>
      </w:divBdr>
    </w:div>
    <w:div w:id="1873029329">
      <w:bodyDiv w:val="1"/>
      <w:marLeft w:val="0"/>
      <w:marRight w:val="0"/>
      <w:marTop w:val="0"/>
      <w:marBottom w:val="0"/>
      <w:divBdr>
        <w:top w:val="none" w:sz="0" w:space="0" w:color="auto"/>
        <w:left w:val="none" w:sz="0" w:space="0" w:color="auto"/>
        <w:bottom w:val="none" w:sz="0" w:space="0" w:color="auto"/>
        <w:right w:val="none" w:sz="0" w:space="0" w:color="auto"/>
      </w:divBdr>
    </w:div>
    <w:div w:id="2048527215">
      <w:bodyDiv w:val="1"/>
      <w:marLeft w:val="0"/>
      <w:marRight w:val="0"/>
      <w:marTop w:val="0"/>
      <w:marBottom w:val="0"/>
      <w:divBdr>
        <w:top w:val="none" w:sz="0" w:space="0" w:color="auto"/>
        <w:left w:val="none" w:sz="0" w:space="0" w:color="auto"/>
        <w:bottom w:val="none" w:sz="0" w:space="0" w:color="auto"/>
        <w:right w:val="none" w:sz="0" w:space="0" w:color="auto"/>
      </w:divBdr>
    </w:div>
    <w:div w:id="209184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mming_weight" TargetMode="External"/><Relationship Id="rId13" Type="http://schemas.openxmlformats.org/officeDocument/2006/relationships/hyperlink" Target="https://en.wikipedia.org/wiki/Online_algorith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blog.csdn.net/pi9nc/article/details/9355293" TargetMode="External"/><Relationship Id="rId17" Type="http://schemas.openxmlformats.org/officeDocument/2006/relationships/hyperlink" Target="http://www.cnblogs.com/changchengxiao/p/3416402.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nblogs.com/AnnieKim/archive/2013/06/15/morristraversal.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sdn.net/pi9nc/article/details/935529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nblogs.com/AnnieKim/archive/2013/06/15/morristraversal.html" TargetMode="External"/><Relationship Id="rId23" Type="http://schemas.openxmlformats.org/officeDocument/2006/relationships/footer" Target="footer3.xml"/><Relationship Id="rId10" Type="http://schemas.openxmlformats.org/officeDocument/2006/relationships/hyperlink" Target="http://www.cs.utexas.edu/~moore/best-ideas/mjrty/index.htm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en.wikipedia.org/wiki/Find_first_set" TargetMode="External"/><Relationship Id="rId14" Type="http://schemas.openxmlformats.org/officeDocument/2006/relationships/hyperlink" Target="http://blog.chinaunix.net/uid-26548237-id-3476920.html"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lerxwj\Documents\GitHub\Leetcode\Word%2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B2B98-5346-42AE-BCD1-AD2EBA427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模板</Template>
  <TotalTime>690</TotalTime>
  <Pages>5</Pages>
  <Words>723</Words>
  <Characters>4123</Characters>
  <Application>Microsoft Office Word</Application>
  <DocSecurity>0</DocSecurity>
  <Lines>34</Lines>
  <Paragraphs>9</Paragraphs>
  <ScaleCrop>false</ScaleCrop>
  <Company>Microsoft</Company>
  <LinksUpToDate>false</LinksUpToDate>
  <CharactersWithSpaces>4837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killerxwj</dc:creator>
  <cp:lastModifiedBy>killerxwj</cp:lastModifiedBy>
  <cp:revision>80</cp:revision>
  <dcterms:created xsi:type="dcterms:W3CDTF">2015-06-30T11:16:00Z</dcterms:created>
  <dcterms:modified xsi:type="dcterms:W3CDTF">2015-08-06T13:52:00Z</dcterms:modified>
</cp:coreProperties>
</file>